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A89" w:rsidRDefault="00EB7A89" w:rsidP="00EB7A89">
      <w:pPr>
        <w:rPr>
          <w:sz w:val="72"/>
          <w:szCs w:val="72"/>
        </w:rPr>
      </w:pPr>
    </w:p>
    <w:p w:rsidR="00EB7A89" w:rsidRDefault="00EB7A89" w:rsidP="00EB7A89">
      <w:pPr>
        <w:jc w:val="right"/>
        <w:rPr>
          <w:sz w:val="72"/>
          <w:szCs w:val="72"/>
        </w:rPr>
      </w:pPr>
    </w:p>
    <w:p w:rsidR="00EB7A89" w:rsidRPr="00142193" w:rsidRDefault="00330233" w:rsidP="00626039">
      <w:pPr>
        <w:pStyle w:val="TenChuong0"/>
      </w:pPr>
      <w:r>
        <w:t>Tài liệu hướng dẫn</w:t>
      </w:r>
    </w:p>
    <w:p w:rsidR="00EB7A89" w:rsidRPr="00142193" w:rsidRDefault="00330233" w:rsidP="00330233">
      <w:pPr>
        <w:pStyle w:val="TenChuong0"/>
        <w:ind w:left="0"/>
        <w:rPr>
          <w:sz w:val="48"/>
          <w:szCs w:val="48"/>
        </w:rPr>
      </w:pPr>
      <w:r>
        <w:rPr>
          <w:sz w:val="48"/>
          <w:szCs w:val="48"/>
        </w:rPr>
        <w:t>Cài đặt Website điểm danh sự kiện khoa bằng RFID</w:t>
      </w:r>
    </w:p>
    <w:p w:rsidR="00EB7A89" w:rsidRDefault="00EB7A89" w:rsidP="00EB7A89">
      <w:pPr>
        <w:ind w:left="720" w:hanging="720"/>
        <w:jc w:val="right"/>
      </w:pPr>
    </w:p>
    <w:p w:rsidR="00EB7A89" w:rsidRDefault="00EB7A89" w:rsidP="00EB7A89">
      <w:pPr>
        <w:ind w:left="720" w:hanging="720"/>
        <w:jc w:val="right"/>
      </w:pPr>
    </w:p>
    <w:p w:rsidR="00EB7A89" w:rsidRDefault="00EB7A89" w:rsidP="00EB7A89">
      <w:pPr>
        <w:pBdr>
          <w:bottom w:val="single" w:sz="4" w:space="1" w:color="auto"/>
        </w:pBdr>
        <w:ind w:left="720" w:hanging="720"/>
      </w:pPr>
    </w:p>
    <w:p w:rsidR="00EB7A89" w:rsidRDefault="00EB7A89" w:rsidP="00EB7A89">
      <w:pPr>
        <w:pBdr>
          <w:bottom w:val="single" w:sz="4" w:space="1" w:color="auto"/>
        </w:pBdr>
        <w:ind w:left="720" w:hanging="720"/>
      </w:pPr>
    </w:p>
    <w:p w:rsidR="00EB7A89" w:rsidRDefault="00EB7A89" w:rsidP="00EB7A89">
      <w:pPr>
        <w:pBdr>
          <w:bottom w:val="single" w:sz="4" w:space="1" w:color="auto"/>
        </w:pBdr>
        <w:ind w:left="720" w:hanging="720"/>
      </w:pPr>
    </w:p>
    <w:p w:rsidR="00EB7A89" w:rsidRPr="00E50DF6" w:rsidRDefault="00FC5724" w:rsidP="00EB7A89">
      <w:pPr>
        <w:pBdr>
          <w:bottom w:val="single" w:sz="4" w:space="1" w:color="auto"/>
        </w:pBdr>
        <w:ind w:left="720" w:hanging="720"/>
        <w:rPr>
          <w:sz w:val="32"/>
          <w:szCs w:val="28"/>
        </w:rPr>
      </w:pPr>
      <w:r>
        <w:rPr>
          <w:sz w:val="32"/>
          <w:szCs w:val="28"/>
        </w:rPr>
        <w:t>Nội dung</w:t>
      </w:r>
      <w:r w:rsidR="00EB7A89" w:rsidRPr="00E50DF6">
        <w:rPr>
          <w:sz w:val="32"/>
          <w:szCs w:val="28"/>
        </w:rPr>
        <w:t>:</w:t>
      </w:r>
    </w:p>
    <w:p w:rsidR="00EB7A89" w:rsidRDefault="00EB7A89" w:rsidP="00EB7A89">
      <w:pPr>
        <w:ind w:left="720" w:hanging="720"/>
      </w:pPr>
    </w:p>
    <w:p w:rsidR="00EB7A89" w:rsidRDefault="00217CC7" w:rsidP="001C57E1">
      <w:pPr>
        <w:pStyle w:val="ListParagraph"/>
        <w:numPr>
          <w:ilvl w:val="0"/>
          <w:numId w:val="25"/>
        </w:numPr>
        <w:spacing w:line="480" w:lineRule="auto"/>
        <w:rPr>
          <w:sz w:val="28"/>
        </w:rPr>
      </w:pPr>
      <w:r>
        <w:rPr>
          <w:sz w:val="28"/>
        </w:rPr>
        <w:t>Cài đặt Xampp</w:t>
      </w:r>
      <w:r w:rsidR="00EB7A89">
        <w:rPr>
          <w:sz w:val="28"/>
        </w:rPr>
        <w:t>.</w:t>
      </w:r>
    </w:p>
    <w:p w:rsidR="00EB7A89" w:rsidRPr="00AE40FD" w:rsidRDefault="0016153D" w:rsidP="001C57E1">
      <w:pPr>
        <w:pStyle w:val="ListParagraph"/>
        <w:numPr>
          <w:ilvl w:val="0"/>
          <w:numId w:val="25"/>
        </w:numPr>
        <w:spacing w:line="480" w:lineRule="auto"/>
        <w:rPr>
          <w:sz w:val="28"/>
          <w:lang w:val="fr-FR"/>
        </w:rPr>
      </w:pPr>
      <w:r>
        <w:rPr>
          <w:sz w:val="28"/>
          <w:lang w:val="fr-FR"/>
        </w:rPr>
        <w:t>Cách cài đặt website.</w:t>
      </w:r>
    </w:p>
    <w:p w:rsidR="00EA28CF" w:rsidRPr="00EA28CF" w:rsidRDefault="0016153D" w:rsidP="0016153D">
      <w:pPr>
        <w:pStyle w:val="ListParagraph"/>
        <w:numPr>
          <w:ilvl w:val="0"/>
          <w:numId w:val="25"/>
        </w:numPr>
        <w:spacing w:line="480" w:lineRule="auto"/>
        <w:rPr>
          <w:sz w:val="28"/>
        </w:rPr>
      </w:pPr>
      <w:r>
        <w:rPr>
          <w:sz w:val="28"/>
        </w:rPr>
        <w:t>Cài đặt cơ sở dữ liệu</w:t>
      </w:r>
      <w:r w:rsidR="00EB7A89">
        <w:rPr>
          <w:sz w:val="28"/>
        </w:rPr>
        <w:t>.</w:t>
      </w:r>
      <w:r w:rsidR="00701125" w:rsidRPr="00701125">
        <w:t xml:space="preserve"> </w:t>
      </w:r>
      <w:r w:rsidR="00B10BDA">
        <w:rPr>
          <w:noProof/>
        </w:rPr>
        <w:t xml:space="preserve"> </w:t>
      </w:r>
    </w:p>
    <w:p w:rsidR="00EB7A89" w:rsidRPr="0016153D" w:rsidRDefault="00EA28CF" w:rsidP="0016153D">
      <w:pPr>
        <w:pStyle w:val="ListParagraph"/>
        <w:numPr>
          <w:ilvl w:val="0"/>
          <w:numId w:val="25"/>
        </w:numPr>
        <w:spacing w:line="480" w:lineRule="auto"/>
        <w:rPr>
          <w:sz w:val="28"/>
        </w:rPr>
      </w:pPr>
      <w:r w:rsidRPr="00EA28CF">
        <w:rPr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2007870</wp:posOffset>
            </wp:positionH>
            <wp:positionV relativeFrom="paragraph">
              <wp:posOffset>715645</wp:posOffset>
            </wp:positionV>
            <wp:extent cx="3744595" cy="2494915"/>
            <wp:effectExtent l="0" t="0" r="8255" b="635"/>
            <wp:wrapTopAndBottom/>
            <wp:docPr id="32" name="Picture 32" descr="Kết quả hình ảnh cho RF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ết quả hình ảnh cho RF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8CF">
        <w:rPr>
          <w:sz w:val="28"/>
        </w:rPr>
        <w:t>Thêm tài khoản mới.</w:t>
      </w:r>
      <w:r w:rsidR="00EB7A89">
        <w:br w:type="page"/>
      </w:r>
    </w:p>
    <w:p w:rsidR="00980F9F" w:rsidRPr="00980F9F" w:rsidRDefault="00980F9F" w:rsidP="00980F9F">
      <w:pPr>
        <w:pStyle w:val="ListParagraph"/>
        <w:numPr>
          <w:ilvl w:val="0"/>
          <w:numId w:val="3"/>
        </w:numPr>
        <w:tabs>
          <w:tab w:val="left" w:pos="720"/>
        </w:tabs>
        <w:spacing w:before="120" w:after="120"/>
        <w:jc w:val="both"/>
        <w:rPr>
          <w:b/>
          <w:vanish/>
          <w:sz w:val="28"/>
          <w:szCs w:val="26"/>
          <w:lang w:eastAsia="x-none"/>
        </w:rPr>
      </w:pPr>
      <w:bookmarkStart w:id="0" w:name="_Toc444873243"/>
    </w:p>
    <w:bookmarkEnd w:id="0"/>
    <w:p w:rsidR="00055557" w:rsidRDefault="00980F9F" w:rsidP="00980F9F">
      <w:pPr>
        <w:pStyle w:val="Demuccap1"/>
      </w:pPr>
      <w:r>
        <w:t xml:space="preserve">Cài đặt </w:t>
      </w:r>
      <w:r w:rsidR="00137DB6">
        <w:t>xampp</w:t>
      </w:r>
      <w:r>
        <w:t>:</w:t>
      </w:r>
    </w:p>
    <w:p w:rsidR="00141DF5" w:rsidRPr="00C43E9B" w:rsidRDefault="00141DF5" w:rsidP="000177A2">
      <w:pPr>
        <w:pStyle w:val="Dinhdangdoan"/>
      </w:pPr>
      <w:bookmarkStart w:id="1" w:name="_GoBack"/>
      <w:bookmarkEnd w:id="1"/>
    </w:p>
    <w:sectPr w:rsidR="00141DF5" w:rsidRPr="00C43E9B" w:rsidSect="008B7327">
      <w:footerReference w:type="default" r:id="rId9"/>
      <w:footerReference w:type="first" r:id="rId10"/>
      <w:pgSz w:w="11907" w:h="16840" w:code="9"/>
      <w:pgMar w:top="1985" w:right="1134" w:bottom="1134" w:left="1701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491" w:rsidRDefault="008C2491">
      <w:r>
        <w:separator/>
      </w:r>
    </w:p>
  </w:endnote>
  <w:endnote w:type="continuationSeparator" w:id="0">
    <w:p w:rsidR="008C2491" w:rsidRDefault="008C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DejaVu Sans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altName w:val="Courier New"/>
    <w:panose1 w:val="020706090202050204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066" w:rsidRDefault="00C42066" w:rsidP="00EB7A89">
    <w:pPr>
      <w:pStyle w:val="Footer"/>
      <w:pBdr>
        <w:top w:val="single" w:sz="4" w:space="1" w:color="auto"/>
      </w:pBdr>
      <w:tabs>
        <w:tab w:val="clear" w:pos="8640"/>
        <w:tab w:val="right" w:pos="9072"/>
      </w:tabs>
    </w:pPr>
    <w:r>
      <w:tab/>
    </w:r>
    <w:r>
      <w:tab/>
    </w:r>
    <w:r>
      <w:rPr>
        <w:lang w:val="en-US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52018A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066" w:rsidRDefault="00C42066" w:rsidP="00EB7A89">
    <w:pPr>
      <w:pStyle w:val="Footer"/>
      <w:pBdr>
        <w:top w:val="single" w:sz="4" w:space="1" w:color="auto"/>
      </w:pBdr>
      <w:tabs>
        <w:tab w:val="clear" w:pos="8640"/>
        <w:tab w:val="right" w:pos="9072"/>
      </w:tabs>
    </w:pPr>
    <w:r>
      <w:tab/>
    </w:r>
    <w:r>
      <w:tab/>
    </w:r>
    <w:r>
      <w:rPr>
        <w:lang w:val="en-US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217CC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491" w:rsidRDefault="008C2491">
      <w:r>
        <w:separator/>
      </w:r>
    </w:p>
  </w:footnote>
  <w:footnote w:type="continuationSeparator" w:id="0">
    <w:p w:rsidR="008C2491" w:rsidRDefault="008C2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2in;height:2in" o:bullet="t">
        <v:imagedata r:id="rId1" o:title="MC900433838[1]"/>
      </v:shape>
    </w:pict>
  </w:numPicBullet>
  <w:abstractNum w:abstractNumId="0" w15:restartNumberingAfterBreak="0">
    <w:nsid w:val="09EF48EE"/>
    <w:multiLevelType w:val="hybridMultilevel"/>
    <w:tmpl w:val="EDD49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16FB"/>
    <w:multiLevelType w:val="hybridMultilevel"/>
    <w:tmpl w:val="B6AE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64570"/>
    <w:multiLevelType w:val="hybridMultilevel"/>
    <w:tmpl w:val="C9AA1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EBF"/>
    <w:multiLevelType w:val="hybridMultilevel"/>
    <w:tmpl w:val="E570BBAE"/>
    <w:lvl w:ilvl="0" w:tplc="72B0602A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50AB8"/>
    <w:multiLevelType w:val="hybridMultilevel"/>
    <w:tmpl w:val="723A7748"/>
    <w:lvl w:ilvl="0" w:tplc="639CD4BA">
      <w:start w:val="1"/>
      <w:numFmt w:val="decimal"/>
      <w:pStyle w:val="Bng3x"/>
      <w:lvlText w:val="Bảng 3.%1:"/>
      <w:lvlJc w:val="left"/>
      <w:pPr>
        <w:ind w:left="86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15CA2465"/>
    <w:multiLevelType w:val="hybridMultilevel"/>
    <w:tmpl w:val="E7D8F5DA"/>
    <w:lvl w:ilvl="0" w:tplc="E424D2B0">
      <w:start w:val="1"/>
      <w:numFmt w:val="decimal"/>
      <w:pStyle w:val="Hnh4x"/>
      <w:lvlText w:val="Hình 4.%1:"/>
      <w:lvlJc w:val="left"/>
      <w:pPr>
        <w:ind w:left="86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17DB4F42"/>
    <w:multiLevelType w:val="hybridMultilevel"/>
    <w:tmpl w:val="B0BEE34E"/>
    <w:lvl w:ilvl="0" w:tplc="2932C940">
      <w:start w:val="1"/>
      <w:numFmt w:val="decimal"/>
      <w:pStyle w:val="Bng4x"/>
      <w:lvlText w:val="Bảng 4.%1:"/>
      <w:lvlJc w:val="left"/>
      <w:pPr>
        <w:ind w:left="86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17EB44DE"/>
    <w:multiLevelType w:val="hybridMultilevel"/>
    <w:tmpl w:val="1DDCECCC"/>
    <w:lvl w:ilvl="0" w:tplc="BD18B452">
      <w:start w:val="1"/>
      <w:numFmt w:val="decimal"/>
      <w:pStyle w:val="Hinh11"/>
      <w:lvlText w:val="Hình 2.%1 -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447EF"/>
    <w:multiLevelType w:val="hybridMultilevel"/>
    <w:tmpl w:val="67522B8E"/>
    <w:lvl w:ilvl="0" w:tplc="4ECC51CA">
      <w:start w:val="1"/>
      <w:numFmt w:val="decimal"/>
      <w:pStyle w:val="Hinh2x"/>
      <w:lvlText w:val="Hình 2.%1 -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56815"/>
    <w:multiLevelType w:val="hybridMultilevel"/>
    <w:tmpl w:val="75BA0530"/>
    <w:lvl w:ilvl="0" w:tplc="176ABD7A">
      <w:start w:val="1"/>
      <w:numFmt w:val="decimal"/>
      <w:pStyle w:val="a-Hinh1"/>
      <w:lvlText w:val="Hình %1 -"/>
      <w:lvlJc w:val="left"/>
      <w:pPr>
        <w:ind w:left="720" w:hanging="360"/>
      </w:pPr>
      <w:rPr>
        <w:rFonts w:ascii="Times New Roman Bold" w:hAnsi="Times New Roman Bol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53CA7"/>
    <w:multiLevelType w:val="hybridMultilevel"/>
    <w:tmpl w:val="3FA65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238B1"/>
    <w:multiLevelType w:val="hybridMultilevel"/>
    <w:tmpl w:val="B5C6F260"/>
    <w:lvl w:ilvl="0" w:tplc="D0640876">
      <w:start w:val="1"/>
      <w:numFmt w:val="decimal"/>
      <w:pStyle w:val="a-ViDu"/>
      <w:lvlText w:val="Ví dụ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125B0"/>
    <w:multiLevelType w:val="hybridMultilevel"/>
    <w:tmpl w:val="CF14D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2038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072ED"/>
    <w:multiLevelType w:val="hybridMultilevel"/>
    <w:tmpl w:val="18525014"/>
    <w:lvl w:ilvl="0" w:tplc="6C325964">
      <w:start w:val="1"/>
      <w:numFmt w:val="decimal"/>
      <w:pStyle w:val="Vd3x"/>
      <w:lvlText w:val="Ví dụ 3.%1:"/>
      <w:lvlJc w:val="left"/>
      <w:pPr>
        <w:ind w:left="864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 w15:restartNumberingAfterBreak="0">
    <w:nsid w:val="33841F82"/>
    <w:multiLevelType w:val="multilevel"/>
    <w:tmpl w:val="6180FC88"/>
    <w:lvl w:ilvl="0">
      <w:start w:val="1"/>
      <w:numFmt w:val="decimal"/>
      <w:isLgl/>
      <w:lvlText w:val="Chương %1"/>
      <w:lvlJc w:val="left"/>
      <w:pPr>
        <w:tabs>
          <w:tab w:val="num" w:pos="2160"/>
        </w:tabs>
        <w:ind w:left="113" w:hanging="113"/>
      </w:pPr>
      <w:rPr>
        <w:rFonts w:ascii="Times New Roman" w:hAnsi="Times New Roman" w:hint="default"/>
        <w:b/>
        <w:i w:val="0"/>
        <w:sz w:val="44"/>
      </w:rPr>
    </w:lvl>
    <w:lvl w:ilvl="1">
      <w:start w:val="1"/>
      <w:numFmt w:val="decimal"/>
      <w:pStyle w:val="Demuccap1"/>
      <w:lvlText w:val="%1.%2"/>
      <w:lvlJc w:val="left"/>
      <w:pPr>
        <w:tabs>
          <w:tab w:val="num" w:pos="900"/>
        </w:tabs>
        <w:ind w:left="900" w:hanging="72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pStyle w:val="TieuDeCap2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DinhDangConCap2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 Bold" w:hAnsi="Times New Roman Bold" w:hint="default"/>
        <w:sz w:val="24"/>
      </w:rPr>
    </w:lvl>
    <w:lvl w:ilvl="4">
      <w:start w:val="1"/>
      <w:numFmt w:val="decimal"/>
      <w:pStyle w:val="DinhDangConCap3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37BC6D71"/>
    <w:multiLevelType w:val="hybridMultilevel"/>
    <w:tmpl w:val="348C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E7538"/>
    <w:multiLevelType w:val="hybridMultilevel"/>
    <w:tmpl w:val="85DCA946"/>
    <w:lvl w:ilvl="0" w:tplc="13EA768C">
      <w:start w:val="1"/>
      <w:numFmt w:val="decimal"/>
      <w:pStyle w:val="Bitp4x"/>
      <w:lvlText w:val="Bài tập 4.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12232"/>
    <w:multiLevelType w:val="hybridMultilevel"/>
    <w:tmpl w:val="34F86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947E6"/>
    <w:multiLevelType w:val="hybridMultilevel"/>
    <w:tmpl w:val="1D549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94347"/>
    <w:multiLevelType w:val="hybridMultilevel"/>
    <w:tmpl w:val="8BC46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21C07"/>
    <w:multiLevelType w:val="hybridMultilevel"/>
    <w:tmpl w:val="127A4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44E1B"/>
    <w:multiLevelType w:val="hybridMultilevel"/>
    <w:tmpl w:val="81260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15CCA"/>
    <w:multiLevelType w:val="hybridMultilevel"/>
    <w:tmpl w:val="8FCC2A16"/>
    <w:lvl w:ilvl="0" w:tplc="2B5A863E">
      <w:start w:val="1"/>
      <w:numFmt w:val="decimal"/>
      <w:pStyle w:val="Vd4x"/>
      <w:lvlText w:val="Ví dụ 2.%1: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 w15:restartNumberingAfterBreak="0">
    <w:nsid w:val="46B24DFC"/>
    <w:multiLevelType w:val="hybridMultilevel"/>
    <w:tmpl w:val="E6F047D6"/>
    <w:lvl w:ilvl="0" w:tplc="3BC42D7C">
      <w:start w:val="1"/>
      <w:numFmt w:val="bullet"/>
      <w:pStyle w:val="NutVuongcap2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C748A0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42D9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68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09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180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84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C0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BAF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50FC4"/>
    <w:multiLevelType w:val="hybridMultilevel"/>
    <w:tmpl w:val="0E448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63513"/>
    <w:multiLevelType w:val="hybridMultilevel"/>
    <w:tmpl w:val="2D9C2AC4"/>
    <w:lvl w:ilvl="0" w:tplc="C930CD08">
      <w:start w:val="1"/>
      <w:numFmt w:val="bullet"/>
      <w:pStyle w:val="Ghichu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47B1B"/>
    <w:multiLevelType w:val="hybridMultilevel"/>
    <w:tmpl w:val="F22AD354"/>
    <w:lvl w:ilvl="0" w:tplc="D7A8F656">
      <w:start w:val="1"/>
      <w:numFmt w:val="decimal"/>
      <w:pStyle w:val="Vidu2x"/>
      <w:lvlText w:val="Ví dụ 2.%1:"/>
      <w:lvlJc w:val="left"/>
      <w:pPr>
        <w:ind w:left="504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37735"/>
    <w:multiLevelType w:val="hybridMultilevel"/>
    <w:tmpl w:val="5C5219C2"/>
    <w:lvl w:ilvl="0" w:tplc="A45AB632">
      <w:start w:val="1"/>
      <w:numFmt w:val="decimal"/>
      <w:pStyle w:val="a-Cau1"/>
      <w:lvlText w:val="Câu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E29B2"/>
    <w:multiLevelType w:val="hybridMultilevel"/>
    <w:tmpl w:val="9E268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B5DFB"/>
    <w:multiLevelType w:val="hybridMultilevel"/>
    <w:tmpl w:val="23ACDD7E"/>
    <w:lvl w:ilvl="0" w:tplc="C7A452FC">
      <w:start w:val="1"/>
      <w:numFmt w:val="decimal"/>
      <w:pStyle w:val="Bng2x"/>
      <w:lvlText w:val="Bảng 2.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D631A"/>
    <w:multiLevelType w:val="hybridMultilevel"/>
    <w:tmpl w:val="13C4AF98"/>
    <w:lvl w:ilvl="0" w:tplc="6AC234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7777E"/>
    <w:multiLevelType w:val="hybridMultilevel"/>
    <w:tmpl w:val="B95CA742"/>
    <w:lvl w:ilvl="0" w:tplc="E578F15A">
      <w:start w:val="1"/>
      <w:numFmt w:val="decimal"/>
      <w:pStyle w:val="Tailieuthamkhao"/>
      <w:lvlText w:val="[%1]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B5603"/>
    <w:multiLevelType w:val="hybridMultilevel"/>
    <w:tmpl w:val="3A86B5E4"/>
    <w:lvl w:ilvl="0" w:tplc="9BAA3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1178A"/>
    <w:multiLevelType w:val="hybridMultilevel"/>
    <w:tmpl w:val="98B6F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257A7"/>
    <w:multiLevelType w:val="hybridMultilevel"/>
    <w:tmpl w:val="E9585818"/>
    <w:lvl w:ilvl="0" w:tplc="E2183860">
      <w:start w:val="1"/>
      <w:numFmt w:val="decimal"/>
      <w:pStyle w:val="Bitp2x"/>
      <w:lvlText w:val="Bài tập 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43EC8"/>
    <w:multiLevelType w:val="hybridMultilevel"/>
    <w:tmpl w:val="39FE1226"/>
    <w:lvl w:ilvl="0" w:tplc="8F12142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176D0"/>
    <w:multiLevelType w:val="hybridMultilevel"/>
    <w:tmpl w:val="B35A1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8647E"/>
    <w:multiLevelType w:val="hybridMultilevel"/>
    <w:tmpl w:val="F634E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C7B18"/>
    <w:multiLevelType w:val="hybridMultilevel"/>
    <w:tmpl w:val="0FCC893C"/>
    <w:lvl w:ilvl="0" w:tplc="6C30D3CC">
      <w:start w:val="1"/>
      <w:numFmt w:val="decimal"/>
      <w:pStyle w:val="Hnh3x"/>
      <w:lvlText w:val="Hình 3.%1:"/>
      <w:lvlJc w:val="left"/>
      <w:pPr>
        <w:ind w:left="50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9" w15:restartNumberingAfterBreak="0">
    <w:nsid w:val="72B97DAF"/>
    <w:multiLevelType w:val="hybridMultilevel"/>
    <w:tmpl w:val="97E8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D2AFE"/>
    <w:multiLevelType w:val="hybridMultilevel"/>
    <w:tmpl w:val="86026D5A"/>
    <w:lvl w:ilvl="0" w:tplc="C5666F8A">
      <w:start w:val="1"/>
      <w:numFmt w:val="bullet"/>
      <w:pStyle w:val="Daudongcap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D3BE2"/>
    <w:multiLevelType w:val="hybridMultilevel"/>
    <w:tmpl w:val="BB949C7C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739102E"/>
    <w:multiLevelType w:val="hybridMultilevel"/>
    <w:tmpl w:val="376A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55C0C"/>
    <w:multiLevelType w:val="hybridMultilevel"/>
    <w:tmpl w:val="EECC8B98"/>
    <w:lvl w:ilvl="0" w:tplc="A6663B14">
      <w:start w:val="1"/>
      <w:numFmt w:val="bullet"/>
      <w:pStyle w:val="Nutnhoncap1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3"/>
  </w:num>
  <w:num w:numId="3">
    <w:abstractNumId w:val="14"/>
  </w:num>
  <w:num w:numId="4">
    <w:abstractNumId w:val="40"/>
  </w:num>
  <w:num w:numId="5">
    <w:abstractNumId w:val="44"/>
  </w:num>
  <w:num w:numId="6">
    <w:abstractNumId w:val="41"/>
  </w:num>
  <w:num w:numId="7">
    <w:abstractNumId w:val="11"/>
  </w:num>
  <w:num w:numId="8">
    <w:abstractNumId w:val="27"/>
  </w:num>
  <w:num w:numId="9">
    <w:abstractNumId w:val="9"/>
  </w:num>
  <w:num w:numId="10">
    <w:abstractNumId w:val="7"/>
  </w:num>
  <w:num w:numId="11">
    <w:abstractNumId w:val="8"/>
  </w:num>
  <w:num w:numId="12">
    <w:abstractNumId w:val="25"/>
  </w:num>
  <w:num w:numId="13">
    <w:abstractNumId w:val="26"/>
  </w:num>
  <w:num w:numId="14">
    <w:abstractNumId w:val="34"/>
  </w:num>
  <w:num w:numId="15">
    <w:abstractNumId w:val="29"/>
  </w:num>
  <w:num w:numId="16">
    <w:abstractNumId w:val="4"/>
  </w:num>
  <w:num w:numId="17">
    <w:abstractNumId w:val="38"/>
  </w:num>
  <w:num w:numId="18">
    <w:abstractNumId w:val="13"/>
  </w:num>
  <w:num w:numId="19">
    <w:abstractNumId w:val="3"/>
  </w:num>
  <w:num w:numId="20">
    <w:abstractNumId w:val="16"/>
  </w:num>
  <w:num w:numId="21">
    <w:abstractNumId w:val="6"/>
  </w:num>
  <w:num w:numId="22">
    <w:abstractNumId w:val="5"/>
  </w:num>
  <w:num w:numId="23">
    <w:abstractNumId w:val="22"/>
  </w:num>
  <w:num w:numId="24">
    <w:abstractNumId w:val="31"/>
  </w:num>
  <w:num w:numId="25">
    <w:abstractNumId w:val="30"/>
  </w:num>
  <w:num w:numId="26">
    <w:abstractNumId w:val="1"/>
  </w:num>
  <w:num w:numId="27">
    <w:abstractNumId w:val="21"/>
  </w:num>
  <w:num w:numId="28">
    <w:abstractNumId w:val="2"/>
  </w:num>
  <w:num w:numId="29">
    <w:abstractNumId w:val="12"/>
  </w:num>
  <w:num w:numId="30">
    <w:abstractNumId w:val="17"/>
  </w:num>
  <w:num w:numId="31">
    <w:abstractNumId w:val="28"/>
  </w:num>
  <w:num w:numId="32">
    <w:abstractNumId w:val="19"/>
  </w:num>
  <w:num w:numId="33">
    <w:abstractNumId w:val="32"/>
  </w:num>
  <w:num w:numId="34">
    <w:abstractNumId w:val="37"/>
  </w:num>
  <w:num w:numId="35">
    <w:abstractNumId w:val="24"/>
  </w:num>
  <w:num w:numId="36">
    <w:abstractNumId w:val="36"/>
  </w:num>
  <w:num w:numId="37">
    <w:abstractNumId w:val="0"/>
  </w:num>
  <w:num w:numId="38">
    <w:abstractNumId w:val="10"/>
  </w:num>
  <w:num w:numId="39">
    <w:abstractNumId w:val="35"/>
  </w:num>
  <w:num w:numId="40">
    <w:abstractNumId w:val="20"/>
  </w:num>
  <w:num w:numId="41">
    <w:abstractNumId w:val="15"/>
  </w:num>
  <w:num w:numId="42">
    <w:abstractNumId w:val="39"/>
  </w:num>
  <w:num w:numId="43">
    <w:abstractNumId w:val="42"/>
  </w:num>
  <w:num w:numId="44">
    <w:abstractNumId w:val="18"/>
  </w:num>
  <w:num w:numId="45">
    <w:abstractNumId w:val="33"/>
  </w:num>
  <w:num w:numId="46">
    <w:abstractNumId w:val="41"/>
  </w:num>
  <w:num w:numId="47">
    <w:abstractNumId w:val="41"/>
  </w:num>
  <w:num w:numId="48">
    <w:abstractNumId w:val="41"/>
  </w:num>
  <w:num w:numId="49">
    <w:abstractNumId w:val="4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hideSpellingErrors/>
  <w:hideGrammatical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A89"/>
    <w:rsid w:val="0000061C"/>
    <w:rsid w:val="00000B78"/>
    <w:rsid w:val="00001058"/>
    <w:rsid w:val="00002F00"/>
    <w:rsid w:val="00003034"/>
    <w:rsid w:val="0000349A"/>
    <w:rsid w:val="00003FE5"/>
    <w:rsid w:val="00004EC6"/>
    <w:rsid w:val="00004F4E"/>
    <w:rsid w:val="000062CB"/>
    <w:rsid w:val="00006C1F"/>
    <w:rsid w:val="00007BEE"/>
    <w:rsid w:val="0001049D"/>
    <w:rsid w:val="00010796"/>
    <w:rsid w:val="00010C4F"/>
    <w:rsid w:val="00011064"/>
    <w:rsid w:val="00011751"/>
    <w:rsid w:val="00011DA0"/>
    <w:rsid w:val="00011E2B"/>
    <w:rsid w:val="00012380"/>
    <w:rsid w:val="0001285E"/>
    <w:rsid w:val="00013B46"/>
    <w:rsid w:val="00013E04"/>
    <w:rsid w:val="0001447E"/>
    <w:rsid w:val="000144C3"/>
    <w:rsid w:val="00014A40"/>
    <w:rsid w:val="000154BC"/>
    <w:rsid w:val="00015EED"/>
    <w:rsid w:val="000161EC"/>
    <w:rsid w:val="0001677F"/>
    <w:rsid w:val="000172B4"/>
    <w:rsid w:val="000177A2"/>
    <w:rsid w:val="00020BC0"/>
    <w:rsid w:val="00021216"/>
    <w:rsid w:val="00021531"/>
    <w:rsid w:val="000219F3"/>
    <w:rsid w:val="00021B42"/>
    <w:rsid w:val="00021EC9"/>
    <w:rsid w:val="00022062"/>
    <w:rsid w:val="00022485"/>
    <w:rsid w:val="000226EE"/>
    <w:rsid w:val="00022A40"/>
    <w:rsid w:val="00022F54"/>
    <w:rsid w:val="00023A48"/>
    <w:rsid w:val="00024446"/>
    <w:rsid w:val="00025214"/>
    <w:rsid w:val="00025D15"/>
    <w:rsid w:val="000262FD"/>
    <w:rsid w:val="00026358"/>
    <w:rsid w:val="00026F09"/>
    <w:rsid w:val="00032B81"/>
    <w:rsid w:val="00033910"/>
    <w:rsid w:val="00034757"/>
    <w:rsid w:val="00035153"/>
    <w:rsid w:val="000364B0"/>
    <w:rsid w:val="00037B47"/>
    <w:rsid w:val="00040355"/>
    <w:rsid w:val="00040781"/>
    <w:rsid w:val="00041274"/>
    <w:rsid w:val="000412B7"/>
    <w:rsid w:val="00041780"/>
    <w:rsid w:val="00042E5B"/>
    <w:rsid w:val="000441D7"/>
    <w:rsid w:val="00044CFB"/>
    <w:rsid w:val="00045344"/>
    <w:rsid w:val="00045CBD"/>
    <w:rsid w:val="0004724A"/>
    <w:rsid w:val="00047558"/>
    <w:rsid w:val="00047AA1"/>
    <w:rsid w:val="00047BBB"/>
    <w:rsid w:val="00051A72"/>
    <w:rsid w:val="00054FDB"/>
    <w:rsid w:val="00055302"/>
    <w:rsid w:val="00055557"/>
    <w:rsid w:val="00055981"/>
    <w:rsid w:val="00055FD5"/>
    <w:rsid w:val="000560F7"/>
    <w:rsid w:val="000563FD"/>
    <w:rsid w:val="000565AA"/>
    <w:rsid w:val="00056A98"/>
    <w:rsid w:val="00057E1A"/>
    <w:rsid w:val="00057FAA"/>
    <w:rsid w:val="000603F5"/>
    <w:rsid w:val="00061086"/>
    <w:rsid w:val="00061174"/>
    <w:rsid w:val="000618BC"/>
    <w:rsid w:val="00061BB2"/>
    <w:rsid w:val="00061C96"/>
    <w:rsid w:val="0006219D"/>
    <w:rsid w:val="000628F1"/>
    <w:rsid w:val="00062958"/>
    <w:rsid w:val="000634B8"/>
    <w:rsid w:val="00063A27"/>
    <w:rsid w:val="00063CD5"/>
    <w:rsid w:val="00064068"/>
    <w:rsid w:val="0006418B"/>
    <w:rsid w:val="000641D2"/>
    <w:rsid w:val="00064B9E"/>
    <w:rsid w:val="000672FD"/>
    <w:rsid w:val="00067716"/>
    <w:rsid w:val="0007045C"/>
    <w:rsid w:val="000713EB"/>
    <w:rsid w:val="000716C8"/>
    <w:rsid w:val="00071DDE"/>
    <w:rsid w:val="000720E0"/>
    <w:rsid w:val="00072358"/>
    <w:rsid w:val="00072BDC"/>
    <w:rsid w:val="000730FC"/>
    <w:rsid w:val="00073919"/>
    <w:rsid w:val="00073C55"/>
    <w:rsid w:val="0007450A"/>
    <w:rsid w:val="00074688"/>
    <w:rsid w:val="00074FCB"/>
    <w:rsid w:val="00075F22"/>
    <w:rsid w:val="00076247"/>
    <w:rsid w:val="000768CA"/>
    <w:rsid w:val="00076B3D"/>
    <w:rsid w:val="000806EB"/>
    <w:rsid w:val="00080917"/>
    <w:rsid w:val="000816EF"/>
    <w:rsid w:val="00082295"/>
    <w:rsid w:val="0008237C"/>
    <w:rsid w:val="000825E5"/>
    <w:rsid w:val="0008280B"/>
    <w:rsid w:val="0008385F"/>
    <w:rsid w:val="00083C5A"/>
    <w:rsid w:val="00083D94"/>
    <w:rsid w:val="000847F0"/>
    <w:rsid w:val="00085493"/>
    <w:rsid w:val="0008635A"/>
    <w:rsid w:val="00086FF8"/>
    <w:rsid w:val="000906A8"/>
    <w:rsid w:val="00090E22"/>
    <w:rsid w:val="000912FE"/>
    <w:rsid w:val="000918E5"/>
    <w:rsid w:val="00092268"/>
    <w:rsid w:val="00093367"/>
    <w:rsid w:val="00094A2B"/>
    <w:rsid w:val="00094D2D"/>
    <w:rsid w:val="00095B0F"/>
    <w:rsid w:val="00096683"/>
    <w:rsid w:val="00097060"/>
    <w:rsid w:val="000A006C"/>
    <w:rsid w:val="000A04C4"/>
    <w:rsid w:val="000A050A"/>
    <w:rsid w:val="000A0819"/>
    <w:rsid w:val="000A0A36"/>
    <w:rsid w:val="000A1D18"/>
    <w:rsid w:val="000A2E4D"/>
    <w:rsid w:val="000A3CED"/>
    <w:rsid w:val="000A474F"/>
    <w:rsid w:val="000A499B"/>
    <w:rsid w:val="000A4A1A"/>
    <w:rsid w:val="000A5078"/>
    <w:rsid w:val="000A5BB9"/>
    <w:rsid w:val="000A72CF"/>
    <w:rsid w:val="000A795B"/>
    <w:rsid w:val="000A7BEC"/>
    <w:rsid w:val="000B0331"/>
    <w:rsid w:val="000B0D9F"/>
    <w:rsid w:val="000B0DCD"/>
    <w:rsid w:val="000B0EE5"/>
    <w:rsid w:val="000B259B"/>
    <w:rsid w:val="000B39B5"/>
    <w:rsid w:val="000B3FDE"/>
    <w:rsid w:val="000B4641"/>
    <w:rsid w:val="000B55F8"/>
    <w:rsid w:val="000B5890"/>
    <w:rsid w:val="000B5C40"/>
    <w:rsid w:val="000B6082"/>
    <w:rsid w:val="000B7985"/>
    <w:rsid w:val="000B7AD7"/>
    <w:rsid w:val="000C0621"/>
    <w:rsid w:val="000C19BC"/>
    <w:rsid w:val="000C1D8C"/>
    <w:rsid w:val="000C1EA5"/>
    <w:rsid w:val="000C2E45"/>
    <w:rsid w:val="000C365D"/>
    <w:rsid w:val="000C4466"/>
    <w:rsid w:val="000C46B2"/>
    <w:rsid w:val="000C4F52"/>
    <w:rsid w:val="000C5E57"/>
    <w:rsid w:val="000C6EC5"/>
    <w:rsid w:val="000C7493"/>
    <w:rsid w:val="000C75AD"/>
    <w:rsid w:val="000C7CBF"/>
    <w:rsid w:val="000C7DCD"/>
    <w:rsid w:val="000D0109"/>
    <w:rsid w:val="000D0245"/>
    <w:rsid w:val="000D0B01"/>
    <w:rsid w:val="000D138A"/>
    <w:rsid w:val="000D2ED8"/>
    <w:rsid w:val="000D3320"/>
    <w:rsid w:val="000D342E"/>
    <w:rsid w:val="000D4361"/>
    <w:rsid w:val="000D4CC5"/>
    <w:rsid w:val="000D4D08"/>
    <w:rsid w:val="000D5C88"/>
    <w:rsid w:val="000D5CED"/>
    <w:rsid w:val="000D6978"/>
    <w:rsid w:val="000D71B0"/>
    <w:rsid w:val="000D7A8A"/>
    <w:rsid w:val="000E0E80"/>
    <w:rsid w:val="000E260F"/>
    <w:rsid w:val="000E3798"/>
    <w:rsid w:val="000E6391"/>
    <w:rsid w:val="000F135D"/>
    <w:rsid w:val="000F1387"/>
    <w:rsid w:val="000F2A79"/>
    <w:rsid w:val="000F2A8D"/>
    <w:rsid w:val="000F30E1"/>
    <w:rsid w:val="000F376F"/>
    <w:rsid w:val="000F3852"/>
    <w:rsid w:val="000F49D6"/>
    <w:rsid w:val="000F4EFB"/>
    <w:rsid w:val="000F5543"/>
    <w:rsid w:val="000F5A16"/>
    <w:rsid w:val="000F6722"/>
    <w:rsid w:val="000F68BC"/>
    <w:rsid w:val="0010289B"/>
    <w:rsid w:val="00103D96"/>
    <w:rsid w:val="00103F69"/>
    <w:rsid w:val="0010503B"/>
    <w:rsid w:val="00105175"/>
    <w:rsid w:val="00106134"/>
    <w:rsid w:val="001065F0"/>
    <w:rsid w:val="001066F9"/>
    <w:rsid w:val="00106CFF"/>
    <w:rsid w:val="00106E1E"/>
    <w:rsid w:val="0010702B"/>
    <w:rsid w:val="001070F1"/>
    <w:rsid w:val="0010786E"/>
    <w:rsid w:val="00107AD9"/>
    <w:rsid w:val="00110C89"/>
    <w:rsid w:val="00110E9A"/>
    <w:rsid w:val="001142B8"/>
    <w:rsid w:val="00114D8B"/>
    <w:rsid w:val="00115511"/>
    <w:rsid w:val="00115B14"/>
    <w:rsid w:val="00116786"/>
    <w:rsid w:val="00116F7D"/>
    <w:rsid w:val="00117462"/>
    <w:rsid w:val="00117710"/>
    <w:rsid w:val="00117963"/>
    <w:rsid w:val="001179DD"/>
    <w:rsid w:val="001208AC"/>
    <w:rsid w:val="00121E82"/>
    <w:rsid w:val="00122B56"/>
    <w:rsid w:val="00122BF1"/>
    <w:rsid w:val="00122FAE"/>
    <w:rsid w:val="00123C61"/>
    <w:rsid w:val="001241DD"/>
    <w:rsid w:val="00124356"/>
    <w:rsid w:val="00125634"/>
    <w:rsid w:val="001258F3"/>
    <w:rsid w:val="00125A0E"/>
    <w:rsid w:val="001261AB"/>
    <w:rsid w:val="0012701B"/>
    <w:rsid w:val="001272FB"/>
    <w:rsid w:val="0012749A"/>
    <w:rsid w:val="001306F7"/>
    <w:rsid w:val="00132A4E"/>
    <w:rsid w:val="00132FD2"/>
    <w:rsid w:val="001332B7"/>
    <w:rsid w:val="00133EEC"/>
    <w:rsid w:val="0013404F"/>
    <w:rsid w:val="0013432E"/>
    <w:rsid w:val="00134C07"/>
    <w:rsid w:val="001353E7"/>
    <w:rsid w:val="001357FF"/>
    <w:rsid w:val="00136C27"/>
    <w:rsid w:val="001371A6"/>
    <w:rsid w:val="00137DB6"/>
    <w:rsid w:val="001400FE"/>
    <w:rsid w:val="00140A77"/>
    <w:rsid w:val="00141107"/>
    <w:rsid w:val="00141450"/>
    <w:rsid w:val="00141DF5"/>
    <w:rsid w:val="00142148"/>
    <w:rsid w:val="0014288F"/>
    <w:rsid w:val="0014376B"/>
    <w:rsid w:val="00144FA9"/>
    <w:rsid w:val="0014608D"/>
    <w:rsid w:val="00146864"/>
    <w:rsid w:val="001501FF"/>
    <w:rsid w:val="00150738"/>
    <w:rsid w:val="00150C79"/>
    <w:rsid w:val="00150FD7"/>
    <w:rsid w:val="00151645"/>
    <w:rsid w:val="00151AFA"/>
    <w:rsid w:val="001520B4"/>
    <w:rsid w:val="001523A2"/>
    <w:rsid w:val="0015251D"/>
    <w:rsid w:val="00152B61"/>
    <w:rsid w:val="00153292"/>
    <w:rsid w:val="0015341E"/>
    <w:rsid w:val="001546F4"/>
    <w:rsid w:val="00154A0A"/>
    <w:rsid w:val="001551E6"/>
    <w:rsid w:val="001552C7"/>
    <w:rsid w:val="00155443"/>
    <w:rsid w:val="001558FB"/>
    <w:rsid w:val="00155B02"/>
    <w:rsid w:val="00155B80"/>
    <w:rsid w:val="00156233"/>
    <w:rsid w:val="001566BC"/>
    <w:rsid w:val="001567F6"/>
    <w:rsid w:val="00157986"/>
    <w:rsid w:val="00157D71"/>
    <w:rsid w:val="00157FE0"/>
    <w:rsid w:val="001602C0"/>
    <w:rsid w:val="0016120A"/>
    <w:rsid w:val="0016153D"/>
    <w:rsid w:val="00161671"/>
    <w:rsid w:val="001620A7"/>
    <w:rsid w:val="0016256D"/>
    <w:rsid w:val="001632D1"/>
    <w:rsid w:val="0016395F"/>
    <w:rsid w:val="001649BF"/>
    <w:rsid w:val="00165112"/>
    <w:rsid w:val="00165417"/>
    <w:rsid w:val="00165EE1"/>
    <w:rsid w:val="001665C4"/>
    <w:rsid w:val="00166A97"/>
    <w:rsid w:val="00166FEA"/>
    <w:rsid w:val="0017006E"/>
    <w:rsid w:val="001701C8"/>
    <w:rsid w:val="00170B39"/>
    <w:rsid w:val="0017109C"/>
    <w:rsid w:val="0017205E"/>
    <w:rsid w:val="00172100"/>
    <w:rsid w:val="0017274E"/>
    <w:rsid w:val="00174152"/>
    <w:rsid w:val="001743B5"/>
    <w:rsid w:val="00175310"/>
    <w:rsid w:val="00177209"/>
    <w:rsid w:val="0018178C"/>
    <w:rsid w:val="00181CAD"/>
    <w:rsid w:val="001829AA"/>
    <w:rsid w:val="0018310C"/>
    <w:rsid w:val="00183852"/>
    <w:rsid w:val="00183C7A"/>
    <w:rsid w:val="00184683"/>
    <w:rsid w:val="001846E3"/>
    <w:rsid w:val="00184740"/>
    <w:rsid w:val="001848B0"/>
    <w:rsid w:val="0018518C"/>
    <w:rsid w:val="00185838"/>
    <w:rsid w:val="001872A5"/>
    <w:rsid w:val="00187453"/>
    <w:rsid w:val="00187761"/>
    <w:rsid w:val="00187D49"/>
    <w:rsid w:val="00190E99"/>
    <w:rsid w:val="001915B5"/>
    <w:rsid w:val="00191B7A"/>
    <w:rsid w:val="001928A2"/>
    <w:rsid w:val="00192955"/>
    <w:rsid w:val="00192CC4"/>
    <w:rsid w:val="001931EE"/>
    <w:rsid w:val="00193417"/>
    <w:rsid w:val="001939B8"/>
    <w:rsid w:val="00193AC2"/>
    <w:rsid w:val="00193DEB"/>
    <w:rsid w:val="0019592A"/>
    <w:rsid w:val="00196B30"/>
    <w:rsid w:val="00197C3E"/>
    <w:rsid w:val="001A01A0"/>
    <w:rsid w:val="001A0443"/>
    <w:rsid w:val="001A0E53"/>
    <w:rsid w:val="001A12B1"/>
    <w:rsid w:val="001A152C"/>
    <w:rsid w:val="001A577A"/>
    <w:rsid w:val="001A5EF1"/>
    <w:rsid w:val="001A6058"/>
    <w:rsid w:val="001A608E"/>
    <w:rsid w:val="001B036E"/>
    <w:rsid w:val="001B0E0F"/>
    <w:rsid w:val="001B1FFA"/>
    <w:rsid w:val="001B209B"/>
    <w:rsid w:val="001B30F5"/>
    <w:rsid w:val="001B33F3"/>
    <w:rsid w:val="001B38E9"/>
    <w:rsid w:val="001B3A3B"/>
    <w:rsid w:val="001B42EA"/>
    <w:rsid w:val="001B4E9F"/>
    <w:rsid w:val="001B60D7"/>
    <w:rsid w:val="001B620D"/>
    <w:rsid w:val="001B6E38"/>
    <w:rsid w:val="001B7401"/>
    <w:rsid w:val="001B7687"/>
    <w:rsid w:val="001B79F7"/>
    <w:rsid w:val="001C0FCC"/>
    <w:rsid w:val="001C11A6"/>
    <w:rsid w:val="001C11BD"/>
    <w:rsid w:val="001C127A"/>
    <w:rsid w:val="001C200F"/>
    <w:rsid w:val="001C29AC"/>
    <w:rsid w:val="001C2D21"/>
    <w:rsid w:val="001C2E62"/>
    <w:rsid w:val="001C31C1"/>
    <w:rsid w:val="001C3948"/>
    <w:rsid w:val="001C4021"/>
    <w:rsid w:val="001C4338"/>
    <w:rsid w:val="001C4A76"/>
    <w:rsid w:val="001C57E1"/>
    <w:rsid w:val="001C5C71"/>
    <w:rsid w:val="001C5D63"/>
    <w:rsid w:val="001C6190"/>
    <w:rsid w:val="001C679C"/>
    <w:rsid w:val="001C68E5"/>
    <w:rsid w:val="001C69BB"/>
    <w:rsid w:val="001C6BDB"/>
    <w:rsid w:val="001C7282"/>
    <w:rsid w:val="001C7562"/>
    <w:rsid w:val="001C76BB"/>
    <w:rsid w:val="001C7D55"/>
    <w:rsid w:val="001D08F6"/>
    <w:rsid w:val="001D0FC3"/>
    <w:rsid w:val="001D13B7"/>
    <w:rsid w:val="001D2853"/>
    <w:rsid w:val="001D2FE4"/>
    <w:rsid w:val="001D30AD"/>
    <w:rsid w:val="001D39CB"/>
    <w:rsid w:val="001D3A37"/>
    <w:rsid w:val="001D5C89"/>
    <w:rsid w:val="001D7862"/>
    <w:rsid w:val="001D7BA4"/>
    <w:rsid w:val="001D7BB6"/>
    <w:rsid w:val="001D7FD3"/>
    <w:rsid w:val="001E37C0"/>
    <w:rsid w:val="001E401F"/>
    <w:rsid w:val="001E47AA"/>
    <w:rsid w:val="001E49C2"/>
    <w:rsid w:val="001E5507"/>
    <w:rsid w:val="001E5908"/>
    <w:rsid w:val="001E5F31"/>
    <w:rsid w:val="001E60C5"/>
    <w:rsid w:val="001E6E43"/>
    <w:rsid w:val="001E7A71"/>
    <w:rsid w:val="001E7BFD"/>
    <w:rsid w:val="001F10A3"/>
    <w:rsid w:val="001F1904"/>
    <w:rsid w:val="001F25E7"/>
    <w:rsid w:val="001F2A18"/>
    <w:rsid w:val="001F304E"/>
    <w:rsid w:val="001F3389"/>
    <w:rsid w:val="001F3BB5"/>
    <w:rsid w:val="001F4230"/>
    <w:rsid w:val="001F4AAE"/>
    <w:rsid w:val="001F4AB0"/>
    <w:rsid w:val="001F6E90"/>
    <w:rsid w:val="001F6EC3"/>
    <w:rsid w:val="001F7785"/>
    <w:rsid w:val="001F7C00"/>
    <w:rsid w:val="002009E2"/>
    <w:rsid w:val="00200C2D"/>
    <w:rsid w:val="00201581"/>
    <w:rsid w:val="00201D35"/>
    <w:rsid w:val="002039E2"/>
    <w:rsid w:val="00204027"/>
    <w:rsid w:val="0020568B"/>
    <w:rsid w:val="00205E25"/>
    <w:rsid w:val="00205F87"/>
    <w:rsid w:val="002061E5"/>
    <w:rsid w:val="00206B5F"/>
    <w:rsid w:val="00206D28"/>
    <w:rsid w:val="00207B02"/>
    <w:rsid w:val="002100B7"/>
    <w:rsid w:val="00210282"/>
    <w:rsid w:val="0021077D"/>
    <w:rsid w:val="002114C1"/>
    <w:rsid w:val="00211EF8"/>
    <w:rsid w:val="00212E88"/>
    <w:rsid w:val="00213034"/>
    <w:rsid w:val="00213159"/>
    <w:rsid w:val="00213E94"/>
    <w:rsid w:val="00213FB1"/>
    <w:rsid w:val="00214F6A"/>
    <w:rsid w:val="002150DB"/>
    <w:rsid w:val="0021524C"/>
    <w:rsid w:val="00215512"/>
    <w:rsid w:val="00215EF9"/>
    <w:rsid w:val="002172A1"/>
    <w:rsid w:val="002172CA"/>
    <w:rsid w:val="00217B65"/>
    <w:rsid w:val="00217CC7"/>
    <w:rsid w:val="00217DBA"/>
    <w:rsid w:val="002209F1"/>
    <w:rsid w:val="00221058"/>
    <w:rsid w:val="002217AD"/>
    <w:rsid w:val="00222C84"/>
    <w:rsid w:val="00223EF2"/>
    <w:rsid w:val="00225AE0"/>
    <w:rsid w:val="002266A8"/>
    <w:rsid w:val="00226A1C"/>
    <w:rsid w:val="00226E58"/>
    <w:rsid w:val="002279C5"/>
    <w:rsid w:val="00230AFD"/>
    <w:rsid w:val="00230F63"/>
    <w:rsid w:val="00231330"/>
    <w:rsid w:val="002313C2"/>
    <w:rsid w:val="0023266D"/>
    <w:rsid w:val="00232DA4"/>
    <w:rsid w:val="00233016"/>
    <w:rsid w:val="0023304C"/>
    <w:rsid w:val="00233F21"/>
    <w:rsid w:val="002342C4"/>
    <w:rsid w:val="002343CA"/>
    <w:rsid w:val="00234521"/>
    <w:rsid w:val="002348EA"/>
    <w:rsid w:val="00234FC7"/>
    <w:rsid w:val="00235E49"/>
    <w:rsid w:val="00236E1F"/>
    <w:rsid w:val="00236F6F"/>
    <w:rsid w:val="002402AE"/>
    <w:rsid w:val="002402F2"/>
    <w:rsid w:val="00240F67"/>
    <w:rsid w:val="00242C88"/>
    <w:rsid w:val="002457BB"/>
    <w:rsid w:val="00246472"/>
    <w:rsid w:val="00247520"/>
    <w:rsid w:val="00247904"/>
    <w:rsid w:val="00247CC5"/>
    <w:rsid w:val="0025009B"/>
    <w:rsid w:val="002502FA"/>
    <w:rsid w:val="0025357A"/>
    <w:rsid w:val="0025453F"/>
    <w:rsid w:val="002545E5"/>
    <w:rsid w:val="0025466E"/>
    <w:rsid w:val="00254E8B"/>
    <w:rsid w:val="002554E0"/>
    <w:rsid w:val="00255E04"/>
    <w:rsid w:val="00256D0D"/>
    <w:rsid w:val="00256EF4"/>
    <w:rsid w:val="002573C1"/>
    <w:rsid w:val="00257481"/>
    <w:rsid w:val="002577D5"/>
    <w:rsid w:val="0025787B"/>
    <w:rsid w:val="00257F2A"/>
    <w:rsid w:val="002600F4"/>
    <w:rsid w:val="00260576"/>
    <w:rsid w:val="002607FE"/>
    <w:rsid w:val="00260897"/>
    <w:rsid w:val="002608C5"/>
    <w:rsid w:val="00260A8E"/>
    <w:rsid w:val="00260BA6"/>
    <w:rsid w:val="00261260"/>
    <w:rsid w:val="002613B4"/>
    <w:rsid w:val="0026152A"/>
    <w:rsid w:val="00261644"/>
    <w:rsid w:val="0026184E"/>
    <w:rsid w:val="002621E9"/>
    <w:rsid w:val="002625F7"/>
    <w:rsid w:val="0026278A"/>
    <w:rsid w:val="00262BFA"/>
    <w:rsid w:val="00262EC2"/>
    <w:rsid w:val="00263D8B"/>
    <w:rsid w:val="00263EFC"/>
    <w:rsid w:val="002640CF"/>
    <w:rsid w:val="002641B6"/>
    <w:rsid w:val="00264CA3"/>
    <w:rsid w:val="0026501B"/>
    <w:rsid w:val="00265FA0"/>
    <w:rsid w:val="0026601E"/>
    <w:rsid w:val="00266744"/>
    <w:rsid w:val="0026674C"/>
    <w:rsid w:val="00267154"/>
    <w:rsid w:val="002678AD"/>
    <w:rsid w:val="002679FD"/>
    <w:rsid w:val="00270C35"/>
    <w:rsid w:val="00271C73"/>
    <w:rsid w:val="00272FE2"/>
    <w:rsid w:val="00273155"/>
    <w:rsid w:val="00273AC0"/>
    <w:rsid w:val="00275A44"/>
    <w:rsid w:val="00276732"/>
    <w:rsid w:val="002768A5"/>
    <w:rsid w:val="00276CE4"/>
    <w:rsid w:val="0028090B"/>
    <w:rsid w:val="002829CB"/>
    <w:rsid w:val="00283E30"/>
    <w:rsid w:val="00286538"/>
    <w:rsid w:val="00287953"/>
    <w:rsid w:val="00290983"/>
    <w:rsid w:val="00291E77"/>
    <w:rsid w:val="002920A0"/>
    <w:rsid w:val="00292685"/>
    <w:rsid w:val="002926EC"/>
    <w:rsid w:val="00292CBF"/>
    <w:rsid w:val="002932A2"/>
    <w:rsid w:val="00293A03"/>
    <w:rsid w:val="002953E8"/>
    <w:rsid w:val="0029574A"/>
    <w:rsid w:val="00295F16"/>
    <w:rsid w:val="00296620"/>
    <w:rsid w:val="00297927"/>
    <w:rsid w:val="002A0FB8"/>
    <w:rsid w:val="002A176B"/>
    <w:rsid w:val="002A19D7"/>
    <w:rsid w:val="002A1B0F"/>
    <w:rsid w:val="002A277B"/>
    <w:rsid w:val="002A2818"/>
    <w:rsid w:val="002A2AAC"/>
    <w:rsid w:val="002A2C6F"/>
    <w:rsid w:val="002A32F8"/>
    <w:rsid w:val="002A4B2B"/>
    <w:rsid w:val="002A5FF2"/>
    <w:rsid w:val="002A6142"/>
    <w:rsid w:val="002A6EEE"/>
    <w:rsid w:val="002A752E"/>
    <w:rsid w:val="002A79B4"/>
    <w:rsid w:val="002B0067"/>
    <w:rsid w:val="002B0594"/>
    <w:rsid w:val="002B077F"/>
    <w:rsid w:val="002B1814"/>
    <w:rsid w:val="002B216D"/>
    <w:rsid w:val="002B22EE"/>
    <w:rsid w:val="002B2E56"/>
    <w:rsid w:val="002B32D2"/>
    <w:rsid w:val="002B58C0"/>
    <w:rsid w:val="002B6659"/>
    <w:rsid w:val="002C002E"/>
    <w:rsid w:val="002C0130"/>
    <w:rsid w:val="002C0DCD"/>
    <w:rsid w:val="002C1CAA"/>
    <w:rsid w:val="002C1D91"/>
    <w:rsid w:val="002C20EE"/>
    <w:rsid w:val="002C2C4D"/>
    <w:rsid w:val="002C2C96"/>
    <w:rsid w:val="002C30E6"/>
    <w:rsid w:val="002C314D"/>
    <w:rsid w:val="002C4101"/>
    <w:rsid w:val="002C4AB8"/>
    <w:rsid w:val="002C52AF"/>
    <w:rsid w:val="002C5AC8"/>
    <w:rsid w:val="002C653B"/>
    <w:rsid w:val="002C753E"/>
    <w:rsid w:val="002C78A3"/>
    <w:rsid w:val="002D0551"/>
    <w:rsid w:val="002D1F87"/>
    <w:rsid w:val="002D23B8"/>
    <w:rsid w:val="002D2471"/>
    <w:rsid w:val="002D2764"/>
    <w:rsid w:val="002D2C4E"/>
    <w:rsid w:val="002D47C6"/>
    <w:rsid w:val="002D578B"/>
    <w:rsid w:val="002D776A"/>
    <w:rsid w:val="002D79A2"/>
    <w:rsid w:val="002D7D73"/>
    <w:rsid w:val="002E01A6"/>
    <w:rsid w:val="002E06A9"/>
    <w:rsid w:val="002E1016"/>
    <w:rsid w:val="002E12FD"/>
    <w:rsid w:val="002E35E8"/>
    <w:rsid w:val="002E3873"/>
    <w:rsid w:val="002E49CF"/>
    <w:rsid w:val="002E5187"/>
    <w:rsid w:val="002E5591"/>
    <w:rsid w:val="002E5B62"/>
    <w:rsid w:val="002E5DBA"/>
    <w:rsid w:val="002E79D5"/>
    <w:rsid w:val="002F0248"/>
    <w:rsid w:val="002F043F"/>
    <w:rsid w:val="002F19AA"/>
    <w:rsid w:val="002F27CB"/>
    <w:rsid w:val="002F305D"/>
    <w:rsid w:val="002F335E"/>
    <w:rsid w:val="002F3A16"/>
    <w:rsid w:val="002F478F"/>
    <w:rsid w:val="002F570C"/>
    <w:rsid w:val="002F59E6"/>
    <w:rsid w:val="002F5CF0"/>
    <w:rsid w:val="002F68BB"/>
    <w:rsid w:val="002F6A1D"/>
    <w:rsid w:val="002F6AAA"/>
    <w:rsid w:val="002F7126"/>
    <w:rsid w:val="0030001A"/>
    <w:rsid w:val="00300D61"/>
    <w:rsid w:val="003017F9"/>
    <w:rsid w:val="00301B8E"/>
    <w:rsid w:val="003023B3"/>
    <w:rsid w:val="00303B9A"/>
    <w:rsid w:val="00303CB8"/>
    <w:rsid w:val="003040EC"/>
    <w:rsid w:val="003050B5"/>
    <w:rsid w:val="00306A47"/>
    <w:rsid w:val="0030766A"/>
    <w:rsid w:val="00310241"/>
    <w:rsid w:val="003110AD"/>
    <w:rsid w:val="00311BDA"/>
    <w:rsid w:val="00312B92"/>
    <w:rsid w:val="00313FE1"/>
    <w:rsid w:val="00314E55"/>
    <w:rsid w:val="00314EB6"/>
    <w:rsid w:val="003171D6"/>
    <w:rsid w:val="0031772E"/>
    <w:rsid w:val="00320812"/>
    <w:rsid w:val="00320F6E"/>
    <w:rsid w:val="00322CF7"/>
    <w:rsid w:val="0032336B"/>
    <w:rsid w:val="00323F41"/>
    <w:rsid w:val="00325CBA"/>
    <w:rsid w:val="0032625C"/>
    <w:rsid w:val="0032774B"/>
    <w:rsid w:val="00327C47"/>
    <w:rsid w:val="00330208"/>
    <w:rsid w:val="00330233"/>
    <w:rsid w:val="00330B0F"/>
    <w:rsid w:val="00331692"/>
    <w:rsid w:val="003316A6"/>
    <w:rsid w:val="00331FC8"/>
    <w:rsid w:val="00332B31"/>
    <w:rsid w:val="00332EA4"/>
    <w:rsid w:val="0033493B"/>
    <w:rsid w:val="00334D49"/>
    <w:rsid w:val="003357AD"/>
    <w:rsid w:val="00337302"/>
    <w:rsid w:val="00337340"/>
    <w:rsid w:val="00337482"/>
    <w:rsid w:val="00337BD5"/>
    <w:rsid w:val="00337FEA"/>
    <w:rsid w:val="003405A1"/>
    <w:rsid w:val="0034075D"/>
    <w:rsid w:val="00341A8B"/>
    <w:rsid w:val="00341DC8"/>
    <w:rsid w:val="00341E63"/>
    <w:rsid w:val="00341FE0"/>
    <w:rsid w:val="0034403F"/>
    <w:rsid w:val="003452E7"/>
    <w:rsid w:val="003457E2"/>
    <w:rsid w:val="00346504"/>
    <w:rsid w:val="003477F0"/>
    <w:rsid w:val="00350669"/>
    <w:rsid w:val="00351BE3"/>
    <w:rsid w:val="00351EB5"/>
    <w:rsid w:val="0035291F"/>
    <w:rsid w:val="00353CAE"/>
    <w:rsid w:val="00354D0B"/>
    <w:rsid w:val="00355E8C"/>
    <w:rsid w:val="0035602E"/>
    <w:rsid w:val="003570A9"/>
    <w:rsid w:val="00357AA5"/>
    <w:rsid w:val="00360FFF"/>
    <w:rsid w:val="003611C5"/>
    <w:rsid w:val="003611C9"/>
    <w:rsid w:val="003616AA"/>
    <w:rsid w:val="003617E3"/>
    <w:rsid w:val="00362220"/>
    <w:rsid w:val="00362FD9"/>
    <w:rsid w:val="00363576"/>
    <w:rsid w:val="003648F7"/>
    <w:rsid w:val="00364E2F"/>
    <w:rsid w:val="00365306"/>
    <w:rsid w:val="00365450"/>
    <w:rsid w:val="0036597C"/>
    <w:rsid w:val="00365C20"/>
    <w:rsid w:val="00365D42"/>
    <w:rsid w:val="00366452"/>
    <w:rsid w:val="00366730"/>
    <w:rsid w:val="00366AB4"/>
    <w:rsid w:val="00366F1C"/>
    <w:rsid w:val="003672C6"/>
    <w:rsid w:val="003700B1"/>
    <w:rsid w:val="00370E64"/>
    <w:rsid w:val="00371E92"/>
    <w:rsid w:val="00371F94"/>
    <w:rsid w:val="0037348D"/>
    <w:rsid w:val="00373B38"/>
    <w:rsid w:val="003741F4"/>
    <w:rsid w:val="00374810"/>
    <w:rsid w:val="00375481"/>
    <w:rsid w:val="003759DF"/>
    <w:rsid w:val="003767B6"/>
    <w:rsid w:val="0037703F"/>
    <w:rsid w:val="003804D3"/>
    <w:rsid w:val="0038086E"/>
    <w:rsid w:val="00380A86"/>
    <w:rsid w:val="00380CE7"/>
    <w:rsid w:val="00380FE2"/>
    <w:rsid w:val="00381399"/>
    <w:rsid w:val="00381B1C"/>
    <w:rsid w:val="003828F5"/>
    <w:rsid w:val="003863AB"/>
    <w:rsid w:val="00386E08"/>
    <w:rsid w:val="00387AC4"/>
    <w:rsid w:val="00390A83"/>
    <w:rsid w:val="00390C5D"/>
    <w:rsid w:val="00391166"/>
    <w:rsid w:val="00391442"/>
    <w:rsid w:val="003929E3"/>
    <w:rsid w:val="003932EF"/>
    <w:rsid w:val="00393B9C"/>
    <w:rsid w:val="00394441"/>
    <w:rsid w:val="0039517C"/>
    <w:rsid w:val="00395AE7"/>
    <w:rsid w:val="003969DF"/>
    <w:rsid w:val="00397DB4"/>
    <w:rsid w:val="003A0CF8"/>
    <w:rsid w:val="003A12C9"/>
    <w:rsid w:val="003A173F"/>
    <w:rsid w:val="003A3F55"/>
    <w:rsid w:val="003A4727"/>
    <w:rsid w:val="003A4C27"/>
    <w:rsid w:val="003A4D02"/>
    <w:rsid w:val="003A4DBD"/>
    <w:rsid w:val="003A5512"/>
    <w:rsid w:val="003A5723"/>
    <w:rsid w:val="003A5822"/>
    <w:rsid w:val="003A647A"/>
    <w:rsid w:val="003A66E9"/>
    <w:rsid w:val="003A682D"/>
    <w:rsid w:val="003A7502"/>
    <w:rsid w:val="003A77A2"/>
    <w:rsid w:val="003A7968"/>
    <w:rsid w:val="003B0378"/>
    <w:rsid w:val="003B11C3"/>
    <w:rsid w:val="003B22F2"/>
    <w:rsid w:val="003B2C75"/>
    <w:rsid w:val="003B2FCE"/>
    <w:rsid w:val="003B426D"/>
    <w:rsid w:val="003B4441"/>
    <w:rsid w:val="003B45BA"/>
    <w:rsid w:val="003B4D93"/>
    <w:rsid w:val="003B61DD"/>
    <w:rsid w:val="003B640B"/>
    <w:rsid w:val="003B7272"/>
    <w:rsid w:val="003B72AF"/>
    <w:rsid w:val="003B7360"/>
    <w:rsid w:val="003B745B"/>
    <w:rsid w:val="003B755D"/>
    <w:rsid w:val="003B7685"/>
    <w:rsid w:val="003C117F"/>
    <w:rsid w:val="003C150D"/>
    <w:rsid w:val="003C1C25"/>
    <w:rsid w:val="003C3D19"/>
    <w:rsid w:val="003C410F"/>
    <w:rsid w:val="003C4F46"/>
    <w:rsid w:val="003C5871"/>
    <w:rsid w:val="003C651C"/>
    <w:rsid w:val="003C6E14"/>
    <w:rsid w:val="003C7331"/>
    <w:rsid w:val="003C7D35"/>
    <w:rsid w:val="003D0018"/>
    <w:rsid w:val="003D0774"/>
    <w:rsid w:val="003D0B63"/>
    <w:rsid w:val="003D1BB0"/>
    <w:rsid w:val="003D4395"/>
    <w:rsid w:val="003D4801"/>
    <w:rsid w:val="003D4E5C"/>
    <w:rsid w:val="003D4F0E"/>
    <w:rsid w:val="003D52CE"/>
    <w:rsid w:val="003D58F7"/>
    <w:rsid w:val="003D5919"/>
    <w:rsid w:val="003D6AB8"/>
    <w:rsid w:val="003D7184"/>
    <w:rsid w:val="003D7485"/>
    <w:rsid w:val="003E096B"/>
    <w:rsid w:val="003E0995"/>
    <w:rsid w:val="003E0D7A"/>
    <w:rsid w:val="003E0F74"/>
    <w:rsid w:val="003E1483"/>
    <w:rsid w:val="003E1827"/>
    <w:rsid w:val="003E18D4"/>
    <w:rsid w:val="003E21B1"/>
    <w:rsid w:val="003E25C5"/>
    <w:rsid w:val="003E392D"/>
    <w:rsid w:val="003E3FAB"/>
    <w:rsid w:val="003E467A"/>
    <w:rsid w:val="003E474A"/>
    <w:rsid w:val="003E5FBF"/>
    <w:rsid w:val="003E7AC2"/>
    <w:rsid w:val="003F00FB"/>
    <w:rsid w:val="003F0B3E"/>
    <w:rsid w:val="003F0B89"/>
    <w:rsid w:val="003F142E"/>
    <w:rsid w:val="003F1BFE"/>
    <w:rsid w:val="003F2CB5"/>
    <w:rsid w:val="003F2E78"/>
    <w:rsid w:val="003F34F7"/>
    <w:rsid w:val="003F3937"/>
    <w:rsid w:val="003F3B97"/>
    <w:rsid w:val="003F49B6"/>
    <w:rsid w:val="003F53F9"/>
    <w:rsid w:val="003F664F"/>
    <w:rsid w:val="003F6A60"/>
    <w:rsid w:val="003F6BE9"/>
    <w:rsid w:val="003F7EC1"/>
    <w:rsid w:val="004004B2"/>
    <w:rsid w:val="00401D28"/>
    <w:rsid w:val="004029B8"/>
    <w:rsid w:val="00402AA7"/>
    <w:rsid w:val="00402B08"/>
    <w:rsid w:val="00403FF8"/>
    <w:rsid w:val="00404868"/>
    <w:rsid w:val="0040553B"/>
    <w:rsid w:val="00405AB8"/>
    <w:rsid w:val="00405E8F"/>
    <w:rsid w:val="0040657C"/>
    <w:rsid w:val="00406653"/>
    <w:rsid w:val="00407D22"/>
    <w:rsid w:val="00410550"/>
    <w:rsid w:val="0041304B"/>
    <w:rsid w:val="00413082"/>
    <w:rsid w:val="0041322B"/>
    <w:rsid w:val="0041341A"/>
    <w:rsid w:val="004135C3"/>
    <w:rsid w:val="004145B5"/>
    <w:rsid w:val="004146F2"/>
    <w:rsid w:val="00414CFA"/>
    <w:rsid w:val="00414FB6"/>
    <w:rsid w:val="00415860"/>
    <w:rsid w:val="0041661F"/>
    <w:rsid w:val="00416725"/>
    <w:rsid w:val="00416CEB"/>
    <w:rsid w:val="00417933"/>
    <w:rsid w:val="00417BF3"/>
    <w:rsid w:val="00420C42"/>
    <w:rsid w:val="00421B83"/>
    <w:rsid w:val="00421C33"/>
    <w:rsid w:val="00422100"/>
    <w:rsid w:val="0042210F"/>
    <w:rsid w:val="0042215E"/>
    <w:rsid w:val="0042383F"/>
    <w:rsid w:val="00423BA9"/>
    <w:rsid w:val="00423FE4"/>
    <w:rsid w:val="00425111"/>
    <w:rsid w:val="0042714E"/>
    <w:rsid w:val="00427156"/>
    <w:rsid w:val="004271CC"/>
    <w:rsid w:val="004277AF"/>
    <w:rsid w:val="00427A16"/>
    <w:rsid w:val="00427A59"/>
    <w:rsid w:val="00430E40"/>
    <w:rsid w:val="00433739"/>
    <w:rsid w:val="0043393F"/>
    <w:rsid w:val="00433DED"/>
    <w:rsid w:val="00434451"/>
    <w:rsid w:val="0043456A"/>
    <w:rsid w:val="004367D2"/>
    <w:rsid w:val="00437F6C"/>
    <w:rsid w:val="004415EC"/>
    <w:rsid w:val="0044220E"/>
    <w:rsid w:val="004422E1"/>
    <w:rsid w:val="00442B0D"/>
    <w:rsid w:val="00442CC9"/>
    <w:rsid w:val="00443163"/>
    <w:rsid w:val="00444ADC"/>
    <w:rsid w:val="00444F96"/>
    <w:rsid w:val="004456F6"/>
    <w:rsid w:val="0044655A"/>
    <w:rsid w:val="00446B92"/>
    <w:rsid w:val="00446D99"/>
    <w:rsid w:val="00446EAB"/>
    <w:rsid w:val="0044774A"/>
    <w:rsid w:val="00447E20"/>
    <w:rsid w:val="00450013"/>
    <w:rsid w:val="004502F0"/>
    <w:rsid w:val="00450C45"/>
    <w:rsid w:val="00451436"/>
    <w:rsid w:val="00451D23"/>
    <w:rsid w:val="00452B23"/>
    <w:rsid w:val="0045518F"/>
    <w:rsid w:val="00455894"/>
    <w:rsid w:val="00455B14"/>
    <w:rsid w:val="004565B7"/>
    <w:rsid w:val="0045691A"/>
    <w:rsid w:val="00457212"/>
    <w:rsid w:val="004573B0"/>
    <w:rsid w:val="00457C9B"/>
    <w:rsid w:val="0046056D"/>
    <w:rsid w:val="00460933"/>
    <w:rsid w:val="0046114B"/>
    <w:rsid w:val="00461566"/>
    <w:rsid w:val="004618B6"/>
    <w:rsid w:val="00461AB2"/>
    <w:rsid w:val="00463011"/>
    <w:rsid w:val="00464F77"/>
    <w:rsid w:val="00466241"/>
    <w:rsid w:val="00466FD4"/>
    <w:rsid w:val="0047009C"/>
    <w:rsid w:val="0047130C"/>
    <w:rsid w:val="00471AE5"/>
    <w:rsid w:val="00471C7B"/>
    <w:rsid w:val="00471D38"/>
    <w:rsid w:val="00474473"/>
    <w:rsid w:val="00474CF4"/>
    <w:rsid w:val="00475D70"/>
    <w:rsid w:val="00476444"/>
    <w:rsid w:val="00477280"/>
    <w:rsid w:val="004777C3"/>
    <w:rsid w:val="00480366"/>
    <w:rsid w:val="0048128C"/>
    <w:rsid w:val="00481853"/>
    <w:rsid w:val="00481A16"/>
    <w:rsid w:val="004827F4"/>
    <w:rsid w:val="004830EA"/>
    <w:rsid w:val="004837A4"/>
    <w:rsid w:val="0048380C"/>
    <w:rsid w:val="00483B45"/>
    <w:rsid w:val="00485A7A"/>
    <w:rsid w:val="00485E4A"/>
    <w:rsid w:val="00485F7A"/>
    <w:rsid w:val="00486192"/>
    <w:rsid w:val="00486256"/>
    <w:rsid w:val="00486A7B"/>
    <w:rsid w:val="00487375"/>
    <w:rsid w:val="00487929"/>
    <w:rsid w:val="00487AC2"/>
    <w:rsid w:val="00490D90"/>
    <w:rsid w:val="0049135F"/>
    <w:rsid w:val="0049178A"/>
    <w:rsid w:val="00493067"/>
    <w:rsid w:val="00493CE9"/>
    <w:rsid w:val="004944F5"/>
    <w:rsid w:val="004976C1"/>
    <w:rsid w:val="004A0692"/>
    <w:rsid w:val="004A09F8"/>
    <w:rsid w:val="004A12FA"/>
    <w:rsid w:val="004A16E9"/>
    <w:rsid w:val="004A1FDD"/>
    <w:rsid w:val="004A2024"/>
    <w:rsid w:val="004A276A"/>
    <w:rsid w:val="004A3127"/>
    <w:rsid w:val="004A3207"/>
    <w:rsid w:val="004A42CE"/>
    <w:rsid w:val="004A50F2"/>
    <w:rsid w:val="004A5C99"/>
    <w:rsid w:val="004A61F0"/>
    <w:rsid w:val="004A6311"/>
    <w:rsid w:val="004A7C6F"/>
    <w:rsid w:val="004B00C5"/>
    <w:rsid w:val="004B0182"/>
    <w:rsid w:val="004B0764"/>
    <w:rsid w:val="004B08EC"/>
    <w:rsid w:val="004B14BB"/>
    <w:rsid w:val="004B1581"/>
    <w:rsid w:val="004B18BB"/>
    <w:rsid w:val="004B33AE"/>
    <w:rsid w:val="004B3E16"/>
    <w:rsid w:val="004B4DD7"/>
    <w:rsid w:val="004B4F24"/>
    <w:rsid w:val="004B6537"/>
    <w:rsid w:val="004B7043"/>
    <w:rsid w:val="004B7784"/>
    <w:rsid w:val="004B7933"/>
    <w:rsid w:val="004C01A9"/>
    <w:rsid w:val="004C05FB"/>
    <w:rsid w:val="004C194A"/>
    <w:rsid w:val="004C215B"/>
    <w:rsid w:val="004C295A"/>
    <w:rsid w:val="004C2D08"/>
    <w:rsid w:val="004C2FAA"/>
    <w:rsid w:val="004C389D"/>
    <w:rsid w:val="004C3AB7"/>
    <w:rsid w:val="004C3DA4"/>
    <w:rsid w:val="004C3E72"/>
    <w:rsid w:val="004C5497"/>
    <w:rsid w:val="004C6FFA"/>
    <w:rsid w:val="004C7856"/>
    <w:rsid w:val="004C7C7D"/>
    <w:rsid w:val="004C7D8C"/>
    <w:rsid w:val="004D0BC5"/>
    <w:rsid w:val="004D0C9A"/>
    <w:rsid w:val="004D0FC0"/>
    <w:rsid w:val="004D1466"/>
    <w:rsid w:val="004D1536"/>
    <w:rsid w:val="004D16C9"/>
    <w:rsid w:val="004D2485"/>
    <w:rsid w:val="004D257D"/>
    <w:rsid w:val="004D25F7"/>
    <w:rsid w:val="004D2A2D"/>
    <w:rsid w:val="004D2FDC"/>
    <w:rsid w:val="004D3B03"/>
    <w:rsid w:val="004D3C1B"/>
    <w:rsid w:val="004D4FDE"/>
    <w:rsid w:val="004D5053"/>
    <w:rsid w:val="004D6C25"/>
    <w:rsid w:val="004D6DE6"/>
    <w:rsid w:val="004D75AF"/>
    <w:rsid w:val="004E03CE"/>
    <w:rsid w:val="004E08C5"/>
    <w:rsid w:val="004E0F65"/>
    <w:rsid w:val="004E1B01"/>
    <w:rsid w:val="004E1F0B"/>
    <w:rsid w:val="004E21FA"/>
    <w:rsid w:val="004E27AE"/>
    <w:rsid w:val="004E2D54"/>
    <w:rsid w:val="004E33EF"/>
    <w:rsid w:val="004E3A28"/>
    <w:rsid w:val="004E42FC"/>
    <w:rsid w:val="004E47F7"/>
    <w:rsid w:val="004E4895"/>
    <w:rsid w:val="004E4925"/>
    <w:rsid w:val="004E552D"/>
    <w:rsid w:val="004E5597"/>
    <w:rsid w:val="004E5804"/>
    <w:rsid w:val="004E7096"/>
    <w:rsid w:val="004E7102"/>
    <w:rsid w:val="004E786B"/>
    <w:rsid w:val="004E7F5E"/>
    <w:rsid w:val="004F14DD"/>
    <w:rsid w:val="004F205E"/>
    <w:rsid w:val="004F24E0"/>
    <w:rsid w:val="004F2A14"/>
    <w:rsid w:val="004F30A0"/>
    <w:rsid w:val="004F3EA9"/>
    <w:rsid w:val="004F4855"/>
    <w:rsid w:val="004F4895"/>
    <w:rsid w:val="004F5EE3"/>
    <w:rsid w:val="004F618C"/>
    <w:rsid w:val="004F6803"/>
    <w:rsid w:val="004F6B88"/>
    <w:rsid w:val="004F7849"/>
    <w:rsid w:val="004F7EEC"/>
    <w:rsid w:val="00500349"/>
    <w:rsid w:val="00500531"/>
    <w:rsid w:val="00501039"/>
    <w:rsid w:val="005013A4"/>
    <w:rsid w:val="0050142A"/>
    <w:rsid w:val="00502163"/>
    <w:rsid w:val="00502FBE"/>
    <w:rsid w:val="005049B2"/>
    <w:rsid w:val="0050510F"/>
    <w:rsid w:val="00507B14"/>
    <w:rsid w:val="00507CAE"/>
    <w:rsid w:val="0051062A"/>
    <w:rsid w:val="00511F91"/>
    <w:rsid w:val="005123A4"/>
    <w:rsid w:val="005127C4"/>
    <w:rsid w:val="00512F7B"/>
    <w:rsid w:val="00513AD0"/>
    <w:rsid w:val="0052018A"/>
    <w:rsid w:val="00521433"/>
    <w:rsid w:val="005219B3"/>
    <w:rsid w:val="00523003"/>
    <w:rsid w:val="00523189"/>
    <w:rsid w:val="00523AEF"/>
    <w:rsid w:val="00523CBF"/>
    <w:rsid w:val="005241A9"/>
    <w:rsid w:val="005245BB"/>
    <w:rsid w:val="0052524A"/>
    <w:rsid w:val="00525265"/>
    <w:rsid w:val="00525EFE"/>
    <w:rsid w:val="005264BD"/>
    <w:rsid w:val="00526942"/>
    <w:rsid w:val="0052694B"/>
    <w:rsid w:val="00527C21"/>
    <w:rsid w:val="00530FF1"/>
    <w:rsid w:val="0053112C"/>
    <w:rsid w:val="00531BD9"/>
    <w:rsid w:val="00531E9E"/>
    <w:rsid w:val="00532076"/>
    <w:rsid w:val="00532322"/>
    <w:rsid w:val="00533012"/>
    <w:rsid w:val="00533831"/>
    <w:rsid w:val="005338FF"/>
    <w:rsid w:val="00536377"/>
    <w:rsid w:val="00536DCC"/>
    <w:rsid w:val="00536E54"/>
    <w:rsid w:val="005375AB"/>
    <w:rsid w:val="005376B3"/>
    <w:rsid w:val="0053771D"/>
    <w:rsid w:val="00537961"/>
    <w:rsid w:val="005415E2"/>
    <w:rsid w:val="005421D5"/>
    <w:rsid w:val="00543377"/>
    <w:rsid w:val="0054388C"/>
    <w:rsid w:val="00543F46"/>
    <w:rsid w:val="0054459A"/>
    <w:rsid w:val="00544726"/>
    <w:rsid w:val="0054590A"/>
    <w:rsid w:val="005461EF"/>
    <w:rsid w:val="00546882"/>
    <w:rsid w:val="0055049B"/>
    <w:rsid w:val="00550ADA"/>
    <w:rsid w:val="00550BE6"/>
    <w:rsid w:val="00550ECD"/>
    <w:rsid w:val="005513F5"/>
    <w:rsid w:val="00551A7B"/>
    <w:rsid w:val="0055381B"/>
    <w:rsid w:val="00553AE1"/>
    <w:rsid w:val="00554BCC"/>
    <w:rsid w:val="00555806"/>
    <w:rsid w:val="0055641B"/>
    <w:rsid w:val="00556ABD"/>
    <w:rsid w:val="005570A5"/>
    <w:rsid w:val="00561088"/>
    <w:rsid w:val="0056124C"/>
    <w:rsid w:val="00561307"/>
    <w:rsid w:val="00561686"/>
    <w:rsid w:val="00561715"/>
    <w:rsid w:val="00561B07"/>
    <w:rsid w:val="00562642"/>
    <w:rsid w:val="0056300F"/>
    <w:rsid w:val="0056339D"/>
    <w:rsid w:val="00563966"/>
    <w:rsid w:val="00565B1C"/>
    <w:rsid w:val="00566857"/>
    <w:rsid w:val="00566E9A"/>
    <w:rsid w:val="00567A00"/>
    <w:rsid w:val="005700FF"/>
    <w:rsid w:val="00570CDF"/>
    <w:rsid w:val="0057106D"/>
    <w:rsid w:val="005715EE"/>
    <w:rsid w:val="00571BE8"/>
    <w:rsid w:val="005725B2"/>
    <w:rsid w:val="00573165"/>
    <w:rsid w:val="005731D0"/>
    <w:rsid w:val="00573626"/>
    <w:rsid w:val="00573C56"/>
    <w:rsid w:val="00574D6C"/>
    <w:rsid w:val="005755C1"/>
    <w:rsid w:val="005755D5"/>
    <w:rsid w:val="005757E5"/>
    <w:rsid w:val="005761DE"/>
    <w:rsid w:val="005766C8"/>
    <w:rsid w:val="00577BC5"/>
    <w:rsid w:val="005803E2"/>
    <w:rsid w:val="00580587"/>
    <w:rsid w:val="005807AF"/>
    <w:rsid w:val="00580F96"/>
    <w:rsid w:val="005819AC"/>
    <w:rsid w:val="005837CD"/>
    <w:rsid w:val="005839CD"/>
    <w:rsid w:val="00583B63"/>
    <w:rsid w:val="005841C4"/>
    <w:rsid w:val="005848CB"/>
    <w:rsid w:val="005861B0"/>
    <w:rsid w:val="005862A7"/>
    <w:rsid w:val="00587526"/>
    <w:rsid w:val="005875D2"/>
    <w:rsid w:val="00590950"/>
    <w:rsid w:val="005910C9"/>
    <w:rsid w:val="00591172"/>
    <w:rsid w:val="005926CE"/>
    <w:rsid w:val="00592E1D"/>
    <w:rsid w:val="00592EA9"/>
    <w:rsid w:val="0059451D"/>
    <w:rsid w:val="00594A6D"/>
    <w:rsid w:val="0059510D"/>
    <w:rsid w:val="00596432"/>
    <w:rsid w:val="0059652B"/>
    <w:rsid w:val="0059674B"/>
    <w:rsid w:val="00596FCA"/>
    <w:rsid w:val="00597E5D"/>
    <w:rsid w:val="005A0FA1"/>
    <w:rsid w:val="005A17C5"/>
    <w:rsid w:val="005A1982"/>
    <w:rsid w:val="005A23FB"/>
    <w:rsid w:val="005A3264"/>
    <w:rsid w:val="005A3703"/>
    <w:rsid w:val="005A408C"/>
    <w:rsid w:val="005A42F0"/>
    <w:rsid w:val="005A43B6"/>
    <w:rsid w:val="005A4B02"/>
    <w:rsid w:val="005A6409"/>
    <w:rsid w:val="005A6A4A"/>
    <w:rsid w:val="005A7809"/>
    <w:rsid w:val="005B014C"/>
    <w:rsid w:val="005B0191"/>
    <w:rsid w:val="005B06E8"/>
    <w:rsid w:val="005B1BC2"/>
    <w:rsid w:val="005B2287"/>
    <w:rsid w:val="005B278C"/>
    <w:rsid w:val="005B28E6"/>
    <w:rsid w:val="005B2B5D"/>
    <w:rsid w:val="005B2EE9"/>
    <w:rsid w:val="005B39D1"/>
    <w:rsid w:val="005B3ADF"/>
    <w:rsid w:val="005B3EFA"/>
    <w:rsid w:val="005B6055"/>
    <w:rsid w:val="005B60C4"/>
    <w:rsid w:val="005B64F7"/>
    <w:rsid w:val="005B6652"/>
    <w:rsid w:val="005B7E21"/>
    <w:rsid w:val="005C03B5"/>
    <w:rsid w:val="005C05D3"/>
    <w:rsid w:val="005C0A4E"/>
    <w:rsid w:val="005C0C8D"/>
    <w:rsid w:val="005C1BC0"/>
    <w:rsid w:val="005C2D7E"/>
    <w:rsid w:val="005C4936"/>
    <w:rsid w:val="005C5ADC"/>
    <w:rsid w:val="005C5CFF"/>
    <w:rsid w:val="005C6A64"/>
    <w:rsid w:val="005C6B23"/>
    <w:rsid w:val="005C6D36"/>
    <w:rsid w:val="005C743C"/>
    <w:rsid w:val="005D0048"/>
    <w:rsid w:val="005D01EA"/>
    <w:rsid w:val="005D06D7"/>
    <w:rsid w:val="005D0DEF"/>
    <w:rsid w:val="005D2927"/>
    <w:rsid w:val="005D3836"/>
    <w:rsid w:val="005D3E9E"/>
    <w:rsid w:val="005D52E5"/>
    <w:rsid w:val="005D6B67"/>
    <w:rsid w:val="005D7492"/>
    <w:rsid w:val="005D751D"/>
    <w:rsid w:val="005D7F1E"/>
    <w:rsid w:val="005E0AFA"/>
    <w:rsid w:val="005E1AC4"/>
    <w:rsid w:val="005E1E5A"/>
    <w:rsid w:val="005E2C26"/>
    <w:rsid w:val="005E3149"/>
    <w:rsid w:val="005E3CBD"/>
    <w:rsid w:val="005E4256"/>
    <w:rsid w:val="005E4A88"/>
    <w:rsid w:val="005E4DFF"/>
    <w:rsid w:val="005E5BD2"/>
    <w:rsid w:val="005E5F8D"/>
    <w:rsid w:val="005E6812"/>
    <w:rsid w:val="005E7135"/>
    <w:rsid w:val="005E742E"/>
    <w:rsid w:val="005F012C"/>
    <w:rsid w:val="005F0629"/>
    <w:rsid w:val="005F06D7"/>
    <w:rsid w:val="005F122D"/>
    <w:rsid w:val="005F18D4"/>
    <w:rsid w:val="005F1B68"/>
    <w:rsid w:val="005F1CB7"/>
    <w:rsid w:val="005F21B2"/>
    <w:rsid w:val="005F23A8"/>
    <w:rsid w:val="005F2763"/>
    <w:rsid w:val="005F41D5"/>
    <w:rsid w:val="005F4CB1"/>
    <w:rsid w:val="005F4CEA"/>
    <w:rsid w:val="005F4F62"/>
    <w:rsid w:val="005F5915"/>
    <w:rsid w:val="005F5DAC"/>
    <w:rsid w:val="005F6449"/>
    <w:rsid w:val="005F6D2B"/>
    <w:rsid w:val="00600095"/>
    <w:rsid w:val="006006BF"/>
    <w:rsid w:val="00600D5D"/>
    <w:rsid w:val="006012A2"/>
    <w:rsid w:val="00602B45"/>
    <w:rsid w:val="00602C84"/>
    <w:rsid w:val="00602EA5"/>
    <w:rsid w:val="00603117"/>
    <w:rsid w:val="006038BD"/>
    <w:rsid w:val="0060393F"/>
    <w:rsid w:val="00603B92"/>
    <w:rsid w:val="0060473F"/>
    <w:rsid w:val="00604992"/>
    <w:rsid w:val="00604D3F"/>
    <w:rsid w:val="00605A2D"/>
    <w:rsid w:val="00605F92"/>
    <w:rsid w:val="006105F1"/>
    <w:rsid w:val="00610ADD"/>
    <w:rsid w:val="006112FC"/>
    <w:rsid w:val="0061165D"/>
    <w:rsid w:val="00611A6D"/>
    <w:rsid w:val="00611E1E"/>
    <w:rsid w:val="00611F29"/>
    <w:rsid w:val="006127C9"/>
    <w:rsid w:val="00612B91"/>
    <w:rsid w:val="00612DC7"/>
    <w:rsid w:val="00613FBA"/>
    <w:rsid w:val="00614F2F"/>
    <w:rsid w:val="00615711"/>
    <w:rsid w:val="0061791A"/>
    <w:rsid w:val="00620088"/>
    <w:rsid w:val="00621BDB"/>
    <w:rsid w:val="00623DF4"/>
    <w:rsid w:val="00624A50"/>
    <w:rsid w:val="00624D80"/>
    <w:rsid w:val="00626039"/>
    <w:rsid w:val="00626F6E"/>
    <w:rsid w:val="00626F92"/>
    <w:rsid w:val="006270BF"/>
    <w:rsid w:val="00627498"/>
    <w:rsid w:val="0063146C"/>
    <w:rsid w:val="0063171E"/>
    <w:rsid w:val="0063178E"/>
    <w:rsid w:val="00632929"/>
    <w:rsid w:val="00632B1F"/>
    <w:rsid w:val="00633D02"/>
    <w:rsid w:val="00635485"/>
    <w:rsid w:val="00636220"/>
    <w:rsid w:val="006364A3"/>
    <w:rsid w:val="00636821"/>
    <w:rsid w:val="00640041"/>
    <w:rsid w:val="00640422"/>
    <w:rsid w:val="006405CD"/>
    <w:rsid w:val="00640BF0"/>
    <w:rsid w:val="00640F07"/>
    <w:rsid w:val="00641004"/>
    <w:rsid w:val="006418EE"/>
    <w:rsid w:val="006420C1"/>
    <w:rsid w:val="0064225A"/>
    <w:rsid w:val="0064229B"/>
    <w:rsid w:val="00643880"/>
    <w:rsid w:val="006446F4"/>
    <w:rsid w:val="00644702"/>
    <w:rsid w:val="006447B0"/>
    <w:rsid w:val="00644B78"/>
    <w:rsid w:val="00644C4B"/>
    <w:rsid w:val="00645631"/>
    <w:rsid w:val="00645744"/>
    <w:rsid w:val="00645BC3"/>
    <w:rsid w:val="00645C39"/>
    <w:rsid w:val="00647160"/>
    <w:rsid w:val="0064722F"/>
    <w:rsid w:val="00647891"/>
    <w:rsid w:val="0064795E"/>
    <w:rsid w:val="00647A4A"/>
    <w:rsid w:val="00647D7E"/>
    <w:rsid w:val="00650950"/>
    <w:rsid w:val="00650C46"/>
    <w:rsid w:val="00650C7D"/>
    <w:rsid w:val="00651749"/>
    <w:rsid w:val="006517E7"/>
    <w:rsid w:val="006523B4"/>
    <w:rsid w:val="00652F5B"/>
    <w:rsid w:val="006538A8"/>
    <w:rsid w:val="0065456F"/>
    <w:rsid w:val="006547CE"/>
    <w:rsid w:val="006549EA"/>
    <w:rsid w:val="00654D3A"/>
    <w:rsid w:val="006554F0"/>
    <w:rsid w:val="00655AC6"/>
    <w:rsid w:val="0065764D"/>
    <w:rsid w:val="00660EBA"/>
    <w:rsid w:val="0066153F"/>
    <w:rsid w:val="006615E6"/>
    <w:rsid w:val="00662175"/>
    <w:rsid w:val="00662263"/>
    <w:rsid w:val="006625E5"/>
    <w:rsid w:val="00664013"/>
    <w:rsid w:val="00664345"/>
    <w:rsid w:val="006654D5"/>
    <w:rsid w:val="00667430"/>
    <w:rsid w:val="006674B1"/>
    <w:rsid w:val="00670B52"/>
    <w:rsid w:val="006714DA"/>
    <w:rsid w:val="0067172F"/>
    <w:rsid w:val="00671E6F"/>
    <w:rsid w:val="00672A64"/>
    <w:rsid w:val="00672BB0"/>
    <w:rsid w:val="00672DC3"/>
    <w:rsid w:val="00673104"/>
    <w:rsid w:val="006738E2"/>
    <w:rsid w:val="00673AD8"/>
    <w:rsid w:val="00674729"/>
    <w:rsid w:val="00674B6C"/>
    <w:rsid w:val="006750BB"/>
    <w:rsid w:val="00676C31"/>
    <w:rsid w:val="00677A7F"/>
    <w:rsid w:val="00680222"/>
    <w:rsid w:val="006805B2"/>
    <w:rsid w:val="00682593"/>
    <w:rsid w:val="00683035"/>
    <w:rsid w:val="0068402E"/>
    <w:rsid w:val="00685412"/>
    <w:rsid w:val="006864CF"/>
    <w:rsid w:val="006867D1"/>
    <w:rsid w:val="00686A91"/>
    <w:rsid w:val="00686E74"/>
    <w:rsid w:val="00687534"/>
    <w:rsid w:val="00690CC8"/>
    <w:rsid w:val="006934A3"/>
    <w:rsid w:val="0069433D"/>
    <w:rsid w:val="00695A13"/>
    <w:rsid w:val="00695E43"/>
    <w:rsid w:val="00695F21"/>
    <w:rsid w:val="006964A9"/>
    <w:rsid w:val="00696DA5"/>
    <w:rsid w:val="0069715C"/>
    <w:rsid w:val="0069749D"/>
    <w:rsid w:val="006A1AEC"/>
    <w:rsid w:val="006A2B36"/>
    <w:rsid w:val="006A31C3"/>
    <w:rsid w:val="006A4989"/>
    <w:rsid w:val="006A6669"/>
    <w:rsid w:val="006A6942"/>
    <w:rsid w:val="006A7239"/>
    <w:rsid w:val="006B0AF0"/>
    <w:rsid w:val="006B1D16"/>
    <w:rsid w:val="006B1F48"/>
    <w:rsid w:val="006B2167"/>
    <w:rsid w:val="006B3C76"/>
    <w:rsid w:val="006B3FB2"/>
    <w:rsid w:val="006B4745"/>
    <w:rsid w:val="006B4B0C"/>
    <w:rsid w:val="006C0348"/>
    <w:rsid w:val="006C1037"/>
    <w:rsid w:val="006C125B"/>
    <w:rsid w:val="006C12CD"/>
    <w:rsid w:val="006C222D"/>
    <w:rsid w:val="006C42A1"/>
    <w:rsid w:val="006C4723"/>
    <w:rsid w:val="006C49FE"/>
    <w:rsid w:val="006C4F79"/>
    <w:rsid w:val="006C4FBF"/>
    <w:rsid w:val="006C530C"/>
    <w:rsid w:val="006C562A"/>
    <w:rsid w:val="006C575F"/>
    <w:rsid w:val="006C5C67"/>
    <w:rsid w:val="006C5F42"/>
    <w:rsid w:val="006C71C0"/>
    <w:rsid w:val="006C7688"/>
    <w:rsid w:val="006C7B74"/>
    <w:rsid w:val="006D01C5"/>
    <w:rsid w:val="006D11BE"/>
    <w:rsid w:val="006D17A0"/>
    <w:rsid w:val="006D196F"/>
    <w:rsid w:val="006D1C5E"/>
    <w:rsid w:val="006D2B9A"/>
    <w:rsid w:val="006D2D8E"/>
    <w:rsid w:val="006D320B"/>
    <w:rsid w:val="006D3250"/>
    <w:rsid w:val="006D3A18"/>
    <w:rsid w:val="006D54EF"/>
    <w:rsid w:val="006D5CE3"/>
    <w:rsid w:val="006D60E0"/>
    <w:rsid w:val="006D6328"/>
    <w:rsid w:val="006D63E8"/>
    <w:rsid w:val="006D6902"/>
    <w:rsid w:val="006D6BA3"/>
    <w:rsid w:val="006D7EE8"/>
    <w:rsid w:val="006E00B4"/>
    <w:rsid w:val="006E1F5D"/>
    <w:rsid w:val="006E2889"/>
    <w:rsid w:val="006E2D75"/>
    <w:rsid w:val="006E368E"/>
    <w:rsid w:val="006E37BE"/>
    <w:rsid w:val="006E3802"/>
    <w:rsid w:val="006E39AB"/>
    <w:rsid w:val="006E39F5"/>
    <w:rsid w:val="006E3CCC"/>
    <w:rsid w:val="006E3CD9"/>
    <w:rsid w:val="006E44E4"/>
    <w:rsid w:val="006E6750"/>
    <w:rsid w:val="006E6AC1"/>
    <w:rsid w:val="006F0000"/>
    <w:rsid w:val="006F008E"/>
    <w:rsid w:val="006F0506"/>
    <w:rsid w:val="006F06C7"/>
    <w:rsid w:val="006F0756"/>
    <w:rsid w:val="006F1025"/>
    <w:rsid w:val="006F12CF"/>
    <w:rsid w:val="006F22F3"/>
    <w:rsid w:val="006F3AFD"/>
    <w:rsid w:val="006F4CCB"/>
    <w:rsid w:val="006F70D5"/>
    <w:rsid w:val="006F75B0"/>
    <w:rsid w:val="006F7846"/>
    <w:rsid w:val="0070040C"/>
    <w:rsid w:val="00700DB3"/>
    <w:rsid w:val="00701125"/>
    <w:rsid w:val="00701A2C"/>
    <w:rsid w:val="00703B87"/>
    <w:rsid w:val="00703F05"/>
    <w:rsid w:val="00704681"/>
    <w:rsid w:val="00704B29"/>
    <w:rsid w:val="0070510F"/>
    <w:rsid w:val="00706CF5"/>
    <w:rsid w:val="007079D3"/>
    <w:rsid w:val="007106FE"/>
    <w:rsid w:val="00710C33"/>
    <w:rsid w:val="00710C87"/>
    <w:rsid w:val="0071200C"/>
    <w:rsid w:val="00713C30"/>
    <w:rsid w:val="0071448B"/>
    <w:rsid w:val="00714C91"/>
    <w:rsid w:val="00714D1E"/>
    <w:rsid w:val="00715568"/>
    <w:rsid w:val="00716546"/>
    <w:rsid w:val="0071661C"/>
    <w:rsid w:val="00717AA6"/>
    <w:rsid w:val="007204DA"/>
    <w:rsid w:val="00720AFF"/>
    <w:rsid w:val="00720F99"/>
    <w:rsid w:val="007210DE"/>
    <w:rsid w:val="007212A3"/>
    <w:rsid w:val="007223FF"/>
    <w:rsid w:val="00723936"/>
    <w:rsid w:val="00723ADF"/>
    <w:rsid w:val="0072485C"/>
    <w:rsid w:val="007265DD"/>
    <w:rsid w:val="00726669"/>
    <w:rsid w:val="007266B4"/>
    <w:rsid w:val="007268F3"/>
    <w:rsid w:val="00727D9D"/>
    <w:rsid w:val="007300A9"/>
    <w:rsid w:val="0073111E"/>
    <w:rsid w:val="00731C71"/>
    <w:rsid w:val="007324EE"/>
    <w:rsid w:val="007326EF"/>
    <w:rsid w:val="0073289A"/>
    <w:rsid w:val="00732A52"/>
    <w:rsid w:val="00732B8A"/>
    <w:rsid w:val="00733359"/>
    <w:rsid w:val="00734FD5"/>
    <w:rsid w:val="00735BB7"/>
    <w:rsid w:val="00735C5F"/>
    <w:rsid w:val="007365B7"/>
    <w:rsid w:val="0073738E"/>
    <w:rsid w:val="007379BA"/>
    <w:rsid w:val="00737D30"/>
    <w:rsid w:val="007402DA"/>
    <w:rsid w:val="00740F8B"/>
    <w:rsid w:val="007416D2"/>
    <w:rsid w:val="00742E11"/>
    <w:rsid w:val="00743411"/>
    <w:rsid w:val="00743471"/>
    <w:rsid w:val="00743988"/>
    <w:rsid w:val="00743F45"/>
    <w:rsid w:val="007445D0"/>
    <w:rsid w:val="007457E3"/>
    <w:rsid w:val="00746110"/>
    <w:rsid w:val="007479FD"/>
    <w:rsid w:val="00747EAB"/>
    <w:rsid w:val="00751141"/>
    <w:rsid w:val="007513B5"/>
    <w:rsid w:val="007517CF"/>
    <w:rsid w:val="00751822"/>
    <w:rsid w:val="0075240B"/>
    <w:rsid w:val="00752AC9"/>
    <w:rsid w:val="00753837"/>
    <w:rsid w:val="0075400E"/>
    <w:rsid w:val="007540CA"/>
    <w:rsid w:val="00754202"/>
    <w:rsid w:val="00754240"/>
    <w:rsid w:val="00756456"/>
    <w:rsid w:val="007571C1"/>
    <w:rsid w:val="0076037C"/>
    <w:rsid w:val="007609B2"/>
    <w:rsid w:val="00760D88"/>
    <w:rsid w:val="0076226C"/>
    <w:rsid w:val="0076254A"/>
    <w:rsid w:val="0076303C"/>
    <w:rsid w:val="0076370A"/>
    <w:rsid w:val="00763BD0"/>
    <w:rsid w:val="007644CC"/>
    <w:rsid w:val="00764763"/>
    <w:rsid w:val="00766662"/>
    <w:rsid w:val="00767674"/>
    <w:rsid w:val="00770069"/>
    <w:rsid w:val="007710FE"/>
    <w:rsid w:val="007711F3"/>
    <w:rsid w:val="007729B4"/>
    <w:rsid w:val="00772AE8"/>
    <w:rsid w:val="007733D2"/>
    <w:rsid w:val="0077383C"/>
    <w:rsid w:val="00773AEF"/>
    <w:rsid w:val="0077411A"/>
    <w:rsid w:val="007744BD"/>
    <w:rsid w:val="00774FDA"/>
    <w:rsid w:val="007760B7"/>
    <w:rsid w:val="0077677E"/>
    <w:rsid w:val="00776848"/>
    <w:rsid w:val="00776F25"/>
    <w:rsid w:val="007773BF"/>
    <w:rsid w:val="00777446"/>
    <w:rsid w:val="0077776B"/>
    <w:rsid w:val="00777C22"/>
    <w:rsid w:val="00777DFF"/>
    <w:rsid w:val="00780E79"/>
    <w:rsid w:val="00782D2C"/>
    <w:rsid w:val="007838BB"/>
    <w:rsid w:val="00783E1D"/>
    <w:rsid w:val="00783E92"/>
    <w:rsid w:val="0078407A"/>
    <w:rsid w:val="007849A7"/>
    <w:rsid w:val="0078688F"/>
    <w:rsid w:val="00787D1D"/>
    <w:rsid w:val="00787E48"/>
    <w:rsid w:val="00790E6E"/>
    <w:rsid w:val="00790ECA"/>
    <w:rsid w:val="00791021"/>
    <w:rsid w:val="00791740"/>
    <w:rsid w:val="00791D95"/>
    <w:rsid w:val="00792D52"/>
    <w:rsid w:val="00792D9E"/>
    <w:rsid w:val="00792F6F"/>
    <w:rsid w:val="00793CD9"/>
    <w:rsid w:val="00793FAA"/>
    <w:rsid w:val="00794919"/>
    <w:rsid w:val="00795797"/>
    <w:rsid w:val="007A02EB"/>
    <w:rsid w:val="007A0446"/>
    <w:rsid w:val="007A047F"/>
    <w:rsid w:val="007A04D5"/>
    <w:rsid w:val="007A0BA7"/>
    <w:rsid w:val="007A11DE"/>
    <w:rsid w:val="007A1C6A"/>
    <w:rsid w:val="007A1DE2"/>
    <w:rsid w:val="007A2D3F"/>
    <w:rsid w:val="007A3DFB"/>
    <w:rsid w:val="007A4962"/>
    <w:rsid w:val="007A609C"/>
    <w:rsid w:val="007A631A"/>
    <w:rsid w:val="007A65D8"/>
    <w:rsid w:val="007A6FC2"/>
    <w:rsid w:val="007B00F3"/>
    <w:rsid w:val="007B085F"/>
    <w:rsid w:val="007B10D8"/>
    <w:rsid w:val="007B112A"/>
    <w:rsid w:val="007B144F"/>
    <w:rsid w:val="007B1E16"/>
    <w:rsid w:val="007B1E70"/>
    <w:rsid w:val="007B26C5"/>
    <w:rsid w:val="007B2B14"/>
    <w:rsid w:val="007B2CBD"/>
    <w:rsid w:val="007B2EAC"/>
    <w:rsid w:val="007B4E4D"/>
    <w:rsid w:val="007B59F9"/>
    <w:rsid w:val="007B5C66"/>
    <w:rsid w:val="007B67A2"/>
    <w:rsid w:val="007B7048"/>
    <w:rsid w:val="007B7275"/>
    <w:rsid w:val="007B746E"/>
    <w:rsid w:val="007C00CC"/>
    <w:rsid w:val="007C09A1"/>
    <w:rsid w:val="007C1332"/>
    <w:rsid w:val="007C198E"/>
    <w:rsid w:val="007C2548"/>
    <w:rsid w:val="007C287C"/>
    <w:rsid w:val="007C33E9"/>
    <w:rsid w:val="007C387B"/>
    <w:rsid w:val="007C4776"/>
    <w:rsid w:val="007C4B37"/>
    <w:rsid w:val="007C4BE0"/>
    <w:rsid w:val="007C5688"/>
    <w:rsid w:val="007C7238"/>
    <w:rsid w:val="007D1D59"/>
    <w:rsid w:val="007D29F5"/>
    <w:rsid w:val="007D3022"/>
    <w:rsid w:val="007D30D2"/>
    <w:rsid w:val="007D3E03"/>
    <w:rsid w:val="007D4397"/>
    <w:rsid w:val="007D6339"/>
    <w:rsid w:val="007D7961"/>
    <w:rsid w:val="007E0C0E"/>
    <w:rsid w:val="007E1AFC"/>
    <w:rsid w:val="007E2A69"/>
    <w:rsid w:val="007E2A95"/>
    <w:rsid w:val="007E302E"/>
    <w:rsid w:val="007E3CEC"/>
    <w:rsid w:val="007E401C"/>
    <w:rsid w:val="007E4456"/>
    <w:rsid w:val="007E4DEB"/>
    <w:rsid w:val="007E5DC7"/>
    <w:rsid w:val="007E5FB3"/>
    <w:rsid w:val="007E6BDB"/>
    <w:rsid w:val="007E76DA"/>
    <w:rsid w:val="007E7C6B"/>
    <w:rsid w:val="007F064B"/>
    <w:rsid w:val="007F1702"/>
    <w:rsid w:val="007F258A"/>
    <w:rsid w:val="007F46A7"/>
    <w:rsid w:val="007F5B77"/>
    <w:rsid w:val="007F623C"/>
    <w:rsid w:val="007F62E9"/>
    <w:rsid w:val="00800545"/>
    <w:rsid w:val="00800ED6"/>
    <w:rsid w:val="008026F7"/>
    <w:rsid w:val="00802B89"/>
    <w:rsid w:val="00803F18"/>
    <w:rsid w:val="00804171"/>
    <w:rsid w:val="00804197"/>
    <w:rsid w:val="00804BFC"/>
    <w:rsid w:val="00804E74"/>
    <w:rsid w:val="008050E5"/>
    <w:rsid w:val="00805D9E"/>
    <w:rsid w:val="00806746"/>
    <w:rsid w:val="008067E3"/>
    <w:rsid w:val="0080688E"/>
    <w:rsid w:val="008073B3"/>
    <w:rsid w:val="00807847"/>
    <w:rsid w:val="00807D31"/>
    <w:rsid w:val="008102F7"/>
    <w:rsid w:val="008105DD"/>
    <w:rsid w:val="008110E1"/>
    <w:rsid w:val="008115F2"/>
    <w:rsid w:val="008127E4"/>
    <w:rsid w:val="00812B98"/>
    <w:rsid w:val="00812E5B"/>
    <w:rsid w:val="008147F6"/>
    <w:rsid w:val="00815FDD"/>
    <w:rsid w:val="0081630D"/>
    <w:rsid w:val="00816337"/>
    <w:rsid w:val="00816A35"/>
    <w:rsid w:val="00817948"/>
    <w:rsid w:val="0082075C"/>
    <w:rsid w:val="00820CC7"/>
    <w:rsid w:val="00820EF3"/>
    <w:rsid w:val="00821319"/>
    <w:rsid w:val="0082197A"/>
    <w:rsid w:val="00822250"/>
    <w:rsid w:val="0082274F"/>
    <w:rsid w:val="00822791"/>
    <w:rsid w:val="00823139"/>
    <w:rsid w:val="008239A8"/>
    <w:rsid w:val="00823B47"/>
    <w:rsid w:val="00824163"/>
    <w:rsid w:val="00824A0B"/>
    <w:rsid w:val="00826850"/>
    <w:rsid w:val="00826908"/>
    <w:rsid w:val="00827992"/>
    <w:rsid w:val="00827C17"/>
    <w:rsid w:val="00827C57"/>
    <w:rsid w:val="0083087E"/>
    <w:rsid w:val="00831BC0"/>
    <w:rsid w:val="008328EE"/>
    <w:rsid w:val="0083498B"/>
    <w:rsid w:val="00834C24"/>
    <w:rsid w:val="008360A7"/>
    <w:rsid w:val="00836A45"/>
    <w:rsid w:val="008370A7"/>
    <w:rsid w:val="0083778B"/>
    <w:rsid w:val="0084051E"/>
    <w:rsid w:val="00840E40"/>
    <w:rsid w:val="00840F0F"/>
    <w:rsid w:val="0084156B"/>
    <w:rsid w:val="008424CF"/>
    <w:rsid w:val="0084274F"/>
    <w:rsid w:val="00842B3A"/>
    <w:rsid w:val="00842DF5"/>
    <w:rsid w:val="00843AB0"/>
    <w:rsid w:val="00843B42"/>
    <w:rsid w:val="00844446"/>
    <w:rsid w:val="00845982"/>
    <w:rsid w:val="00845E9C"/>
    <w:rsid w:val="00846334"/>
    <w:rsid w:val="008468CE"/>
    <w:rsid w:val="00846B3E"/>
    <w:rsid w:val="00846BA7"/>
    <w:rsid w:val="00846F6F"/>
    <w:rsid w:val="00847DE3"/>
    <w:rsid w:val="008509CE"/>
    <w:rsid w:val="008509E2"/>
    <w:rsid w:val="00850A8E"/>
    <w:rsid w:val="00851427"/>
    <w:rsid w:val="00851AEA"/>
    <w:rsid w:val="00851CC2"/>
    <w:rsid w:val="008525CF"/>
    <w:rsid w:val="0085360A"/>
    <w:rsid w:val="0085549A"/>
    <w:rsid w:val="00855EE9"/>
    <w:rsid w:val="00857121"/>
    <w:rsid w:val="008607C1"/>
    <w:rsid w:val="008610C5"/>
    <w:rsid w:val="008613CD"/>
    <w:rsid w:val="00861B53"/>
    <w:rsid w:val="008634EB"/>
    <w:rsid w:val="00863F9F"/>
    <w:rsid w:val="00865A85"/>
    <w:rsid w:val="00870093"/>
    <w:rsid w:val="0087170A"/>
    <w:rsid w:val="0087258D"/>
    <w:rsid w:val="00872FDC"/>
    <w:rsid w:val="00873C72"/>
    <w:rsid w:val="008753E3"/>
    <w:rsid w:val="008756ED"/>
    <w:rsid w:val="008760FF"/>
    <w:rsid w:val="00876B9F"/>
    <w:rsid w:val="00882F95"/>
    <w:rsid w:val="00883218"/>
    <w:rsid w:val="00884CB4"/>
    <w:rsid w:val="00884E99"/>
    <w:rsid w:val="00886766"/>
    <w:rsid w:val="008871B3"/>
    <w:rsid w:val="00890226"/>
    <w:rsid w:val="0089096A"/>
    <w:rsid w:val="0089097A"/>
    <w:rsid w:val="0089188B"/>
    <w:rsid w:val="0089193C"/>
    <w:rsid w:val="00892203"/>
    <w:rsid w:val="00892268"/>
    <w:rsid w:val="00892450"/>
    <w:rsid w:val="00892F24"/>
    <w:rsid w:val="008930E2"/>
    <w:rsid w:val="008941A3"/>
    <w:rsid w:val="008946E2"/>
    <w:rsid w:val="0089565F"/>
    <w:rsid w:val="0089584B"/>
    <w:rsid w:val="00897263"/>
    <w:rsid w:val="00897301"/>
    <w:rsid w:val="0089797A"/>
    <w:rsid w:val="00897CD3"/>
    <w:rsid w:val="008A059E"/>
    <w:rsid w:val="008A0A1E"/>
    <w:rsid w:val="008A0A5D"/>
    <w:rsid w:val="008A2D3A"/>
    <w:rsid w:val="008A35C9"/>
    <w:rsid w:val="008A46A3"/>
    <w:rsid w:val="008A57D1"/>
    <w:rsid w:val="008A5F1B"/>
    <w:rsid w:val="008A7343"/>
    <w:rsid w:val="008B0544"/>
    <w:rsid w:val="008B0826"/>
    <w:rsid w:val="008B0C8D"/>
    <w:rsid w:val="008B1979"/>
    <w:rsid w:val="008B2C56"/>
    <w:rsid w:val="008B3B93"/>
    <w:rsid w:val="008B6286"/>
    <w:rsid w:val="008B63F8"/>
    <w:rsid w:val="008B64F6"/>
    <w:rsid w:val="008B683B"/>
    <w:rsid w:val="008B7327"/>
    <w:rsid w:val="008B77D8"/>
    <w:rsid w:val="008C0D1F"/>
    <w:rsid w:val="008C0D2A"/>
    <w:rsid w:val="008C1739"/>
    <w:rsid w:val="008C18F7"/>
    <w:rsid w:val="008C1F5A"/>
    <w:rsid w:val="008C2491"/>
    <w:rsid w:val="008C2DFF"/>
    <w:rsid w:val="008C308E"/>
    <w:rsid w:val="008C3EBC"/>
    <w:rsid w:val="008C423D"/>
    <w:rsid w:val="008C48DE"/>
    <w:rsid w:val="008C4981"/>
    <w:rsid w:val="008C4AF5"/>
    <w:rsid w:val="008C4D0E"/>
    <w:rsid w:val="008C4DFB"/>
    <w:rsid w:val="008C65F1"/>
    <w:rsid w:val="008C79B2"/>
    <w:rsid w:val="008D223A"/>
    <w:rsid w:val="008D2479"/>
    <w:rsid w:val="008D3809"/>
    <w:rsid w:val="008D42EA"/>
    <w:rsid w:val="008D51C6"/>
    <w:rsid w:val="008D53C3"/>
    <w:rsid w:val="008D5C7F"/>
    <w:rsid w:val="008D5CBE"/>
    <w:rsid w:val="008D5DB4"/>
    <w:rsid w:val="008D61AF"/>
    <w:rsid w:val="008D7F52"/>
    <w:rsid w:val="008E0990"/>
    <w:rsid w:val="008E1A1F"/>
    <w:rsid w:val="008E2790"/>
    <w:rsid w:val="008E2C0B"/>
    <w:rsid w:val="008E2E23"/>
    <w:rsid w:val="008E2F17"/>
    <w:rsid w:val="008E34D4"/>
    <w:rsid w:val="008E398B"/>
    <w:rsid w:val="008E4A17"/>
    <w:rsid w:val="008E67DA"/>
    <w:rsid w:val="008E6B36"/>
    <w:rsid w:val="008E6FFF"/>
    <w:rsid w:val="008E75F4"/>
    <w:rsid w:val="008F0410"/>
    <w:rsid w:val="008F218B"/>
    <w:rsid w:val="008F351D"/>
    <w:rsid w:val="008F3C91"/>
    <w:rsid w:val="008F4432"/>
    <w:rsid w:val="008F4A41"/>
    <w:rsid w:val="008F4C5F"/>
    <w:rsid w:val="008F5002"/>
    <w:rsid w:val="008F66AA"/>
    <w:rsid w:val="008F6BF6"/>
    <w:rsid w:val="008F6F19"/>
    <w:rsid w:val="008F7908"/>
    <w:rsid w:val="008F7F22"/>
    <w:rsid w:val="008F7FD4"/>
    <w:rsid w:val="008F7FE6"/>
    <w:rsid w:val="0090026D"/>
    <w:rsid w:val="00901CF9"/>
    <w:rsid w:val="009030B7"/>
    <w:rsid w:val="00903BC8"/>
    <w:rsid w:val="00904BB8"/>
    <w:rsid w:val="00906084"/>
    <w:rsid w:val="00907BCC"/>
    <w:rsid w:val="00907D7C"/>
    <w:rsid w:val="00911F1C"/>
    <w:rsid w:val="00912159"/>
    <w:rsid w:val="00912998"/>
    <w:rsid w:val="00914184"/>
    <w:rsid w:val="00914752"/>
    <w:rsid w:val="00914BB3"/>
    <w:rsid w:val="00915A09"/>
    <w:rsid w:val="00916F61"/>
    <w:rsid w:val="009170D2"/>
    <w:rsid w:val="00917F60"/>
    <w:rsid w:val="009204DB"/>
    <w:rsid w:val="009210EB"/>
    <w:rsid w:val="00921738"/>
    <w:rsid w:val="0092213A"/>
    <w:rsid w:val="00922F8E"/>
    <w:rsid w:val="00923A65"/>
    <w:rsid w:val="00923B8E"/>
    <w:rsid w:val="00924F82"/>
    <w:rsid w:val="00925084"/>
    <w:rsid w:val="00926235"/>
    <w:rsid w:val="009269FB"/>
    <w:rsid w:val="009270D0"/>
    <w:rsid w:val="00927829"/>
    <w:rsid w:val="00927E47"/>
    <w:rsid w:val="009307B6"/>
    <w:rsid w:val="009309F8"/>
    <w:rsid w:val="00930E56"/>
    <w:rsid w:val="009311C2"/>
    <w:rsid w:val="009319E7"/>
    <w:rsid w:val="00931A31"/>
    <w:rsid w:val="009325E9"/>
    <w:rsid w:val="00932CC4"/>
    <w:rsid w:val="00934848"/>
    <w:rsid w:val="00934B6A"/>
    <w:rsid w:val="00934EAD"/>
    <w:rsid w:val="009353F7"/>
    <w:rsid w:val="009357A8"/>
    <w:rsid w:val="00935A51"/>
    <w:rsid w:val="009377A6"/>
    <w:rsid w:val="0093797C"/>
    <w:rsid w:val="00937B47"/>
    <w:rsid w:val="0094062B"/>
    <w:rsid w:val="009430AF"/>
    <w:rsid w:val="009436A2"/>
    <w:rsid w:val="009451D2"/>
    <w:rsid w:val="00945599"/>
    <w:rsid w:val="00945F1B"/>
    <w:rsid w:val="00945F3F"/>
    <w:rsid w:val="00946DBB"/>
    <w:rsid w:val="00946F23"/>
    <w:rsid w:val="0094740D"/>
    <w:rsid w:val="00947A1D"/>
    <w:rsid w:val="009502EB"/>
    <w:rsid w:val="00951DEE"/>
    <w:rsid w:val="00951E0A"/>
    <w:rsid w:val="009529A2"/>
    <w:rsid w:val="00953234"/>
    <w:rsid w:val="00953B8E"/>
    <w:rsid w:val="00953E6B"/>
    <w:rsid w:val="0095416A"/>
    <w:rsid w:val="00954305"/>
    <w:rsid w:val="009543BE"/>
    <w:rsid w:val="00954413"/>
    <w:rsid w:val="00954466"/>
    <w:rsid w:val="00954F67"/>
    <w:rsid w:val="009553C7"/>
    <w:rsid w:val="00955907"/>
    <w:rsid w:val="0095695D"/>
    <w:rsid w:val="00956A0D"/>
    <w:rsid w:val="00957EB0"/>
    <w:rsid w:val="009614F1"/>
    <w:rsid w:val="009621AA"/>
    <w:rsid w:val="009623C0"/>
    <w:rsid w:val="0096306A"/>
    <w:rsid w:val="00964528"/>
    <w:rsid w:val="009668AF"/>
    <w:rsid w:val="0096729A"/>
    <w:rsid w:val="00967B92"/>
    <w:rsid w:val="00967EDC"/>
    <w:rsid w:val="0097125A"/>
    <w:rsid w:val="009716F9"/>
    <w:rsid w:val="00972468"/>
    <w:rsid w:val="00972817"/>
    <w:rsid w:val="00972BDC"/>
    <w:rsid w:val="009737DD"/>
    <w:rsid w:val="00973C69"/>
    <w:rsid w:val="009757E0"/>
    <w:rsid w:val="00976622"/>
    <w:rsid w:val="0097696A"/>
    <w:rsid w:val="00976E4F"/>
    <w:rsid w:val="00980802"/>
    <w:rsid w:val="00980D0C"/>
    <w:rsid w:val="00980E02"/>
    <w:rsid w:val="00980F9F"/>
    <w:rsid w:val="00981778"/>
    <w:rsid w:val="00982242"/>
    <w:rsid w:val="009822C2"/>
    <w:rsid w:val="009828EA"/>
    <w:rsid w:val="00983502"/>
    <w:rsid w:val="00983ECC"/>
    <w:rsid w:val="00984188"/>
    <w:rsid w:val="009843F8"/>
    <w:rsid w:val="00984C47"/>
    <w:rsid w:val="009854A0"/>
    <w:rsid w:val="00986015"/>
    <w:rsid w:val="00986623"/>
    <w:rsid w:val="00986FAB"/>
    <w:rsid w:val="009872BB"/>
    <w:rsid w:val="00987502"/>
    <w:rsid w:val="00987D4E"/>
    <w:rsid w:val="00990001"/>
    <w:rsid w:val="00990C83"/>
    <w:rsid w:val="00992A54"/>
    <w:rsid w:val="00993A7D"/>
    <w:rsid w:val="00993B2C"/>
    <w:rsid w:val="009943B2"/>
    <w:rsid w:val="00995092"/>
    <w:rsid w:val="00995764"/>
    <w:rsid w:val="00995B87"/>
    <w:rsid w:val="009975F4"/>
    <w:rsid w:val="009A07AF"/>
    <w:rsid w:val="009A0BB0"/>
    <w:rsid w:val="009A1FDB"/>
    <w:rsid w:val="009A27A8"/>
    <w:rsid w:val="009A2E3F"/>
    <w:rsid w:val="009A62C2"/>
    <w:rsid w:val="009A71FA"/>
    <w:rsid w:val="009A730D"/>
    <w:rsid w:val="009A74DF"/>
    <w:rsid w:val="009A77E1"/>
    <w:rsid w:val="009A7C56"/>
    <w:rsid w:val="009B0EBD"/>
    <w:rsid w:val="009B1336"/>
    <w:rsid w:val="009B220A"/>
    <w:rsid w:val="009B2470"/>
    <w:rsid w:val="009B2BB0"/>
    <w:rsid w:val="009B3784"/>
    <w:rsid w:val="009B3840"/>
    <w:rsid w:val="009B5053"/>
    <w:rsid w:val="009B5B77"/>
    <w:rsid w:val="009B5EE2"/>
    <w:rsid w:val="009C09B5"/>
    <w:rsid w:val="009C0A8E"/>
    <w:rsid w:val="009C17C0"/>
    <w:rsid w:val="009C207E"/>
    <w:rsid w:val="009C22C8"/>
    <w:rsid w:val="009C22E5"/>
    <w:rsid w:val="009C3052"/>
    <w:rsid w:val="009C33FC"/>
    <w:rsid w:val="009C3848"/>
    <w:rsid w:val="009C3B78"/>
    <w:rsid w:val="009C439F"/>
    <w:rsid w:val="009C464C"/>
    <w:rsid w:val="009C4C85"/>
    <w:rsid w:val="009C654D"/>
    <w:rsid w:val="009C657D"/>
    <w:rsid w:val="009C6D38"/>
    <w:rsid w:val="009C751E"/>
    <w:rsid w:val="009C7772"/>
    <w:rsid w:val="009C7A3F"/>
    <w:rsid w:val="009D0049"/>
    <w:rsid w:val="009D018D"/>
    <w:rsid w:val="009D043F"/>
    <w:rsid w:val="009D04C5"/>
    <w:rsid w:val="009D04E6"/>
    <w:rsid w:val="009D0DC7"/>
    <w:rsid w:val="009D2C0D"/>
    <w:rsid w:val="009D5203"/>
    <w:rsid w:val="009D5CD5"/>
    <w:rsid w:val="009D655B"/>
    <w:rsid w:val="009D6F11"/>
    <w:rsid w:val="009D7647"/>
    <w:rsid w:val="009D765B"/>
    <w:rsid w:val="009D7C08"/>
    <w:rsid w:val="009E0512"/>
    <w:rsid w:val="009E0926"/>
    <w:rsid w:val="009E09BA"/>
    <w:rsid w:val="009E0B44"/>
    <w:rsid w:val="009E0D41"/>
    <w:rsid w:val="009E0E78"/>
    <w:rsid w:val="009E0F87"/>
    <w:rsid w:val="009E1068"/>
    <w:rsid w:val="009E2C2D"/>
    <w:rsid w:val="009E2E11"/>
    <w:rsid w:val="009E35EB"/>
    <w:rsid w:val="009E39D0"/>
    <w:rsid w:val="009E4005"/>
    <w:rsid w:val="009E4467"/>
    <w:rsid w:val="009E5D39"/>
    <w:rsid w:val="009E5E9E"/>
    <w:rsid w:val="009E60E8"/>
    <w:rsid w:val="009E6183"/>
    <w:rsid w:val="009E61C6"/>
    <w:rsid w:val="009E6494"/>
    <w:rsid w:val="009E67A4"/>
    <w:rsid w:val="009E7906"/>
    <w:rsid w:val="009F07FD"/>
    <w:rsid w:val="009F22AA"/>
    <w:rsid w:val="009F23E2"/>
    <w:rsid w:val="009F2458"/>
    <w:rsid w:val="009F47F0"/>
    <w:rsid w:val="009F49BC"/>
    <w:rsid w:val="009F4A58"/>
    <w:rsid w:val="009F4B8F"/>
    <w:rsid w:val="009F4E12"/>
    <w:rsid w:val="009F7160"/>
    <w:rsid w:val="00A003D5"/>
    <w:rsid w:val="00A01427"/>
    <w:rsid w:val="00A015CF"/>
    <w:rsid w:val="00A019C1"/>
    <w:rsid w:val="00A02CF6"/>
    <w:rsid w:val="00A04211"/>
    <w:rsid w:val="00A05529"/>
    <w:rsid w:val="00A05B13"/>
    <w:rsid w:val="00A05F15"/>
    <w:rsid w:val="00A061CC"/>
    <w:rsid w:val="00A06430"/>
    <w:rsid w:val="00A06EA0"/>
    <w:rsid w:val="00A06FD3"/>
    <w:rsid w:val="00A07954"/>
    <w:rsid w:val="00A07ED0"/>
    <w:rsid w:val="00A10958"/>
    <w:rsid w:val="00A10B2A"/>
    <w:rsid w:val="00A10CE9"/>
    <w:rsid w:val="00A11104"/>
    <w:rsid w:val="00A12689"/>
    <w:rsid w:val="00A127E7"/>
    <w:rsid w:val="00A12DB1"/>
    <w:rsid w:val="00A13099"/>
    <w:rsid w:val="00A13184"/>
    <w:rsid w:val="00A13A1E"/>
    <w:rsid w:val="00A13BCD"/>
    <w:rsid w:val="00A141AA"/>
    <w:rsid w:val="00A143A8"/>
    <w:rsid w:val="00A146B2"/>
    <w:rsid w:val="00A14B13"/>
    <w:rsid w:val="00A14D96"/>
    <w:rsid w:val="00A14E81"/>
    <w:rsid w:val="00A155F0"/>
    <w:rsid w:val="00A1608A"/>
    <w:rsid w:val="00A21A68"/>
    <w:rsid w:val="00A22074"/>
    <w:rsid w:val="00A220CD"/>
    <w:rsid w:val="00A22FEC"/>
    <w:rsid w:val="00A234C6"/>
    <w:rsid w:val="00A235C1"/>
    <w:rsid w:val="00A23CEB"/>
    <w:rsid w:val="00A23F2C"/>
    <w:rsid w:val="00A245A3"/>
    <w:rsid w:val="00A24715"/>
    <w:rsid w:val="00A247B5"/>
    <w:rsid w:val="00A24F54"/>
    <w:rsid w:val="00A26BEB"/>
    <w:rsid w:val="00A26EBA"/>
    <w:rsid w:val="00A27965"/>
    <w:rsid w:val="00A3097D"/>
    <w:rsid w:val="00A309B9"/>
    <w:rsid w:val="00A31156"/>
    <w:rsid w:val="00A31691"/>
    <w:rsid w:val="00A31DE8"/>
    <w:rsid w:val="00A32237"/>
    <w:rsid w:val="00A335B7"/>
    <w:rsid w:val="00A338A1"/>
    <w:rsid w:val="00A3390E"/>
    <w:rsid w:val="00A3466A"/>
    <w:rsid w:val="00A34BE1"/>
    <w:rsid w:val="00A35DDC"/>
    <w:rsid w:val="00A3745D"/>
    <w:rsid w:val="00A377B2"/>
    <w:rsid w:val="00A37E2E"/>
    <w:rsid w:val="00A37F18"/>
    <w:rsid w:val="00A4005F"/>
    <w:rsid w:val="00A403F0"/>
    <w:rsid w:val="00A40D1C"/>
    <w:rsid w:val="00A431CC"/>
    <w:rsid w:val="00A43486"/>
    <w:rsid w:val="00A43CEB"/>
    <w:rsid w:val="00A43F33"/>
    <w:rsid w:val="00A44BC3"/>
    <w:rsid w:val="00A45A8A"/>
    <w:rsid w:val="00A463AD"/>
    <w:rsid w:val="00A466B5"/>
    <w:rsid w:val="00A50C78"/>
    <w:rsid w:val="00A51353"/>
    <w:rsid w:val="00A51833"/>
    <w:rsid w:val="00A53339"/>
    <w:rsid w:val="00A53570"/>
    <w:rsid w:val="00A54451"/>
    <w:rsid w:val="00A55CD4"/>
    <w:rsid w:val="00A5724A"/>
    <w:rsid w:val="00A574EF"/>
    <w:rsid w:val="00A5771A"/>
    <w:rsid w:val="00A57A6E"/>
    <w:rsid w:val="00A6162C"/>
    <w:rsid w:val="00A6167E"/>
    <w:rsid w:val="00A629F9"/>
    <w:rsid w:val="00A65D13"/>
    <w:rsid w:val="00A66D40"/>
    <w:rsid w:val="00A6715C"/>
    <w:rsid w:val="00A67572"/>
    <w:rsid w:val="00A70E21"/>
    <w:rsid w:val="00A71B1F"/>
    <w:rsid w:val="00A72513"/>
    <w:rsid w:val="00A732E3"/>
    <w:rsid w:val="00A734DA"/>
    <w:rsid w:val="00A73FF1"/>
    <w:rsid w:val="00A741DF"/>
    <w:rsid w:val="00A74445"/>
    <w:rsid w:val="00A77AD0"/>
    <w:rsid w:val="00A80794"/>
    <w:rsid w:val="00A8140D"/>
    <w:rsid w:val="00A81EA8"/>
    <w:rsid w:val="00A8247E"/>
    <w:rsid w:val="00A83016"/>
    <w:rsid w:val="00A833D6"/>
    <w:rsid w:val="00A83F72"/>
    <w:rsid w:val="00A84886"/>
    <w:rsid w:val="00A84D5F"/>
    <w:rsid w:val="00A85399"/>
    <w:rsid w:val="00A86283"/>
    <w:rsid w:val="00A86872"/>
    <w:rsid w:val="00A868F8"/>
    <w:rsid w:val="00A8717E"/>
    <w:rsid w:val="00A902D3"/>
    <w:rsid w:val="00A90C80"/>
    <w:rsid w:val="00A90DB3"/>
    <w:rsid w:val="00A90F20"/>
    <w:rsid w:val="00A91954"/>
    <w:rsid w:val="00A925B6"/>
    <w:rsid w:val="00A9261C"/>
    <w:rsid w:val="00A92D88"/>
    <w:rsid w:val="00A93A02"/>
    <w:rsid w:val="00A943C1"/>
    <w:rsid w:val="00A94B01"/>
    <w:rsid w:val="00A960BF"/>
    <w:rsid w:val="00A971D5"/>
    <w:rsid w:val="00A976C6"/>
    <w:rsid w:val="00A97D16"/>
    <w:rsid w:val="00AA0DD5"/>
    <w:rsid w:val="00AA10F5"/>
    <w:rsid w:val="00AA121B"/>
    <w:rsid w:val="00AA21DB"/>
    <w:rsid w:val="00AA2C30"/>
    <w:rsid w:val="00AA2DF3"/>
    <w:rsid w:val="00AA3199"/>
    <w:rsid w:val="00AA32A2"/>
    <w:rsid w:val="00AA370A"/>
    <w:rsid w:val="00AA4DD4"/>
    <w:rsid w:val="00AA5221"/>
    <w:rsid w:val="00AA5A83"/>
    <w:rsid w:val="00AA68FA"/>
    <w:rsid w:val="00AA6AA6"/>
    <w:rsid w:val="00AB0087"/>
    <w:rsid w:val="00AB0A38"/>
    <w:rsid w:val="00AB0F24"/>
    <w:rsid w:val="00AB1499"/>
    <w:rsid w:val="00AB3794"/>
    <w:rsid w:val="00AB5694"/>
    <w:rsid w:val="00AB5AA9"/>
    <w:rsid w:val="00AB60DB"/>
    <w:rsid w:val="00AB6586"/>
    <w:rsid w:val="00AB6EB2"/>
    <w:rsid w:val="00AB7272"/>
    <w:rsid w:val="00AB772C"/>
    <w:rsid w:val="00AC0125"/>
    <w:rsid w:val="00AC065C"/>
    <w:rsid w:val="00AC06ED"/>
    <w:rsid w:val="00AC088E"/>
    <w:rsid w:val="00AC0922"/>
    <w:rsid w:val="00AC1094"/>
    <w:rsid w:val="00AC354F"/>
    <w:rsid w:val="00AC35D7"/>
    <w:rsid w:val="00AC3DB6"/>
    <w:rsid w:val="00AC41BC"/>
    <w:rsid w:val="00AC41FC"/>
    <w:rsid w:val="00AC44B8"/>
    <w:rsid w:val="00AC4575"/>
    <w:rsid w:val="00AC464B"/>
    <w:rsid w:val="00AC5110"/>
    <w:rsid w:val="00AC5BFF"/>
    <w:rsid w:val="00AC5F27"/>
    <w:rsid w:val="00AC60A9"/>
    <w:rsid w:val="00AC704B"/>
    <w:rsid w:val="00AC77B3"/>
    <w:rsid w:val="00AD0B41"/>
    <w:rsid w:val="00AD0F84"/>
    <w:rsid w:val="00AD2005"/>
    <w:rsid w:val="00AD2877"/>
    <w:rsid w:val="00AD2B9F"/>
    <w:rsid w:val="00AD2DFC"/>
    <w:rsid w:val="00AD2E57"/>
    <w:rsid w:val="00AD37EA"/>
    <w:rsid w:val="00AD380B"/>
    <w:rsid w:val="00AD3F5E"/>
    <w:rsid w:val="00AD42AA"/>
    <w:rsid w:val="00AD50DD"/>
    <w:rsid w:val="00AD67CF"/>
    <w:rsid w:val="00AD77FD"/>
    <w:rsid w:val="00AD7D9D"/>
    <w:rsid w:val="00AE0F54"/>
    <w:rsid w:val="00AE156D"/>
    <w:rsid w:val="00AE1ECA"/>
    <w:rsid w:val="00AE201C"/>
    <w:rsid w:val="00AE2710"/>
    <w:rsid w:val="00AE2CC2"/>
    <w:rsid w:val="00AE40FD"/>
    <w:rsid w:val="00AE46E2"/>
    <w:rsid w:val="00AE4969"/>
    <w:rsid w:val="00AE5FFF"/>
    <w:rsid w:val="00AE6024"/>
    <w:rsid w:val="00AE6363"/>
    <w:rsid w:val="00AE6B73"/>
    <w:rsid w:val="00AE6C29"/>
    <w:rsid w:val="00AE6FAE"/>
    <w:rsid w:val="00AE745F"/>
    <w:rsid w:val="00AE7B7F"/>
    <w:rsid w:val="00AF052A"/>
    <w:rsid w:val="00AF0BAD"/>
    <w:rsid w:val="00AF1142"/>
    <w:rsid w:val="00AF16D5"/>
    <w:rsid w:val="00AF1A60"/>
    <w:rsid w:val="00AF2627"/>
    <w:rsid w:val="00AF3480"/>
    <w:rsid w:val="00AF353A"/>
    <w:rsid w:val="00AF3586"/>
    <w:rsid w:val="00AF3618"/>
    <w:rsid w:val="00AF37A8"/>
    <w:rsid w:val="00AF3C73"/>
    <w:rsid w:val="00AF4AF4"/>
    <w:rsid w:val="00AF4BC1"/>
    <w:rsid w:val="00AF4C69"/>
    <w:rsid w:val="00AF5039"/>
    <w:rsid w:val="00AF5405"/>
    <w:rsid w:val="00AF71DC"/>
    <w:rsid w:val="00AF7695"/>
    <w:rsid w:val="00AF7736"/>
    <w:rsid w:val="00B03664"/>
    <w:rsid w:val="00B0489C"/>
    <w:rsid w:val="00B04CEE"/>
    <w:rsid w:val="00B05AAB"/>
    <w:rsid w:val="00B06793"/>
    <w:rsid w:val="00B06A0A"/>
    <w:rsid w:val="00B075C5"/>
    <w:rsid w:val="00B07A23"/>
    <w:rsid w:val="00B07B21"/>
    <w:rsid w:val="00B102F2"/>
    <w:rsid w:val="00B10BDA"/>
    <w:rsid w:val="00B10FA1"/>
    <w:rsid w:val="00B114FA"/>
    <w:rsid w:val="00B125EB"/>
    <w:rsid w:val="00B12A9A"/>
    <w:rsid w:val="00B1328B"/>
    <w:rsid w:val="00B1344E"/>
    <w:rsid w:val="00B141AA"/>
    <w:rsid w:val="00B151D8"/>
    <w:rsid w:val="00B15AFE"/>
    <w:rsid w:val="00B15C72"/>
    <w:rsid w:val="00B1657C"/>
    <w:rsid w:val="00B17582"/>
    <w:rsid w:val="00B20039"/>
    <w:rsid w:val="00B2019A"/>
    <w:rsid w:val="00B204F3"/>
    <w:rsid w:val="00B209A0"/>
    <w:rsid w:val="00B20A46"/>
    <w:rsid w:val="00B21900"/>
    <w:rsid w:val="00B21DD6"/>
    <w:rsid w:val="00B230EE"/>
    <w:rsid w:val="00B237E9"/>
    <w:rsid w:val="00B23F64"/>
    <w:rsid w:val="00B250C4"/>
    <w:rsid w:val="00B25443"/>
    <w:rsid w:val="00B25912"/>
    <w:rsid w:val="00B27B0D"/>
    <w:rsid w:val="00B30777"/>
    <w:rsid w:val="00B30F5D"/>
    <w:rsid w:val="00B310BC"/>
    <w:rsid w:val="00B31E63"/>
    <w:rsid w:val="00B330A1"/>
    <w:rsid w:val="00B34101"/>
    <w:rsid w:val="00B348BD"/>
    <w:rsid w:val="00B34CBE"/>
    <w:rsid w:val="00B35183"/>
    <w:rsid w:val="00B353CB"/>
    <w:rsid w:val="00B36531"/>
    <w:rsid w:val="00B366EF"/>
    <w:rsid w:val="00B36BCF"/>
    <w:rsid w:val="00B36FE8"/>
    <w:rsid w:val="00B3704F"/>
    <w:rsid w:val="00B37052"/>
    <w:rsid w:val="00B37AF1"/>
    <w:rsid w:val="00B37F71"/>
    <w:rsid w:val="00B4097F"/>
    <w:rsid w:val="00B416BC"/>
    <w:rsid w:val="00B41DBC"/>
    <w:rsid w:val="00B429EB"/>
    <w:rsid w:val="00B433A2"/>
    <w:rsid w:val="00B44075"/>
    <w:rsid w:val="00B44327"/>
    <w:rsid w:val="00B44332"/>
    <w:rsid w:val="00B443DB"/>
    <w:rsid w:val="00B457F7"/>
    <w:rsid w:val="00B46847"/>
    <w:rsid w:val="00B46AD4"/>
    <w:rsid w:val="00B46CD5"/>
    <w:rsid w:val="00B50E44"/>
    <w:rsid w:val="00B512FE"/>
    <w:rsid w:val="00B51D54"/>
    <w:rsid w:val="00B53C35"/>
    <w:rsid w:val="00B53E7E"/>
    <w:rsid w:val="00B549FF"/>
    <w:rsid w:val="00B54B61"/>
    <w:rsid w:val="00B54C0A"/>
    <w:rsid w:val="00B5570A"/>
    <w:rsid w:val="00B57381"/>
    <w:rsid w:val="00B5756B"/>
    <w:rsid w:val="00B57815"/>
    <w:rsid w:val="00B607CC"/>
    <w:rsid w:val="00B60D9A"/>
    <w:rsid w:val="00B627CD"/>
    <w:rsid w:val="00B628C8"/>
    <w:rsid w:val="00B62F8F"/>
    <w:rsid w:val="00B63B19"/>
    <w:rsid w:val="00B6462D"/>
    <w:rsid w:val="00B65AE9"/>
    <w:rsid w:val="00B661C7"/>
    <w:rsid w:val="00B6620F"/>
    <w:rsid w:val="00B663C3"/>
    <w:rsid w:val="00B6690C"/>
    <w:rsid w:val="00B66E73"/>
    <w:rsid w:val="00B670E6"/>
    <w:rsid w:val="00B70F00"/>
    <w:rsid w:val="00B71196"/>
    <w:rsid w:val="00B71606"/>
    <w:rsid w:val="00B71A34"/>
    <w:rsid w:val="00B72161"/>
    <w:rsid w:val="00B72809"/>
    <w:rsid w:val="00B730FB"/>
    <w:rsid w:val="00B73197"/>
    <w:rsid w:val="00B7337C"/>
    <w:rsid w:val="00B73444"/>
    <w:rsid w:val="00B736D0"/>
    <w:rsid w:val="00B741CF"/>
    <w:rsid w:val="00B74D85"/>
    <w:rsid w:val="00B752CB"/>
    <w:rsid w:val="00B755E5"/>
    <w:rsid w:val="00B75FAB"/>
    <w:rsid w:val="00B771FC"/>
    <w:rsid w:val="00B779EF"/>
    <w:rsid w:val="00B77E98"/>
    <w:rsid w:val="00B80BFF"/>
    <w:rsid w:val="00B8246E"/>
    <w:rsid w:val="00B82A4A"/>
    <w:rsid w:val="00B82C4D"/>
    <w:rsid w:val="00B82FC2"/>
    <w:rsid w:val="00B843CB"/>
    <w:rsid w:val="00B84A08"/>
    <w:rsid w:val="00B84D67"/>
    <w:rsid w:val="00B8538D"/>
    <w:rsid w:val="00B8632E"/>
    <w:rsid w:val="00B87315"/>
    <w:rsid w:val="00B8739C"/>
    <w:rsid w:val="00B87787"/>
    <w:rsid w:val="00B87C27"/>
    <w:rsid w:val="00B90D1F"/>
    <w:rsid w:val="00B90D33"/>
    <w:rsid w:val="00B90E6E"/>
    <w:rsid w:val="00B91140"/>
    <w:rsid w:val="00B928A6"/>
    <w:rsid w:val="00B92A55"/>
    <w:rsid w:val="00B93743"/>
    <w:rsid w:val="00B93E5D"/>
    <w:rsid w:val="00B95303"/>
    <w:rsid w:val="00B955DC"/>
    <w:rsid w:val="00B957D5"/>
    <w:rsid w:val="00B95BDE"/>
    <w:rsid w:val="00B96ACF"/>
    <w:rsid w:val="00B97312"/>
    <w:rsid w:val="00B97AFD"/>
    <w:rsid w:val="00B97C88"/>
    <w:rsid w:val="00BA0623"/>
    <w:rsid w:val="00BA131D"/>
    <w:rsid w:val="00BA18C7"/>
    <w:rsid w:val="00BA1C7B"/>
    <w:rsid w:val="00BA1C9C"/>
    <w:rsid w:val="00BA23BD"/>
    <w:rsid w:val="00BA2B62"/>
    <w:rsid w:val="00BA2FA1"/>
    <w:rsid w:val="00BA38B6"/>
    <w:rsid w:val="00BA49E4"/>
    <w:rsid w:val="00BA5761"/>
    <w:rsid w:val="00BA61DD"/>
    <w:rsid w:val="00BA6C92"/>
    <w:rsid w:val="00BB1730"/>
    <w:rsid w:val="00BB32A1"/>
    <w:rsid w:val="00BB367B"/>
    <w:rsid w:val="00BB3A8A"/>
    <w:rsid w:val="00BB40A2"/>
    <w:rsid w:val="00BB46D3"/>
    <w:rsid w:val="00BB4AF3"/>
    <w:rsid w:val="00BB54A7"/>
    <w:rsid w:val="00BB68E0"/>
    <w:rsid w:val="00BB6E87"/>
    <w:rsid w:val="00BC25D7"/>
    <w:rsid w:val="00BC3084"/>
    <w:rsid w:val="00BC3E9E"/>
    <w:rsid w:val="00BC4211"/>
    <w:rsid w:val="00BC61B5"/>
    <w:rsid w:val="00BC6730"/>
    <w:rsid w:val="00BC7798"/>
    <w:rsid w:val="00BD09C3"/>
    <w:rsid w:val="00BD0BD0"/>
    <w:rsid w:val="00BD123A"/>
    <w:rsid w:val="00BD2ED0"/>
    <w:rsid w:val="00BD486E"/>
    <w:rsid w:val="00BD50F9"/>
    <w:rsid w:val="00BD5F0D"/>
    <w:rsid w:val="00BD6729"/>
    <w:rsid w:val="00BD739B"/>
    <w:rsid w:val="00BD7E68"/>
    <w:rsid w:val="00BE0092"/>
    <w:rsid w:val="00BE0F4F"/>
    <w:rsid w:val="00BE10A0"/>
    <w:rsid w:val="00BE1454"/>
    <w:rsid w:val="00BE1850"/>
    <w:rsid w:val="00BE1EE8"/>
    <w:rsid w:val="00BE2A16"/>
    <w:rsid w:val="00BE2F32"/>
    <w:rsid w:val="00BE43B9"/>
    <w:rsid w:val="00BE5440"/>
    <w:rsid w:val="00BE602B"/>
    <w:rsid w:val="00BE6BC8"/>
    <w:rsid w:val="00BE6F8E"/>
    <w:rsid w:val="00BE7CCE"/>
    <w:rsid w:val="00BF094A"/>
    <w:rsid w:val="00BF0CE6"/>
    <w:rsid w:val="00BF0F62"/>
    <w:rsid w:val="00BF1030"/>
    <w:rsid w:val="00BF212C"/>
    <w:rsid w:val="00BF2583"/>
    <w:rsid w:val="00BF275C"/>
    <w:rsid w:val="00BF2A10"/>
    <w:rsid w:val="00BF302F"/>
    <w:rsid w:val="00BF3626"/>
    <w:rsid w:val="00BF3C39"/>
    <w:rsid w:val="00BF4A62"/>
    <w:rsid w:val="00BF4DAB"/>
    <w:rsid w:val="00BF4FA9"/>
    <w:rsid w:val="00BF51C6"/>
    <w:rsid w:val="00BF66EC"/>
    <w:rsid w:val="00BF72F0"/>
    <w:rsid w:val="00BF797F"/>
    <w:rsid w:val="00C0087A"/>
    <w:rsid w:val="00C01E70"/>
    <w:rsid w:val="00C01F6D"/>
    <w:rsid w:val="00C02E05"/>
    <w:rsid w:val="00C030F5"/>
    <w:rsid w:val="00C032EF"/>
    <w:rsid w:val="00C0416C"/>
    <w:rsid w:val="00C06096"/>
    <w:rsid w:val="00C06968"/>
    <w:rsid w:val="00C07420"/>
    <w:rsid w:val="00C10266"/>
    <w:rsid w:val="00C10CDB"/>
    <w:rsid w:val="00C10F6C"/>
    <w:rsid w:val="00C11A8B"/>
    <w:rsid w:val="00C11BE5"/>
    <w:rsid w:val="00C12671"/>
    <w:rsid w:val="00C1380A"/>
    <w:rsid w:val="00C14788"/>
    <w:rsid w:val="00C159B2"/>
    <w:rsid w:val="00C16B3C"/>
    <w:rsid w:val="00C17723"/>
    <w:rsid w:val="00C17736"/>
    <w:rsid w:val="00C220B2"/>
    <w:rsid w:val="00C22E75"/>
    <w:rsid w:val="00C238C9"/>
    <w:rsid w:val="00C23A62"/>
    <w:rsid w:val="00C24808"/>
    <w:rsid w:val="00C24869"/>
    <w:rsid w:val="00C24D92"/>
    <w:rsid w:val="00C24EAD"/>
    <w:rsid w:val="00C253DB"/>
    <w:rsid w:val="00C2543D"/>
    <w:rsid w:val="00C2633F"/>
    <w:rsid w:val="00C26CFD"/>
    <w:rsid w:val="00C270B7"/>
    <w:rsid w:val="00C31EAC"/>
    <w:rsid w:val="00C347F8"/>
    <w:rsid w:val="00C357F4"/>
    <w:rsid w:val="00C36061"/>
    <w:rsid w:val="00C360F5"/>
    <w:rsid w:val="00C36339"/>
    <w:rsid w:val="00C36590"/>
    <w:rsid w:val="00C401AB"/>
    <w:rsid w:val="00C41C63"/>
    <w:rsid w:val="00C42066"/>
    <w:rsid w:val="00C42122"/>
    <w:rsid w:val="00C435C4"/>
    <w:rsid w:val="00C43E9B"/>
    <w:rsid w:val="00C44198"/>
    <w:rsid w:val="00C44F47"/>
    <w:rsid w:val="00C45140"/>
    <w:rsid w:val="00C46088"/>
    <w:rsid w:val="00C5028B"/>
    <w:rsid w:val="00C50399"/>
    <w:rsid w:val="00C5093C"/>
    <w:rsid w:val="00C509C2"/>
    <w:rsid w:val="00C5116D"/>
    <w:rsid w:val="00C51CF0"/>
    <w:rsid w:val="00C52C0E"/>
    <w:rsid w:val="00C53224"/>
    <w:rsid w:val="00C54698"/>
    <w:rsid w:val="00C54CD4"/>
    <w:rsid w:val="00C54E0F"/>
    <w:rsid w:val="00C55B7B"/>
    <w:rsid w:val="00C55DBE"/>
    <w:rsid w:val="00C578C8"/>
    <w:rsid w:val="00C57F92"/>
    <w:rsid w:val="00C607C6"/>
    <w:rsid w:val="00C621B3"/>
    <w:rsid w:val="00C63B8D"/>
    <w:rsid w:val="00C64D19"/>
    <w:rsid w:val="00C656BF"/>
    <w:rsid w:val="00C65BB2"/>
    <w:rsid w:val="00C66358"/>
    <w:rsid w:val="00C67725"/>
    <w:rsid w:val="00C72EBB"/>
    <w:rsid w:val="00C7304F"/>
    <w:rsid w:val="00C73954"/>
    <w:rsid w:val="00C74769"/>
    <w:rsid w:val="00C74A7A"/>
    <w:rsid w:val="00C74F44"/>
    <w:rsid w:val="00C74F82"/>
    <w:rsid w:val="00C76AB8"/>
    <w:rsid w:val="00C771BF"/>
    <w:rsid w:val="00C778AD"/>
    <w:rsid w:val="00C77DC8"/>
    <w:rsid w:val="00C802C9"/>
    <w:rsid w:val="00C8037E"/>
    <w:rsid w:val="00C83147"/>
    <w:rsid w:val="00C8320D"/>
    <w:rsid w:val="00C83583"/>
    <w:rsid w:val="00C83A08"/>
    <w:rsid w:val="00C83F1D"/>
    <w:rsid w:val="00C84322"/>
    <w:rsid w:val="00C843B6"/>
    <w:rsid w:val="00C846BC"/>
    <w:rsid w:val="00C84C1F"/>
    <w:rsid w:val="00C85A5B"/>
    <w:rsid w:val="00C8613E"/>
    <w:rsid w:val="00C864B8"/>
    <w:rsid w:val="00C87E7B"/>
    <w:rsid w:val="00C90EA4"/>
    <w:rsid w:val="00C925BC"/>
    <w:rsid w:val="00C92905"/>
    <w:rsid w:val="00C9306F"/>
    <w:rsid w:val="00C93523"/>
    <w:rsid w:val="00C93739"/>
    <w:rsid w:val="00C95E13"/>
    <w:rsid w:val="00C97F8B"/>
    <w:rsid w:val="00CA020B"/>
    <w:rsid w:val="00CA161F"/>
    <w:rsid w:val="00CA173A"/>
    <w:rsid w:val="00CA1A04"/>
    <w:rsid w:val="00CA22F2"/>
    <w:rsid w:val="00CA25B1"/>
    <w:rsid w:val="00CA285E"/>
    <w:rsid w:val="00CA3270"/>
    <w:rsid w:val="00CA3770"/>
    <w:rsid w:val="00CA37C8"/>
    <w:rsid w:val="00CA3AEB"/>
    <w:rsid w:val="00CA47C9"/>
    <w:rsid w:val="00CA63C0"/>
    <w:rsid w:val="00CA6FD4"/>
    <w:rsid w:val="00CA71C9"/>
    <w:rsid w:val="00CB044F"/>
    <w:rsid w:val="00CB057F"/>
    <w:rsid w:val="00CB0667"/>
    <w:rsid w:val="00CB1A54"/>
    <w:rsid w:val="00CB1DB8"/>
    <w:rsid w:val="00CB208E"/>
    <w:rsid w:val="00CB3712"/>
    <w:rsid w:val="00CB4574"/>
    <w:rsid w:val="00CB6038"/>
    <w:rsid w:val="00CB66EE"/>
    <w:rsid w:val="00CB69F6"/>
    <w:rsid w:val="00CB7235"/>
    <w:rsid w:val="00CB72DF"/>
    <w:rsid w:val="00CC038B"/>
    <w:rsid w:val="00CC0469"/>
    <w:rsid w:val="00CC0DBC"/>
    <w:rsid w:val="00CC15FB"/>
    <w:rsid w:val="00CC1C40"/>
    <w:rsid w:val="00CC2736"/>
    <w:rsid w:val="00CC2838"/>
    <w:rsid w:val="00CC3437"/>
    <w:rsid w:val="00CC3662"/>
    <w:rsid w:val="00CC392C"/>
    <w:rsid w:val="00CC5037"/>
    <w:rsid w:val="00CC57EC"/>
    <w:rsid w:val="00CC5F5A"/>
    <w:rsid w:val="00CC65D9"/>
    <w:rsid w:val="00CC6923"/>
    <w:rsid w:val="00CC7E0A"/>
    <w:rsid w:val="00CD0946"/>
    <w:rsid w:val="00CD0B20"/>
    <w:rsid w:val="00CD0B92"/>
    <w:rsid w:val="00CD0E17"/>
    <w:rsid w:val="00CD1174"/>
    <w:rsid w:val="00CD28AE"/>
    <w:rsid w:val="00CD2FF7"/>
    <w:rsid w:val="00CD380E"/>
    <w:rsid w:val="00CD3851"/>
    <w:rsid w:val="00CD3C9B"/>
    <w:rsid w:val="00CD3EA5"/>
    <w:rsid w:val="00CD4C51"/>
    <w:rsid w:val="00CD5337"/>
    <w:rsid w:val="00CD53B3"/>
    <w:rsid w:val="00CD556E"/>
    <w:rsid w:val="00CD579A"/>
    <w:rsid w:val="00CD5851"/>
    <w:rsid w:val="00CD5A15"/>
    <w:rsid w:val="00CD62FE"/>
    <w:rsid w:val="00CD68AC"/>
    <w:rsid w:val="00CD69F7"/>
    <w:rsid w:val="00CD6B16"/>
    <w:rsid w:val="00CD77FA"/>
    <w:rsid w:val="00CD7CBC"/>
    <w:rsid w:val="00CE005D"/>
    <w:rsid w:val="00CE0725"/>
    <w:rsid w:val="00CE1331"/>
    <w:rsid w:val="00CE1B58"/>
    <w:rsid w:val="00CE1B74"/>
    <w:rsid w:val="00CE2F4D"/>
    <w:rsid w:val="00CE3D60"/>
    <w:rsid w:val="00CE3FC1"/>
    <w:rsid w:val="00CE44D8"/>
    <w:rsid w:val="00CE45C2"/>
    <w:rsid w:val="00CE46FD"/>
    <w:rsid w:val="00CE6BC6"/>
    <w:rsid w:val="00CE7616"/>
    <w:rsid w:val="00CE7919"/>
    <w:rsid w:val="00CE7A45"/>
    <w:rsid w:val="00CF0255"/>
    <w:rsid w:val="00CF0E6C"/>
    <w:rsid w:val="00CF12CD"/>
    <w:rsid w:val="00CF1AFD"/>
    <w:rsid w:val="00CF1F89"/>
    <w:rsid w:val="00CF2683"/>
    <w:rsid w:val="00CF32FD"/>
    <w:rsid w:val="00CF379B"/>
    <w:rsid w:val="00CF3B1D"/>
    <w:rsid w:val="00CF43E8"/>
    <w:rsid w:val="00CF6325"/>
    <w:rsid w:val="00CF7165"/>
    <w:rsid w:val="00CF7509"/>
    <w:rsid w:val="00CF7B65"/>
    <w:rsid w:val="00D0038F"/>
    <w:rsid w:val="00D00FF1"/>
    <w:rsid w:val="00D010ED"/>
    <w:rsid w:val="00D01208"/>
    <w:rsid w:val="00D01B9D"/>
    <w:rsid w:val="00D02525"/>
    <w:rsid w:val="00D026E1"/>
    <w:rsid w:val="00D03C21"/>
    <w:rsid w:val="00D0412C"/>
    <w:rsid w:val="00D042C3"/>
    <w:rsid w:val="00D044D4"/>
    <w:rsid w:val="00D0506A"/>
    <w:rsid w:val="00D064F4"/>
    <w:rsid w:val="00D073B1"/>
    <w:rsid w:val="00D07689"/>
    <w:rsid w:val="00D11710"/>
    <w:rsid w:val="00D1261F"/>
    <w:rsid w:val="00D126C0"/>
    <w:rsid w:val="00D127BC"/>
    <w:rsid w:val="00D1375D"/>
    <w:rsid w:val="00D1462B"/>
    <w:rsid w:val="00D14B8C"/>
    <w:rsid w:val="00D14FEF"/>
    <w:rsid w:val="00D16A9C"/>
    <w:rsid w:val="00D16C52"/>
    <w:rsid w:val="00D171A5"/>
    <w:rsid w:val="00D1763C"/>
    <w:rsid w:val="00D200AF"/>
    <w:rsid w:val="00D200CF"/>
    <w:rsid w:val="00D2022B"/>
    <w:rsid w:val="00D20E11"/>
    <w:rsid w:val="00D21313"/>
    <w:rsid w:val="00D21E1F"/>
    <w:rsid w:val="00D222BE"/>
    <w:rsid w:val="00D22BC6"/>
    <w:rsid w:val="00D26351"/>
    <w:rsid w:val="00D3026F"/>
    <w:rsid w:val="00D304DF"/>
    <w:rsid w:val="00D31058"/>
    <w:rsid w:val="00D311FF"/>
    <w:rsid w:val="00D3254A"/>
    <w:rsid w:val="00D3290A"/>
    <w:rsid w:val="00D3303B"/>
    <w:rsid w:val="00D33041"/>
    <w:rsid w:val="00D332F6"/>
    <w:rsid w:val="00D3395C"/>
    <w:rsid w:val="00D33E1D"/>
    <w:rsid w:val="00D346AE"/>
    <w:rsid w:val="00D349BC"/>
    <w:rsid w:val="00D3508E"/>
    <w:rsid w:val="00D35AF9"/>
    <w:rsid w:val="00D36503"/>
    <w:rsid w:val="00D367D0"/>
    <w:rsid w:val="00D37A07"/>
    <w:rsid w:val="00D4110B"/>
    <w:rsid w:val="00D43DA6"/>
    <w:rsid w:val="00D4451D"/>
    <w:rsid w:val="00D44F66"/>
    <w:rsid w:val="00D460C3"/>
    <w:rsid w:val="00D4638E"/>
    <w:rsid w:val="00D469D3"/>
    <w:rsid w:val="00D46A1A"/>
    <w:rsid w:val="00D46D94"/>
    <w:rsid w:val="00D470A6"/>
    <w:rsid w:val="00D47C4B"/>
    <w:rsid w:val="00D50306"/>
    <w:rsid w:val="00D50C13"/>
    <w:rsid w:val="00D51546"/>
    <w:rsid w:val="00D51A9E"/>
    <w:rsid w:val="00D52897"/>
    <w:rsid w:val="00D52DE7"/>
    <w:rsid w:val="00D53197"/>
    <w:rsid w:val="00D54DE9"/>
    <w:rsid w:val="00D54E82"/>
    <w:rsid w:val="00D5571C"/>
    <w:rsid w:val="00D55BA8"/>
    <w:rsid w:val="00D5760D"/>
    <w:rsid w:val="00D57D03"/>
    <w:rsid w:val="00D60072"/>
    <w:rsid w:val="00D6031D"/>
    <w:rsid w:val="00D6094A"/>
    <w:rsid w:val="00D61803"/>
    <w:rsid w:val="00D6326B"/>
    <w:rsid w:val="00D633C9"/>
    <w:rsid w:val="00D638FD"/>
    <w:rsid w:val="00D63FC8"/>
    <w:rsid w:val="00D64112"/>
    <w:rsid w:val="00D64FFD"/>
    <w:rsid w:val="00D65E68"/>
    <w:rsid w:val="00D66FBD"/>
    <w:rsid w:val="00D67431"/>
    <w:rsid w:val="00D703C1"/>
    <w:rsid w:val="00D706F2"/>
    <w:rsid w:val="00D70DB2"/>
    <w:rsid w:val="00D722B3"/>
    <w:rsid w:val="00D72992"/>
    <w:rsid w:val="00D72CE7"/>
    <w:rsid w:val="00D73938"/>
    <w:rsid w:val="00D74456"/>
    <w:rsid w:val="00D74CC9"/>
    <w:rsid w:val="00D76301"/>
    <w:rsid w:val="00D766C5"/>
    <w:rsid w:val="00D76E3D"/>
    <w:rsid w:val="00D8227A"/>
    <w:rsid w:val="00D82663"/>
    <w:rsid w:val="00D82821"/>
    <w:rsid w:val="00D82E1C"/>
    <w:rsid w:val="00D83062"/>
    <w:rsid w:val="00D846FA"/>
    <w:rsid w:val="00D8549C"/>
    <w:rsid w:val="00D85AA5"/>
    <w:rsid w:val="00D86458"/>
    <w:rsid w:val="00D86463"/>
    <w:rsid w:val="00D868CD"/>
    <w:rsid w:val="00D91054"/>
    <w:rsid w:val="00D91D2F"/>
    <w:rsid w:val="00D91F0F"/>
    <w:rsid w:val="00D93270"/>
    <w:rsid w:val="00D936B4"/>
    <w:rsid w:val="00D937D6"/>
    <w:rsid w:val="00D93C4C"/>
    <w:rsid w:val="00D93CF7"/>
    <w:rsid w:val="00D94093"/>
    <w:rsid w:val="00D945CD"/>
    <w:rsid w:val="00D94A5D"/>
    <w:rsid w:val="00D94BB1"/>
    <w:rsid w:val="00D957EF"/>
    <w:rsid w:val="00D95E6D"/>
    <w:rsid w:val="00D96D65"/>
    <w:rsid w:val="00D96E69"/>
    <w:rsid w:val="00D97339"/>
    <w:rsid w:val="00D977EA"/>
    <w:rsid w:val="00D97CE6"/>
    <w:rsid w:val="00DA0699"/>
    <w:rsid w:val="00DA0A6A"/>
    <w:rsid w:val="00DA13B4"/>
    <w:rsid w:val="00DA3666"/>
    <w:rsid w:val="00DA40F9"/>
    <w:rsid w:val="00DA4BA2"/>
    <w:rsid w:val="00DA582E"/>
    <w:rsid w:val="00DA5C58"/>
    <w:rsid w:val="00DA6576"/>
    <w:rsid w:val="00DA6BA6"/>
    <w:rsid w:val="00DA6D5F"/>
    <w:rsid w:val="00DA6FEB"/>
    <w:rsid w:val="00DB0CA9"/>
    <w:rsid w:val="00DB0D50"/>
    <w:rsid w:val="00DB1350"/>
    <w:rsid w:val="00DB1F2A"/>
    <w:rsid w:val="00DB2746"/>
    <w:rsid w:val="00DB2FD8"/>
    <w:rsid w:val="00DB3AAE"/>
    <w:rsid w:val="00DB464F"/>
    <w:rsid w:val="00DB53C7"/>
    <w:rsid w:val="00DB7314"/>
    <w:rsid w:val="00DB7542"/>
    <w:rsid w:val="00DC00AB"/>
    <w:rsid w:val="00DC1041"/>
    <w:rsid w:val="00DC1572"/>
    <w:rsid w:val="00DC1CE2"/>
    <w:rsid w:val="00DC28C4"/>
    <w:rsid w:val="00DC350E"/>
    <w:rsid w:val="00DC40DC"/>
    <w:rsid w:val="00DC5732"/>
    <w:rsid w:val="00DC60DC"/>
    <w:rsid w:val="00DC6A28"/>
    <w:rsid w:val="00DC6D44"/>
    <w:rsid w:val="00DC758B"/>
    <w:rsid w:val="00DC7FF4"/>
    <w:rsid w:val="00DD0706"/>
    <w:rsid w:val="00DD075B"/>
    <w:rsid w:val="00DD0FB9"/>
    <w:rsid w:val="00DD1CD2"/>
    <w:rsid w:val="00DD2953"/>
    <w:rsid w:val="00DD321F"/>
    <w:rsid w:val="00DD3CFE"/>
    <w:rsid w:val="00DD441C"/>
    <w:rsid w:val="00DD5D9E"/>
    <w:rsid w:val="00DE078B"/>
    <w:rsid w:val="00DE0A3E"/>
    <w:rsid w:val="00DE1472"/>
    <w:rsid w:val="00DE24EE"/>
    <w:rsid w:val="00DE283F"/>
    <w:rsid w:val="00DE454F"/>
    <w:rsid w:val="00DE4F44"/>
    <w:rsid w:val="00DE6DE4"/>
    <w:rsid w:val="00DE7310"/>
    <w:rsid w:val="00DE73C3"/>
    <w:rsid w:val="00DE755B"/>
    <w:rsid w:val="00DE762C"/>
    <w:rsid w:val="00DE780D"/>
    <w:rsid w:val="00DE7880"/>
    <w:rsid w:val="00DE7FD1"/>
    <w:rsid w:val="00DF01C1"/>
    <w:rsid w:val="00DF1C32"/>
    <w:rsid w:val="00DF38C4"/>
    <w:rsid w:val="00DF4231"/>
    <w:rsid w:val="00DF4BCD"/>
    <w:rsid w:val="00DF5278"/>
    <w:rsid w:val="00DF59CB"/>
    <w:rsid w:val="00DF6839"/>
    <w:rsid w:val="00DF734D"/>
    <w:rsid w:val="00DF79DB"/>
    <w:rsid w:val="00DF7F55"/>
    <w:rsid w:val="00E00317"/>
    <w:rsid w:val="00E00389"/>
    <w:rsid w:val="00E026DD"/>
    <w:rsid w:val="00E02B6E"/>
    <w:rsid w:val="00E03904"/>
    <w:rsid w:val="00E03935"/>
    <w:rsid w:val="00E04166"/>
    <w:rsid w:val="00E042DE"/>
    <w:rsid w:val="00E047C4"/>
    <w:rsid w:val="00E04879"/>
    <w:rsid w:val="00E04AFA"/>
    <w:rsid w:val="00E0589B"/>
    <w:rsid w:val="00E06ABB"/>
    <w:rsid w:val="00E06C84"/>
    <w:rsid w:val="00E06D70"/>
    <w:rsid w:val="00E07571"/>
    <w:rsid w:val="00E07C66"/>
    <w:rsid w:val="00E10025"/>
    <w:rsid w:val="00E10B1F"/>
    <w:rsid w:val="00E10FFB"/>
    <w:rsid w:val="00E11648"/>
    <w:rsid w:val="00E11799"/>
    <w:rsid w:val="00E1189C"/>
    <w:rsid w:val="00E11EAD"/>
    <w:rsid w:val="00E13AB6"/>
    <w:rsid w:val="00E1453E"/>
    <w:rsid w:val="00E161F8"/>
    <w:rsid w:val="00E16936"/>
    <w:rsid w:val="00E16E4B"/>
    <w:rsid w:val="00E1768B"/>
    <w:rsid w:val="00E17E83"/>
    <w:rsid w:val="00E17F51"/>
    <w:rsid w:val="00E20B64"/>
    <w:rsid w:val="00E20C3E"/>
    <w:rsid w:val="00E25341"/>
    <w:rsid w:val="00E26156"/>
    <w:rsid w:val="00E27182"/>
    <w:rsid w:val="00E27E30"/>
    <w:rsid w:val="00E30683"/>
    <w:rsid w:val="00E30AEB"/>
    <w:rsid w:val="00E3187F"/>
    <w:rsid w:val="00E3189A"/>
    <w:rsid w:val="00E3256C"/>
    <w:rsid w:val="00E328EE"/>
    <w:rsid w:val="00E33550"/>
    <w:rsid w:val="00E33B27"/>
    <w:rsid w:val="00E33DBB"/>
    <w:rsid w:val="00E3490E"/>
    <w:rsid w:val="00E35099"/>
    <w:rsid w:val="00E350CE"/>
    <w:rsid w:val="00E35334"/>
    <w:rsid w:val="00E3542C"/>
    <w:rsid w:val="00E355DD"/>
    <w:rsid w:val="00E35EBB"/>
    <w:rsid w:val="00E36FC1"/>
    <w:rsid w:val="00E373B4"/>
    <w:rsid w:val="00E40010"/>
    <w:rsid w:val="00E40635"/>
    <w:rsid w:val="00E4106F"/>
    <w:rsid w:val="00E4210C"/>
    <w:rsid w:val="00E421E3"/>
    <w:rsid w:val="00E4253B"/>
    <w:rsid w:val="00E434D6"/>
    <w:rsid w:val="00E43706"/>
    <w:rsid w:val="00E439F4"/>
    <w:rsid w:val="00E43DE2"/>
    <w:rsid w:val="00E43EAD"/>
    <w:rsid w:val="00E446A1"/>
    <w:rsid w:val="00E4489F"/>
    <w:rsid w:val="00E44EDF"/>
    <w:rsid w:val="00E459DA"/>
    <w:rsid w:val="00E45C53"/>
    <w:rsid w:val="00E460FB"/>
    <w:rsid w:val="00E47343"/>
    <w:rsid w:val="00E47627"/>
    <w:rsid w:val="00E50A08"/>
    <w:rsid w:val="00E51B59"/>
    <w:rsid w:val="00E52A3B"/>
    <w:rsid w:val="00E52F69"/>
    <w:rsid w:val="00E5364D"/>
    <w:rsid w:val="00E546C0"/>
    <w:rsid w:val="00E5480C"/>
    <w:rsid w:val="00E6071C"/>
    <w:rsid w:val="00E60B1E"/>
    <w:rsid w:val="00E612A2"/>
    <w:rsid w:val="00E613C2"/>
    <w:rsid w:val="00E61CBB"/>
    <w:rsid w:val="00E61ED0"/>
    <w:rsid w:val="00E62710"/>
    <w:rsid w:val="00E62BDB"/>
    <w:rsid w:val="00E633F8"/>
    <w:rsid w:val="00E6392D"/>
    <w:rsid w:val="00E645BB"/>
    <w:rsid w:val="00E6540F"/>
    <w:rsid w:val="00E65778"/>
    <w:rsid w:val="00E657BE"/>
    <w:rsid w:val="00E65EA2"/>
    <w:rsid w:val="00E65F98"/>
    <w:rsid w:val="00E675BE"/>
    <w:rsid w:val="00E67E04"/>
    <w:rsid w:val="00E7039E"/>
    <w:rsid w:val="00E70442"/>
    <w:rsid w:val="00E70505"/>
    <w:rsid w:val="00E7059A"/>
    <w:rsid w:val="00E7064E"/>
    <w:rsid w:val="00E7169E"/>
    <w:rsid w:val="00E71D62"/>
    <w:rsid w:val="00E72AB8"/>
    <w:rsid w:val="00E73246"/>
    <w:rsid w:val="00E73414"/>
    <w:rsid w:val="00E73A83"/>
    <w:rsid w:val="00E73B5A"/>
    <w:rsid w:val="00E744F9"/>
    <w:rsid w:val="00E74BEE"/>
    <w:rsid w:val="00E7557C"/>
    <w:rsid w:val="00E75894"/>
    <w:rsid w:val="00E77521"/>
    <w:rsid w:val="00E800E9"/>
    <w:rsid w:val="00E80365"/>
    <w:rsid w:val="00E80DA0"/>
    <w:rsid w:val="00E82168"/>
    <w:rsid w:val="00E82211"/>
    <w:rsid w:val="00E82B43"/>
    <w:rsid w:val="00E82FE0"/>
    <w:rsid w:val="00E84220"/>
    <w:rsid w:val="00E845D4"/>
    <w:rsid w:val="00E851F0"/>
    <w:rsid w:val="00E85C8E"/>
    <w:rsid w:val="00E86205"/>
    <w:rsid w:val="00E87F53"/>
    <w:rsid w:val="00E90205"/>
    <w:rsid w:val="00E91FB5"/>
    <w:rsid w:val="00E9226A"/>
    <w:rsid w:val="00E9270B"/>
    <w:rsid w:val="00E9274E"/>
    <w:rsid w:val="00E92BAA"/>
    <w:rsid w:val="00E93626"/>
    <w:rsid w:val="00E93F57"/>
    <w:rsid w:val="00E9433A"/>
    <w:rsid w:val="00E956DE"/>
    <w:rsid w:val="00E95A94"/>
    <w:rsid w:val="00E966C4"/>
    <w:rsid w:val="00E966E6"/>
    <w:rsid w:val="00E96FC1"/>
    <w:rsid w:val="00EA0676"/>
    <w:rsid w:val="00EA12A1"/>
    <w:rsid w:val="00EA1632"/>
    <w:rsid w:val="00EA2629"/>
    <w:rsid w:val="00EA28CF"/>
    <w:rsid w:val="00EA30C4"/>
    <w:rsid w:val="00EA43B1"/>
    <w:rsid w:val="00EA45DD"/>
    <w:rsid w:val="00EA46AE"/>
    <w:rsid w:val="00EA5084"/>
    <w:rsid w:val="00EA538C"/>
    <w:rsid w:val="00EA5994"/>
    <w:rsid w:val="00EA6F94"/>
    <w:rsid w:val="00EA7168"/>
    <w:rsid w:val="00EA7C44"/>
    <w:rsid w:val="00EB133E"/>
    <w:rsid w:val="00EB19F7"/>
    <w:rsid w:val="00EB2BAD"/>
    <w:rsid w:val="00EB368E"/>
    <w:rsid w:val="00EB372D"/>
    <w:rsid w:val="00EB3B3C"/>
    <w:rsid w:val="00EB53CB"/>
    <w:rsid w:val="00EB5E15"/>
    <w:rsid w:val="00EB6611"/>
    <w:rsid w:val="00EB79CF"/>
    <w:rsid w:val="00EB7A89"/>
    <w:rsid w:val="00EC0171"/>
    <w:rsid w:val="00EC0299"/>
    <w:rsid w:val="00EC11F0"/>
    <w:rsid w:val="00EC1725"/>
    <w:rsid w:val="00EC236D"/>
    <w:rsid w:val="00EC27E2"/>
    <w:rsid w:val="00EC4409"/>
    <w:rsid w:val="00EC4D22"/>
    <w:rsid w:val="00EC5110"/>
    <w:rsid w:val="00EC58A7"/>
    <w:rsid w:val="00EC6DBE"/>
    <w:rsid w:val="00EC772E"/>
    <w:rsid w:val="00ED066F"/>
    <w:rsid w:val="00ED1EDF"/>
    <w:rsid w:val="00ED32CA"/>
    <w:rsid w:val="00ED3F08"/>
    <w:rsid w:val="00ED4CCC"/>
    <w:rsid w:val="00ED5369"/>
    <w:rsid w:val="00ED6B8F"/>
    <w:rsid w:val="00ED6F46"/>
    <w:rsid w:val="00ED79DD"/>
    <w:rsid w:val="00ED7ADC"/>
    <w:rsid w:val="00EE1CA7"/>
    <w:rsid w:val="00EE2097"/>
    <w:rsid w:val="00EE2DEF"/>
    <w:rsid w:val="00EE3171"/>
    <w:rsid w:val="00EE31FA"/>
    <w:rsid w:val="00EE3573"/>
    <w:rsid w:val="00EE3F11"/>
    <w:rsid w:val="00EE4508"/>
    <w:rsid w:val="00EE45B8"/>
    <w:rsid w:val="00EE476C"/>
    <w:rsid w:val="00EE572D"/>
    <w:rsid w:val="00EE7A98"/>
    <w:rsid w:val="00EE7CD6"/>
    <w:rsid w:val="00EE7E06"/>
    <w:rsid w:val="00EF0E5F"/>
    <w:rsid w:val="00EF112A"/>
    <w:rsid w:val="00EF15CA"/>
    <w:rsid w:val="00EF19E0"/>
    <w:rsid w:val="00EF1B3F"/>
    <w:rsid w:val="00EF1FF1"/>
    <w:rsid w:val="00EF20D3"/>
    <w:rsid w:val="00EF2433"/>
    <w:rsid w:val="00EF2B70"/>
    <w:rsid w:val="00EF3921"/>
    <w:rsid w:val="00EF3FA6"/>
    <w:rsid w:val="00EF4309"/>
    <w:rsid w:val="00EF4F57"/>
    <w:rsid w:val="00EF6012"/>
    <w:rsid w:val="00EF6C49"/>
    <w:rsid w:val="00EF6E28"/>
    <w:rsid w:val="00EF70B9"/>
    <w:rsid w:val="00EF7566"/>
    <w:rsid w:val="00F000DE"/>
    <w:rsid w:val="00F003A5"/>
    <w:rsid w:val="00F00C6F"/>
    <w:rsid w:val="00F01248"/>
    <w:rsid w:val="00F01262"/>
    <w:rsid w:val="00F02EC6"/>
    <w:rsid w:val="00F043C9"/>
    <w:rsid w:val="00F060E9"/>
    <w:rsid w:val="00F065A8"/>
    <w:rsid w:val="00F06632"/>
    <w:rsid w:val="00F067AA"/>
    <w:rsid w:val="00F07174"/>
    <w:rsid w:val="00F075A2"/>
    <w:rsid w:val="00F07971"/>
    <w:rsid w:val="00F07F7D"/>
    <w:rsid w:val="00F1016F"/>
    <w:rsid w:val="00F10380"/>
    <w:rsid w:val="00F10BB2"/>
    <w:rsid w:val="00F10CF0"/>
    <w:rsid w:val="00F11A7C"/>
    <w:rsid w:val="00F12856"/>
    <w:rsid w:val="00F12CA1"/>
    <w:rsid w:val="00F14444"/>
    <w:rsid w:val="00F15875"/>
    <w:rsid w:val="00F16900"/>
    <w:rsid w:val="00F16B50"/>
    <w:rsid w:val="00F16C3A"/>
    <w:rsid w:val="00F17C4A"/>
    <w:rsid w:val="00F17F1D"/>
    <w:rsid w:val="00F20482"/>
    <w:rsid w:val="00F2166B"/>
    <w:rsid w:val="00F21951"/>
    <w:rsid w:val="00F21B2C"/>
    <w:rsid w:val="00F21BA9"/>
    <w:rsid w:val="00F235D7"/>
    <w:rsid w:val="00F2440F"/>
    <w:rsid w:val="00F2462F"/>
    <w:rsid w:val="00F24CA4"/>
    <w:rsid w:val="00F257F4"/>
    <w:rsid w:val="00F25D1A"/>
    <w:rsid w:val="00F25D6C"/>
    <w:rsid w:val="00F26587"/>
    <w:rsid w:val="00F3008F"/>
    <w:rsid w:val="00F3138F"/>
    <w:rsid w:val="00F31725"/>
    <w:rsid w:val="00F31ACD"/>
    <w:rsid w:val="00F320EE"/>
    <w:rsid w:val="00F32486"/>
    <w:rsid w:val="00F3301B"/>
    <w:rsid w:val="00F331B7"/>
    <w:rsid w:val="00F33AA8"/>
    <w:rsid w:val="00F3401D"/>
    <w:rsid w:val="00F34228"/>
    <w:rsid w:val="00F347AA"/>
    <w:rsid w:val="00F35765"/>
    <w:rsid w:val="00F35884"/>
    <w:rsid w:val="00F35A8E"/>
    <w:rsid w:val="00F363CD"/>
    <w:rsid w:val="00F36E22"/>
    <w:rsid w:val="00F37ABD"/>
    <w:rsid w:val="00F37D2B"/>
    <w:rsid w:val="00F37DE6"/>
    <w:rsid w:val="00F409DC"/>
    <w:rsid w:val="00F40B94"/>
    <w:rsid w:val="00F40CF9"/>
    <w:rsid w:val="00F40F8C"/>
    <w:rsid w:val="00F4138F"/>
    <w:rsid w:val="00F41B3B"/>
    <w:rsid w:val="00F4286E"/>
    <w:rsid w:val="00F42882"/>
    <w:rsid w:val="00F435D3"/>
    <w:rsid w:val="00F437D4"/>
    <w:rsid w:val="00F46A7B"/>
    <w:rsid w:val="00F470CA"/>
    <w:rsid w:val="00F4716E"/>
    <w:rsid w:val="00F47270"/>
    <w:rsid w:val="00F47D1D"/>
    <w:rsid w:val="00F50401"/>
    <w:rsid w:val="00F50E83"/>
    <w:rsid w:val="00F528BB"/>
    <w:rsid w:val="00F5346F"/>
    <w:rsid w:val="00F5371B"/>
    <w:rsid w:val="00F54CC0"/>
    <w:rsid w:val="00F560FA"/>
    <w:rsid w:val="00F5633D"/>
    <w:rsid w:val="00F56DBE"/>
    <w:rsid w:val="00F56FE3"/>
    <w:rsid w:val="00F57E91"/>
    <w:rsid w:val="00F60268"/>
    <w:rsid w:val="00F61684"/>
    <w:rsid w:val="00F61C2B"/>
    <w:rsid w:val="00F6350B"/>
    <w:rsid w:val="00F64057"/>
    <w:rsid w:val="00F659A3"/>
    <w:rsid w:val="00F65CC3"/>
    <w:rsid w:val="00F66546"/>
    <w:rsid w:val="00F67C9F"/>
    <w:rsid w:val="00F717B0"/>
    <w:rsid w:val="00F71831"/>
    <w:rsid w:val="00F72B25"/>
    <w:rsid w:val="00F72CE6"/>
    <w:rsid w:val="00F734E4"/>
    <w:rsid w:val="00F74042"/>
    <w:rsid w:val="00F747CB"/>
    <w:rsid w:val="00F74D73"/>
    <w:rsid w:val="00F74DF3"/>
    <w:rsid w:val="00F75BE3"/>
    <w:rsid w:val="00F76B95"/>
    <w:rsid w:val="00F77DA6"/>
    <w:rsid w:val="00F81FD4"/>
    <w:rsid w:val="00F8482D"/>
    <w:rsid w:val="00F86384"/>
    <w:rsid w:val="00F867CE"/>
    <w:rsid w:val="00F86E09"/>
    <w:rsid w:val="00F907B2"/>
    <w:rsid w:val="00F91433"/>
    <w:rsid w:val="00F9190A"/>
    <w:rsid w:val="00F919A9"/>
    <w:rsid w:val="00F93404"/>
    <w:rsid w:val="00F936AE"/>
    <w:rsid w:val="00F936D4"/>
    <w:rsid w:val="00F9415D"/>
    <w:rsid w:val="00F95040"/>
    <w:rsid w:val="00F9545A"/>
    <w:rsid w:val="00F956B4"/>
    <w:rsid w:val="00F95E78"/>
    <w:rsid w:val="00F95F05"/>
    <w:rsid w:val="00F964EC"/>
    <w:rsid w:val="00F96EE2"/>
    <w:rsid w:val="00F97D3F"/>
    <w:rsid w:val="00FA0CB3"/>
    <w:rsid w:val="00FA1C90"/>
    <w:rsid w:val="00FA2BBE"/>
    <w:rsid w:val="00FA3C53"/>
    <w:rsid w:val="00FA4197"/>
    <w:rsid w:val="00FA4434"/>
    <w:rsid w:val="00FA4C8B"/>
    <w:rsid w:val="00FA6AC9"/>
    <w:rsid w:val="00FA7A0C"/>
    <w:rsid w:val="00FA7C43"/>
    <w:rsid w:val="00FA7C9C"/>
    <w:rsid w:val="00FB0049"/>
    <w:rsid w:val="00FB038C"/>
    <w:rsid w:val="00FB0A61"/>
    <w:rsid w:val="00FB0B57"/>
    <w:rsid w:val="00FB1113"/>
    <w:rsid w:val="00FB177C"/>
    <w:rsid w:val="00FB292A"/>
    <w:rsid w:val="00FB297D"/>
    <w:rsid w:val="00FB30DA"/>
    <w:rsid w:val="00FB3393"/>
    <w:rsid w:val="00FB6E3A"/>
    <w:rsid w:val="00FB71E2"/>
    <w:rsid w:val="00FB7E23"/>
    <w:rsid w:val="00FC2C17"/>
    <w:rsid w:val="00FC348A"/>
    <w:rsid w:val="00FC37FC"/>
    <w:rsid w:val="00FC3DAB"/>
    <w:rsid w:val="00FC41D3"/>
    <w:rsid w:val="00FC5724"/>
    <w:rsid w:val="00FC5D9E"/>
    <w:rsid w:val="00FC6225"/>
    <w:rsid w:val="00FC7C94"/>
    <w:rsid w:val="00FC7F72"/>
    <w:rsid w:val="00FD001E"/>
    <w:rsid w:val="00FD0093"/>
    <w:rsid w:val="00FD013D"/>
    <w:rsid w:val="00FD0A5C"/>
    <w:rsid w:val="00FD1587"/>
    <w:rsid w:val="00FD1598"/>
    <w:rsid w:val="00FD35C5"/>
    <w:rsid w:val="00FD3C2E"/>
    <w:rsid w:val="00FD3D2B"/>
    <w:rsid w:val="00FD4676"/>
    <w:rsid w:val="00FD581B"/>
    <w:rsid w:val="00FD5E27"/>
    <w:rsid w:val="00FD6F9C"/>
    <w:rsid w:val="00FD7B26"/>
    <w:rsid w:val="00FD7D16"/>
    <w:rsid w:val="00FE0451"/>
    <w:rsid w:val="00FE07B3"/>
    <w:rsid w:val="00FE118F"/>
    <w:rsid w:val="00FE212E"/>
    <w:rsid w:val="00FE239D"/>
    <w:rsid w:val="00FE39ED"/>
    <w:rsid w:val="00FE3DB5"/>
    <w:rsid w:val="00FE51CB"/>
    <w:rsid w:val="00FE5D37"/>
    <w:rsid w:val="00FE6286"/>
    <w:rsid w:val="00FE6F09"/>
    <w:rsid w:val="00FE73A6"/>
    <w:rsid w:val="00FE7D71"/>
    <w:rsid w:val="00FF099B"/>
    <w:rsid w:val="00FF0A3B"/>
    <w:rsid w:val="00FF1047"/>
    <w:rsid w:val="00FF28F4"/>
    <w:rsid w:val="00FF3C48"/>
    <w:rsid w:val="00FF46E2"/>
    <w:rsid w:val="00FF492D"/>
    <w:rsid w:val="00FF4B1D"/>
    <w:rsid w:val="00FF50F3"/>
    <w:rsid w:val="00FF523C"/>
    <w:rsid w:val="00FF5785"/>
    <w:rsid w:val="00FF6169"/>
    <w:rsid w:val="00FF6613"/>
    <w:rsid w:val="00FF680C"/>
    <w:rsid w:val="00FF6B7B"/>
    <w:rsid w:val="00FF7CD2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33CD7"/>
  <w15:docId w15:val="{BB228DE7-4DB3-411D-96E6-E361C489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C4C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64D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E5364D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qFormat/>
    <w:rsid w:val="00E5364D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E5364D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5364D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qFormat/>
    <w:rsid w:val="00E5364D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qFormat/>
    <w:rsid w:val="00E5364D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E5364D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qFormat/>
    <w:rsid w:val="00E5364D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B443DB"/>
    <w:rPr>
      <w:b/>
      <w:sz w:val="26"/>
      <w:szCs w:val="26"/>
    </w:rPr>
  </w:style>
  <w:style w:type="character" w:customStyle="1" w:styleId="Heading5Char">
    <w:name w:val="Heading 5 Char"/>
    <w:link w:val="Heading5"/>
    <w:rsid w:val="002E49CF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8Char">
    <w:name w:val="Heading 8 Char"/>
    <w:link w:val="Heading8"/>
    <w:rsid w:val="00366730"/>
    <w:rPr>
      <w:i/>
      <w:iCs/>
      <w:sz w:val="26"/>
      <w:szCs w:val="26"/>
      <w:lang w:val="en-GB"/>
    </w:rPr>
  </w:style>
  <w:style w:type="paragraph" w:customStyle="1" w:styleId="Doanbinhthuong">
    <w:name w:val="Doan binh thuong"/>
    <w:basedOn w:val="Normal"/>
    <w:rsid w:val="00E5364D"/>
    <w:pPr>
      <w:spacing w:before="120" w:after="120"/>
      <w:jc w:val="both"/>
    </w:pPr>
    <w:rPr>
      <w:sz w:val="26"/>
      <w:szCs w:val="20"/>
    </w:rPr>
  </w:style>
  <w:style w:type="paragraph" w:customStyle="1" w:styleId="Hinh">
    <w:name w:val="Hinh"/>
    <w:basedOn w:val="Normal"/>
    <w:autoRedefine/>
    <w:rsid w:val="00E5364D"/>
    <w:pPr>
      <w:spacing w:before="120" w:after="120"/>
      <w:jc w:val="center"/>
    </w:pPr>
    <w:rPr>
      <w:b/>
      <w:sz w:val="26"/>
      <w:szCs w:val="26"/>
    </w:rPr>
  </w:style>
  <w:style w:type="paragraph" w:customStyle="1" w:styleId="Number">
    <w:name w:val="Number"/>
    <w:basedOn w:val="Normal"/>
    <w:autoRedefine/>
    <w:rsid w:val="00E5364D"/>
    <w:pPr>
      <w:spacing w:before="120" w:after="120"/>
    </w:pPr>
    <w:rPr>
      <w:sz w:val="26"/>
      <w:szCs w:val="26"/>
    </w:rPr>
  </w:style>
  <w:style w:type="paragraph" w:customStyle="1" w:styleId="Nutnhoncap1">
    <w:name w:val="Nut nhon (cap 1)"/>
    <w:basedOn w:val="Normal"/>
    <w:rsid w:val="004D2A2D"/>
    <w:pPr>
      <w:numPr>
        <w:numId w:val="1"/>
      </w:numPr>
      <w:spacing w:before="120" w:after="120"/>
      <w:jc w:val="both"/>
    </w:pPr>
    <w:rPr>
      <w:bCs/>
      <w:color w:val="3E3E3E"/>
      <w:sz w:val="26"/>
      <w:szCs w:val="20"/>
      <w:lang w:val="vi-VN"/>
    </w:rPr>
  </w:style>
  <w:style w:type="paragraph" w:customStyle="1" w:styleId="Nuttroncap3">
    <w:name w:val="Nut tron (cap 3)"/>
    <w:basedOn w:val="Normal"/>
    <w:autoRedefine/>
    <w:rsid w:val="00E5364D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041274"/>
    <w:pPr>
      <w:numPr>
        <w:numId w:val="2"/>
      </w:numPr>
      <w:tabs>
        <w:tab w:val="left" w:pos="4320"/>
      </w:tabs>
      <w:spacing w:before="120" w:after="120"/>
      <w:jc w:val="both"/>
    </w:pPr>
    <w:rPr>
      <w:sz w:val="26"/>
      <w:szCs w:val="26"/>
    </w:rPr>
  </w:style>
  <w:style w:type="character" w:customStyle="1" w:styleId="Tenchuong">
    <w:name w:val="Ten chuong"/>
    <w:rsid w:val="00E5364D"/>
    <w:rPr>
      <w:rFonts w:ascii="Times New Roman" w:hAnsi="Times New Roman"/>
      <w:b/>
      <w:bCs/>
      <w:sz w:val="40"/>
      <w:szCs w:val="40"/>
    </w:rPr>
  </w:style>
  <w:style w:type="paragraph" w:customStyle="1" w:styleId="Tentieude">
    <w:name w:val="Ten tieu de"/>
    <w:basedOn w:val="Normal"/>
    <w:link w:val="TentieudeChar"/>
    <w:autoRedefine/>
    <w:rsid w:val="00E5364D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C97F8B"/>
    <w:rPr>
      <w:b/>
      <w:sz w:val="28"/>
      <w:szCs w:val="26"/>
    </w:rPr>
  </w:style>
  <w:style w:type="character" w:customStyle="1" w:styleId="InDamChar">
    <w:name w:val="In Dam Char"/>
    <w:rsid w:val="00E5364D"/>
    <w:rPr>
      <w:b/>
      <w:sz w:val="26"/>
      <w:szCs w:val="26"/>
      <w:lang w:val="en-US" w:eastAsia="en-US" w:bidi="ar-SA"/>
    </w:rPr>
  </w:style>
  <w:style w:type="paragraph" w:customStyle="1" w:styleId="Doancap2">
    <w:name w:val="Doan cap 2"/>
    <w:basedOn w:val="Nutnhoncap1"/>
    <w:autoRedefine/>
    <w:rsid w:val="00E5364D"/>
    <w:pPr>
      <w:numPr>
        <w:numId w:val="0"/>
      </w:numPr>
      <w:spacing w:before="240"/>
      <w:ind w:left="567"/>
    </w:pPr>
  </w:style>
  <w:style w:type="character" w:customStyle="1" w:styleId="Nutnhoncap1Char">
    <w:name w:val="Nut nhon (cap 1) Char"/>
    <w:rsid w:val="00E5364D"/>
    <w:rPr>
      <w:sz w:val="26"/>
      <w:szCs w:val="26"/>
      <w:lang w:val="en-US" w:eastAsia="en-US" w:bidi="ar-SA"/>
    </w:rPr>
  </w:style>
  <w:style w:type="paragraph" w:customStyle="1" w:styleId="Numbercap2">
    <w:name w:val="Number cap 2"/>
    <w:basedOn w:val="Normal"/>
    <w:autoRedefine/>
    <w:rsid w:val="00E5364D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DoanbinhthuongChar">
    <w:name w:val="Doan binh thuong Char"/>
    <w:rsid w:val="00E5364D"/>
    <w:rPr>
      <w:sz w:val="26"/>
      <w:lang w:val="en-US" w:eastAsia="en-US" w:bidi="ar-SA"/>
    </w:rPr>
  </w:style>
  <w:style w:type="paragraph" w:styleId="ListNumber2">
    <w:name w:val="List Number 2"/>
    <w:basedOn w:val="Normal"/>
    <w:rsid w:val="00E5364D"/>
    <w:pPr>
      <w:tabs>
        <w:tab w:val="num" w:pos="720"/>
      </w:tabs>
      <w:ind w:left="720" w:hanging="360"/>
    </w:pPr>
  </w:style>
  <w:style w:type="paragraph" w:customStyle="1" w:styleId="Chuy">
    <w:name w:val="Chu y"/>
    <w:basedOn w:val="Normal"/>
    <w:autoRedefine/>
    <w:rsid w:val="00151645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number0">
    <w:name w:val="number"/>
    <w:basedOn w:val="Normal"/>
    <w:autoRedefine/>
    <w:rsid w:val="00E5364D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E5364D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styleId="Header">
    <w:name w:val="header"/>
    <w:basedOn w:val="Normal"/>
    <w:rsid w:val="00E53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5364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502EB"/>
    <w:rPr>
      <w:sz w:val="24"/>
      <w:szCs w:val="24"/>
    </w:rPr>
  </w:style>
  <w:style w:type="paragraph" w:styleId="ListNumber">
    <w:name w:val="List Number"/>
    <w:basedOn w:val="Normal"/>
    <w:autoRedefine/>
    <w:rsid w:val="00E5364D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character" w:customStyle="1" w:styleId="ListNumberCharChar">
    <w:name w:val="List Number Char Char"/>
    <w:rsid w:val="00E5364D"/>
    <w:rPr>
      <w:sz w:val="26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E5364D"/>
    <w:pPr>
      <w:ind w:left="720"/>
      <w:jc w:val="both"/>
    </w:pPr>
    <w:rPr>
      <w:rFonts w:ascii=".VnTime" w:hAnsi=".VnTime"/>
      <w:sz w:val="28"/>
    </w:rPr>
  </w:style>
  <w:style w:type="paragraph" w:styleId="DocumentMap">
    <w:name w:val="Document Map"/>
    <w:basedOn w:val="Normal"/>
    <w:semiHidden/>
    <w:rsid w:val="00E5364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rsid w:val="00E5364D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E5364D"/>
  </w:style>
  <w:style w:type="paragraph" w:styleId="Caption">
    <w:name w:val="caption"/>
    <w:basedOn w:val="Normal"/>
    <w:next w:val="Normal"/>
    <w:autoRedefine/>
    <w:qFormat/>
    <w:rsid w:val="003F53F9"/>
    <w:pPr>
      <w:spacing w:before="120" w:after="120"/>
      <w:jc w:val="center"/>
    </w:pPr>
    <w:rPr>
      <w:b/>
      <w:bCs/>
      <w:szCs w:val="26"/>
    </w:rPr>
  </w:style>
  <w:style w:type="paragraph" w:styleId="BodyText">
    <w:name w:val="Body Text"/>
    <w:basedOn w:val="Normal"/>
    <w:link w:val="BodyTextChar"/>
    <w:rsid w:val="00E5364D"/>
    <w:pPr>
      <w:jc w:val="center"/>
    </w:pPr>
    <w:rPr>
      <w:rFonts w:ascii=".VnTime" w:hAnsi=".VnTime"/>
      <w:b/>
      <w:bCs/>
      <w:sz w:val="26"/>
    </w:rPr>
  </w:style>
  <w:style w:type="paragraph" w:styleId="BodyTextIndent2">
    <w:name w:val="Body Text Indent 2"/>
    <w:basedOn w:val="Normal"/>
    <w:link w:val="BodyTextIndent2Char"/>
    <w:rsid w:val="00E5364D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EE7E06"/>
    <w:rPr>
      <w:sz w:val="26"/>
      <w:szCs w:val="26"/>
    </w:rPr>
  </w:style>
  <w:style w:type="paragraph" w:styleId="BodyTextIndent3">
    <w:name w:val="Body Text Indent 3"/>
    <w:basedOn w:val="Normal"/>
    <w:rsid w:val="00E5364D"/>
    <w:pPr>
      <w:ind w:left="720"/>
      <w:jc w:val="both"/>
    </w:pPr>
    <w:rPr>
      <w:b/>
      <w:sz w:val="26"/>
      <w:szCs w:val="26"/>
    </w:rPr>
  </w:style>
  <w:style w:type="paragraph" w:styleId="NormalWeb">
    <w:name w:val="Normal (Web)"/>
    <w:basedOn w:val="Normal"/>
    <w:uiPriority w:val="99"/>
    <w:rsid w:val="00E5364D"/>
    <w:pPr>
      <w:spacing w:before="100" w:beforeAutospacing="1" w:after="100" w:afterAutospacing="1"/>
    </w:pPr>
  </w:style>
  <w:style w:type="paragraph" w:customStyle="1" w:styleId="noidung">
    <w:name w:val="noi dung"/>
    <w:basedOn w:val="Normal"/>
    <w:autoRedefine/>
    <w:rsid w:val="00E06D70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customStyle="1" w:styleId="tieudeanh">
    <w:name w:val="tieu de anh"/>
    <w:basedOn w:val="Normal"/>
    <w:autoRedefine/>
    <w:rsid w:val="00E5364D"/>
    <w:pPr>
      <w:jc w:val="center"/>
    </w:pPr>
    <w:rPr>
      <w:b/>
      <w:sz w:val="26"/>
    </w:rPr>
  </w:style>
  <w:style w:type="character" w:styleId="Hyperlink">
    <w:name w:val="Hyperlink"/>
    <w:uiPriority w:val="99"/>
    <w:rsid w:val="00E5364D"/>
    <w:rPr>
      <w:color w:val="0000FF"/>
      <w:u w:val="single"/>
    </w:rPr>
  </w:style>
  <w:style w:type="paragraph" w:styleId="BodyText3">
    <w:name w:val="Body Text 3"/>
    <w:basedOn w:val="Normal"/>
    <w:rsid w:val="00E536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DE780D"/>
    <w:pPr>
      <w:tabs>
        <w:tab w:val="left" w:pos="709"/>
        <w:tab w:val="right" w:leader="dot" w:pos="9062"/>
      </w:tabs>
    </w:pPr>
  </w:style>
  <w:style w:type="paragraph" w:styleId="TOC1">
    <w:name w:val="toc 1"/>
    <w:basedOn w:val="Normal"/>
    <w:next w:val="Normal"/>
    <w:autoRedefine/>
    <w:uiPriority w:val="39"/>
    <w:rsid w:val="004573B0"/>
  </w:style>
  <w:style w:type="paragraph" w:styleId="TOC3">
    <w:name w:val="toc 3"/>
    <w:basedOn w:val="Normal"/>
    <w:next w:val="Normal"/>
    <w:autoRedefine/>
    <w:uiPriority w:val="39"/>
    <w:rsid w:val="004573B0"/>
    <w:pPr>
      <w:ind w:left="480"/>
    </w:pPr>
  </w:style>
  <w:style w:type="paragraph" w:customStyle="1" w:styleId="muc11111">
    <w:name w:val="muc1.1.1.1.1"/>
    <w:basedOn w:val="Normal"/>
    <w:rsid w:val="002E49C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fig">
    <w:name w:val="fig"/>
    <w:basedOn w:val="Normal"/>
    <w:rsid w:val="002E49C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customStyle="1" w:styleId="chuong">
    <w:name w:val="chuong"/>
    <w:basedOn w:val="Normal"/>
    <w:rsid w:val="002E49C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muc11">
    <w:name w:val="muc1.1"/>
    <w:basedOn w:val="Normal"/>
    <w:rsid w:val="00525EFE"/>
    <w:pPr>
      <w:tabs>
        <w:tab w:val="num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525EFE"/>
    <w:pPr>
      <w:tabs>
        <w:tab w:val="num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2E49C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1">
    <w:name w:val="muc1.1.1.1.1.1"/>
    <w:basedOn w:val="muc1111"/>
    <w:rsid w:val="002E49C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ListParagraph">
    <w:name w:val="List Paragraph"/>
    <w:basedOn w:val="Normal"/>
    <w:uiPriority w:val="34"/>
    <w:qFormat/>
    <w:rsid w:val="004F4855"/>
    <w:pPr>
      <w:ind w:left="720"/>
    </w:pPr>
  </w:style>
  <w:style w:type="paragraph" w:customStyle="1" w:styleId="TieuDeCap1">
    <w:name w:val="TieuDeCap1"/>
    <w:basedOn w:val="Normal"/>
    <w:link w:val="TieuDeCap1Char"/>
    <w:autoRedefine/>
    <w:rsid w:val="008102F7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8102F7"/>
    <w:rPr>
      <w:b/>
      <w:noProof/>
      <w:sz w:val="28"/>
      <w:szCs w:val="26"/>
      <w:lang w:val="x-none" w:eastAsia="x-none"/>
    </w:rPr>
  </w:style>
  <w:style w:type="paragraph" w:customStyle="1" w:styleId="TieuDeCap2">
    <w:name w:val="TieuDeCap2"/>
    <w:basedOn w:val="Normal"/>
    <w:link w:val="TieuDeCap2Char"/>
    <w:rsid w:val="008102F7"/>
    <w:pPr>
      <w:numPr>
        <w:ilvl w:val="2"/>
        <w:numId w:val="3"/>
      </w:num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8102F7"/>
    <w:rPr>
      <w:b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C97F8B"/>
    <w:pPr>
      <w:ind w:left="720" w:hanging="360"/>
    </w:pPr>
    <w:rPr>
      <w:b/>
      <w:sz w:val="28"/>
      <w:szCs w:val="26"/>
    </w:rPr>
  </w:style>
  <w:style w:type="character" w:customStyle="1" w:styleId="Tieudecap3Char">
    <w:name w:val="Tieudecap3 Char"/>
    <w:link w:val="Tieudecap3"/>
    <w:rsid w:val="00C97F8B"/>
    <w:rPr>
      <w:b/>
      <w:sz w:val="28"/>
      <w:szCs w:val="26"/>
      <w:lang w:bidi="ar-SA"/>
    </w:rPr>
  </w:style>
  <w:style w:type="paragraph" w:customStyle="1" w:styleId="StyleCaption12pt">
    <w:name w:val="Style Caption + 12 pt"/>
    <w:basedOn w:val="Caption"/>
    <w:autoRedefine/>
    <w:rsid w:val="00A23CEB"/>
  </w:style>
  <w:style w:type="paragraph" w:styleId="BalloonText">
    <w:name w:val="Balloon Text"/>
    <w:basedOn w:val="Normal"/>
    <w:link w:val="BalloonTextChar"/>
    <w:uiPriority w:val="99"/>
    <w:semiHidden/>
    <w:unhideWhenUsed/>
    <w:rsid w:val="005013A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3A4"/>
    <w:rPr>
      <w:rFonts w:ascii="Tahoma" w:hAnsi="Tahoma" w:cs="Tahoma"/>
      <w:sz w:val="16"/>
      <w:szCs w:val="16"/>
    </w:rPr>
  </w:style>
  <w:style w:type="character" w:customStyle="1" w:styleId="hps">
    <w:name w:val="hps"/>
    <w:rsid w:val="001142B8"/>
  </w:style>
  <w:style w:type="table" w:styleId="TableGrid">
    <w:name w:val="Table Grid"/>
    <w:basedOn w:val="TableNormal"/>
    <w:uiPriority w:val="59"/>
    <w:rsid w:val="003F5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rsid w:val="00D72CE7"/>
  </w:style>
  <w:style w:type="character" w:styleId="Emphasis">
    <w:name w:val="Emphasis"/>
    <w:uiPriority w:val="20"/>
    <w:qFormat/>
    <w:rsid w:val="00260897"/>
    <w:rPr>
      <w:i/>
      <w:iCs/>
    </w:rPr>
  </w:style>
  <w:style w:type="paragraph" w:customStyle="1" w:styleId="Lenh">
    <w:name w:val="Lenh"/>
    <w:basedOn w:val="Normal"/>
    <w:qFormat/>
    <w:rsid w:val="008102F7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paragraph" w:customStyle="1" w:styleId="Buoc">
    <w:name w:val="Buoc"/>
    <w:basedOn w:val="Normal"/>
    <w:link w:val="BuocChar"/>
    <w:qFormat/>
    <w:rsid w:val="00004F4E"/>
    <w:pPr>
      <w:numPr>
        <w:numId w:val="5"/>
      </w:numPr>
      <w:spacing w:line="336" w:lineRule="atLeast"/>
    </w:pPr>
    <w:rPr>
      <w:lang w:eastAsia="x-none"/>
    </w:rPr>
  </w:style>
  <w:style w:type="character" w:customStyle="1" w:styleId="BuocChar">
    <w:name w:val="Buoc Char"/>
    <w:link w:val="Buoc"/>
    <w:rsid w:val="00004F4E"/>
    <w:rPr>
      <w:sz w:val="24"/>
      <w:szCs w:val="24"/>
      <w:lang w:eastAsia="x-none"/>
    </w:rPr>
  </w:style>
  <w:style w:type="character" w:styleId="Strong">
    <w:name w:val="Strong"/>
    <w:uiPriority w:val="22"/>
    <w:qFormat/>
    <w:rsid w:val="00CC3662"/>
    <w:rPr>
      <w:b/>
      <w:bCs/>
    </w:rPr>
  </w:style>
  <w:style w:type="paragraph" w:customStyle="1" w:styleId="CacBuoc">
    <w:name w:val="CacBuoc"/>
    <w:basedOn w:val="Buoc"/>
    <w:link w:val="CacBuocChar"/>
    <w:rsid w:val="00B92A55"/>
    <w:pPr>
      <w:spacing w:before="120" w:after="120"/>
      <w:jc w:val="both"/>
    </w:pPr>
    <w:rPr>
      <w:b/>
      <w:noProof/>
      <w:sz w:val="26"/>
      <w:szCs w:val="26"/>
    </w:rPr>
  </w:style>
  <w:style w:type="character" w:customStyle="1" w:styleId="CacBuocChar">
    <w:name w:val="CacBuoc Char"/>
    <w:link w:val="CacBuoc"/>
    <w:rsid w:val="00B92A55"/>
    <w:rPr>
      <w:b/>
      <w:noProof/>
      <w:sz w:val="26"/>
      <w:szCs w:val="26"/>
      <w:lang w:eastAsia="x-none"/>
    </w:rPr>
  </w:style>
  <w:style w:type="paragraph" w:customStyle="1" w:styleId="Demuccap1">
    <w:name w:val="Demuccap1"/>
    <w:basedOn w:val="TieuDeCap2"/>
    <w:qFormat/>
    <w:rsid w:val="00525EFE"/>
    <w:pPr>
      <w:numPr>
        <w:ilvl w:val="1"/>
      </w:numPr>
      <w:tabs>
        <w:tab w:val="left" w:pos="720"/>
      </w:tabs>
      <w:spacing w:before="120"/>
      <w:ind w:left="0" w:firstLine="0"/>
    </w:pPr>
    <w:rPr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525EFE"/>
    <w:pPr>
      <w:spacing w:before="120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525EFE"/>
    <w:rPr>
      <w:b/>
      <w:sz w:val="26"/>
      <w:szCs w:val="26"/>
      <w:lang w:eastAsia="x-none"/>
    </w:rPr>
  </w:style>
  <w:style w:type="paragraph" w:customStyle="1" w:styleId="Dinhdangdoan">
    <w:name w:val="Dinhdangdoan"/>
    <w:basedOn w:val="TieuDeCap2"/>
    <w:link w:val="DinhdangdoanChar"/>
    <w:qFormat/>
    <w:rsid w:val="004827F4"/>
    <w:pPr>
      <w:numPr>
        <w:ilvl w:val="0"/>
        <w:numId w:val="0"/>
      </w:num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5245BB"/>
    <w:rPr>
      <w:b/>
      <w:sz w:val="26"/>
      <w:szCs w:val="26"/>
      <w:lang w:val="x-none" w:eastAsia="x-none"/>
    </w:rPr>
  </w:style>
  <w:style w:type="paragraph" w:customStyle="1" w:styleId="Daudongcap1">
    <w:name w:val="Daudongcap1"/>
    <w:basedOn w:val="TieuDeCap2"/>
    <w:qFormat/>
    <w:rsid w:val="009F47F0"/>
    <w:pPr>
      <w:numPr>
        <w:ilvl w:val="0"/>
        <w:numId w:val="4"/>
      </w:numPr>
      <w:spacing w:before="12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8C48DE"/>
    <w:pPr>
      <w:numPr>
        <w:ilvl w:val="0"/>
        <w:numId w:val="6"/>
      </w:numPr>
      <w:spacing w:before="120"/>
    </w:pPr>
    <w:rPr>
      <w:b w:val="0"/>
      <w:sz w:val="26"/>
      <w:lang w:val="en-US"/>
    </w:rPr>
  </w:style>
  <w:style w:type="paragraph" w:customStyle="1" w:styleId="Code">
    <w:name w:val="Code"/>
    <w:basedOn w:val="Dinhdangdoan"/>
    <w:link w:val="CodeChar"/>
    <w:qFormat/>
    <w:rsid w:val="00021B42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021B42"/>
    <w:rPr>
      <w:rFonts w:ascii="Courier New" w:hAnsi="Courier New" w:cs="Courier New"/>
      <w:szCs w:val="22"/>
      <w:shd w:val="clear" w:color="auto" w:fill="D9D9D9"/>
      <w:lang w:val="fr-FR" w:eastAsia="x-none"/>
    </w:rPr>
  </w:style>
  <w:style w:type="paragraph" w:customStyle="1" w:styleId="DinhDangConCap2">
    <w:name w:val="DinhDangConCap2"/>
    <w:basedOn w:val="Demucconcap1"/>
    <w:link w:val="DinhDangConCap2Char1"/>
    <w:qFormat/>
    <w:rsid w:val="004146F2"/>
    <w:pPr>
      <w:numPr>
        <w:ilvl w:val="3"/>
      </w:numPr>
    </w:pPr>
    <w:rPr>
      <w:lang w:val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0F99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character" w:customStyle="1" w:styleId="DinhDangConCap2Char">
    <w:name w:val="DinhDangConCap2 Char"/>
    <w:basedOn w:val="Demucconcap1Char"/>
    <w:rsid w:val="0037348D"/>
    <w:rPr>
      <w:b/>
      <w:sz w:val="26"/>
      <w:szCs w:val="26"/>
      <w:lang w:eastAsia="x-none"/>
    </w:rPr>
  </w:style>
  <w:style w:type="paragraph" w:customStyle="1" w:styleId="Preformatted">
    <w:name w:val="Preformatted"/>
    <w:basedOn w:val="Normal"/>
    <w:rsid w:val="0026152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Hinhnhcomment">
    <w:name w:val="Hinh ảnh comment"/>
    <w:basedOn w:val="Dinhdangdoan"/>
    <w:link w:val="HinhnhcommentChar"/>
    <w:qFormat/>
    <w:rsid w:val="00987502"/>
    <w:pPr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987502"/>
    <w:rPr>
      <w:b/>
      <w:sz w:val="26"/>
      <w:szCs w:val="26"/>
      <w:lang w:val="x-none" w:eastAsia="x-none"/>
    </w:rPr>
  </w:style>
  <w:style w:type="paragraph" w:styleId="TOC4">
    <w:name w:val="toc 4"/>
    <w:basedOn w:val="Normal"/>
    <w:next w:val="Normal"/>
    <w:autoRedefine/>
    <w:uiPriority w:val="39"/>
    <w:unhideWhenUsed/>
    <w:rsid w:val="00F534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534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534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534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534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534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table" w:styleId="LightShading-Accent5">
    <w:name w:val="Light Shading Accent 5"/>
    <w:basedOn w:val="TableNormal"/>
    <w:uiPriority w:val="60"/>
    <w:rsid w:val="00643880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ColorfulShading-Accent5">
    <w:name w:val="Colorful Shading Accent 5"/>
    <w:basedOn w:val="TableNormal"/>
    <w:uiPriority w:val="71"/>
    <w:rsid w:val="00643880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a-ViDu">
    <w:name w:val="a - Vi Du"/>
    <w:basedOn w:val="Dinhdangdoan"/>
    <w:link w:val="a-ViDuChar"/>
    <w:rsid w:val="00AD77FD"/>
    <w:pPr>
      <w:numPr>
        <w:numId w:val="7"/>
      </w:numPr>
      <w:ind w:left="0" w:firstLine="0"/>
    </w:pPr>
  </w:style>
  <w:style w:type="paragraph" w:customStyle="1" w:styleId="TenChuong0">
    <w:name w:val="Ten Chuong"/>
    <w:basedOn w:val="Heading2"/>
    <w:link w:val="TenChuongChar"/>
    <w:qFormat/>
    <w:rsid w:val="00E04AFA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a-ViDuChar">
    <w:name w:val="a - Vi Du Char"/>
    <w:link w:val="a-ViDu"/>
    <w:rsid w:val="00AD77FD"/>
    <w:rPr>
      <w:sz w:val="26"/>
      <w:szCs w:val="26"/>
      <w:lang w:eastAsia="x-none"/>
    </w:rPr>
  </w:style>
  <w:style w:type="paragraph" w:customStyle="1" w:styleId="a-Cau1">
    <w:name w:val="a - Cau 1"/>
    <w:basedOn w:val="Dinhdangdoan"/>
    <w:link w:val="a-Cau1Char"/>
    <w:qFormat/>
    <w:rsid w:val="00F320EE"/>
    <w:pPr>
      <w:numPr>
        <w:numId w:val="8"/>
      </w:numPr>
    </w:pPr>
  </w:style>
  <w:style w:type="character" w:customStyle="1" w:styleId="Heading2Char">
    <w:name w:val="Heading 2 Char"/>
    <w:link w:val="Heading2"/>
    <w:rsid w:val="00F003A5"/>
    <w:rPr>
      <w:b/>
      <w:sz w:val="26"/>
      <w:szCs w:val="26"/>
    </w:rPr>
  </w:style>
  <w:style w:type="character" w:customStyle="1" w:styleId="TenChuongChar">
    <w:name w:val="Ten Chuong Char"/>
    <w:basedOn w:val="Heading2Char"/>
    <w:link w:val="TenChuong0"/>
    <w:rsid w:val="00F003A5"/>
    <w:rPr>
      <w:b/>
      <w:sz w:val="26"/>
      <w:szCs w:val="26"/>
    </w:rPr>
  </w:style>
  <w:style w:type="paragraph" w:customStyle="1" w:styleId="a-Hinh1">
    <w:name w:val="a - Hinh 1"/>
    <w:basedOn w:val="Dinhdangdoan"/>
    <w:link w:val="a-Hinh1Char"/>
    <w:rsid w:val="008D223A"/>
    <w:pPr>
      <w:numPr>
        <w:numId w:val="9"/>
      </w:numPr>
      <w:jc w:val="center"/>
    </w:pPr>
  </w:style>
  <w:style w:type="character" w:customStyle="1" w:styleId="a-Cau1Char">
    <w:name w:val="a - Cau 1 Char"/>
    <w:link w:val="a-Cau1"/>
    <w:rsid w:val="00F320EE"/>
    <w:rPr>
      <w:sz w:val="26"/>
      <w:szCs w:val="26"/>
      <w:lang w:eastAsia="x-none"/>
    </w:rPr>
  </w:style>
  <w:style w:type="paragraph" w:customStyle="1" w:styleId="DinhDangConCap3">
    <w:name w:val="DinhDangConCap3"/>
    <w:basedOn w:val="DinhDangConCap2"/>
    <w:link w:val="DinhDangConCap3Char"/>
    <w:qFormat/>
    <w:rsid w:val="009B1336"/>
    <w:pPr>
      <w:numPr>
        <w:ilvl w:val="4"/>
      </w:numPr>
    </w:pPr>
    <w:rPr>
      <w:sz w:val="24"/>
    </w:rPr>
  </w:style>
  <w:style w:type="character" w:customStyle="1" w:styleId="a-Hinh1Char">
    <w:name w:val="a - Hinh 1 Char"/>
    <w:link w:val="a-Hinh1"/>
    <w:rsid w:val="008D223A"/>
    <w:rPr>
      <w:sz w:val="26"/>
      <w:szCs w:val="26"/>
      <w:lang w:eastAsia="x-none"/>
    </w:rPr>
  </w:style>
  <w:style w:type="paragraph" w:customStyle="1" w:styleId="Hinh11">
    <w:name w:val="Hinh 1.1"/>
    <w:basedOn w:val="Dinhdangdoan"/>
    <w:link w:val="Hinh11Char"/>
    <w:qFormat/>
    <w:rsid w:val="00611E1E"/>
    <w:pPr>
      <w:numPr>
        <w:numId w:val="10"/>
      </w:numPr>
      <w:jc w:val="center"/>
    </w:pPr>
  </w:style>
  <w:style w:type="character" w:customStyle="1" w:styleId="DinhDangConCap2Char1">
    <w:name w:val="DinhDangConCap2 Char1"/>
    <w:link w:val="DinhDangConCap2"/>
    <w:rsid w:val="000D0109"/>
    <w:rPr>
      <w:b/>
      <w:sz w:val="26"/>
      <w:szCs w:val="26"/>
      <w:lang w:val="fr-FR" w:eastAsia="x-none"/>
    </w:rPr>
  </w:style>
  <w:style w:type="character" w:customStyle="1" w:styleId="DinhDangConCap3Char">
    <w:name w:val="DinhDangConCap3 Char"/>
    <w:basedOn w:val="DinhDangConCap2Char1"/>
    <w:link w:val="DinhDangConCap3"/>
    <w:rsid w:val="000D0109"/>
    <w:rPr>
      <w:b/>
      <w:sz w:val="24"/>
      <w:szCs w:val="26"/>
      <w:lang w:val="fr-FR" w:eastAsia="x-none"/>
    </w:rPr>
  </w:style>
  <w:style w:type="paragraph" w:customStyle="1" w:styleId="Hinh2x">
    <w:name w:val="Hinh 2.x"/>
    <w:link w:val="Hinh2xChar"/>
    <w:qFormat/>
    <w:rsid w:val="003F7EC1"/>
    <w:pPr>
      <w:numPr>
        <w:numId w:val="11"/>
      </w:numPr>
      <w:spacing w:after="120"/>
      <w:ind w:left="0" w:firstLine="144"/>
      <w:jc w:val="center"/>
    </w:pPr>
    <w:rPr>
      <w:sz w:val="26"/>
      <w:szCs w:val="26"/>
    </w:rPr>
  </w:style>
  <w:style w:type="character" w:customStyle="1" w:styleId="Hinh11Char">
    <w:name w:val="Hinh 1.1 Char"/>
    <w:link w:val="Hinh11"/>
    <w:rsid w:val="002E5B62"/>
    <w:rPr>
      <w:sz w:val="26"/>
      <w:szCs w:val="26"/>
      <w:lang w:eastAsia="x-none"/>
    </w:rPr>
  </w:style>
  <w:style w:type="paragraph" w:customStyle="1" w:styleId="Ghichu">
    <w:name w:val="Ghi chu"/>
    <w:basedOn w:val="Dinhdangdoan"/>
    <w:link w:val="GhichuChar"/>
    <w:qFormat/>
    <w:rsid w:val="00E84220"/>
    <w:pPr>
      <w:numPr>
        <w:numId w:val="12"/>
      </w:num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ind w:right="360"/>
    </w:pPr>
    <w:rPr>
      <w:i/>
    </w:rPr>
  </w:style>
  <w:style w:type="character" w:customStyle="1" w:styleId="Hinh2xChar">
    <w:name w:val="Hinh 2.x Char"/>
    <w:link w:val="Hinh2x"/>
    <w:rsid w:val="003F7EC1"/>
    <w:rPr>
      <w:sz w:val="26"/>
      <w:szCs w:val="26"/>
    </w:rPr>
  </w:style>
  <w:style w:type="paragraph" w:customStyle="1" w:styleId="Vidu2x">
    <w:name w:val="Vi du 2.x"/>
    <w:basedOn w:val="Dinhdangdoan"/>
    <w:link w:val="Vidu2xChar"/>
    <w:qFormat/>
    <w:rsid w:val="004456F6"/>
    <w:pPr>
      <w:numPr>
        <w:numId w:val="13"/>
      </w:numPr>
    </w:pPr>
  </w:style>
  <w:style w:type="character" w:customStyle="1" w:styleId="GhichuChar">
    <w:name w:val="Ghi chu Char"/>
    <w:link w:val="Ghichu"/>
    <w:rsid w:val="00E84220"/>
    <w:rPr>
      <w:i/>
      <w:sz w:val="26"/>
      <w:szCs w:val="26"/>
      <w:shd w:val="clear" w:color="auto" w:fill="F2F2F2"/>
      <w:lang w:eastAsia="x-none"/>
    </w:rPr>
  </w:style>
  <w:style w:type="paragraph" w:customStyle="1" w:styleId="Bitp2x">
    <w:name w:val="Bài tập 2.x"/>
    <w:link w:val="Bitp2xChar"/>
    <w:autoRedefine/>
    <w:qFormat/>
    <w:rsid w:val="002768A5"/>
    <w:pPr>
      <w:numPr>
        <w:numId w:val="14"/>
      </w:numPr>
      <w:spacing w:before="120" w:after="120"/>
      <w:ind w:left="0" w:firstLine="0"/>
      <w:jc w:val="both"/>
    </w:pPr>
    <w:rPr>
      <w:sz w:val="26"/>
      <w:szCs w:val="26"/>
    </w:rPr>
  </w:style>
  <w:style w:type="character" w:customStyle="1" w:styleId="Vidu2xChar">
    <w:name w:val="Vi du 2.x Char"/>
    <w:link w:val="Vidu2x"/>
    <w:rsid w:val="004456F6"/>
    <w:rPr>
      <w:sz w:val="26"/>
      <w:szCs w:val="26"/>
      <w:lang w:eastAsia="x-none"/>
    </w:rPr>
  </w:style>
  <w:style w:type="table" w:customStyle="1" w:styleId="TableDuLieu">
    <w:name w:val="Table Du Lieu"/>
    <w:basedOn w:val="TableNormal"/>
    <w:uiPriority w:val="99"/>
    <w:qFormat/>
    <w:rsid w:val="009F4E12"/>
    <w:rPr>
      <w:sz w:val="26"/>
    </w:rPr>
    <w:tblPr>
      <w:tblStyleRow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character" w:customStyle="1" w:styleId="Bitp2xChar">
    <w:name w:val="Bài tập 2.x Char"/>
    <w:link w:val="Bitp2x"/>
    <w:rsid w:val="002768A5"/>
    <w:rPr>
      <w:sz w:val="26"/>
      <w:szCs w:val="26"/>
    </w:rPr>
  </w:style>
  <w:style w:type="paragraph" w:customStyle="1" w:styleId="Bng2x">
    <w:name w:val="Bảng 2.x"/>
    <w:link w:val="Bng2xChar"/>
    <w:qFormat/>
    <w:rsid w:val="00636220"/>
    <w:pPr>
      <w:numPr>
        <w:numId w:val="15"/>
      </w:numPr>
      <w:spacing w:before="120" w:after="120"/>
      <w:ind w:left="0" w:firstLine="144"/>
      <w:jc w:val="center"/>
    </w:pPr>
    <w:rPr>
      <w:sz w:val="26"/>
      <w:szCs w:val="26"/>
    </w:rPr>
  </w:style>
  <w:style w:type="table" w:styleId="LightShading-Accent1">
    <w:name w:val="Light Shading Accent 1"/>
    <w:basedOn w:val="TableNormal"/>
    <w:uiPriority w:val="60"/>
    <w:rsid w:val="00B4407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Bng2xChar">
    <w:name w:val="Bảng 2.x Char"/>
    <w:link w:val="Bng2x"/>
    <w:rsid w:val="00636220"/>
    <w:rPr>
      <w:sz w:val="26"/>
      <w:szCs w:val="26"/>
    </w:rPr>
  </w:style>
  <w:style w:type="character" w:customStyle="1" w:styleId="apple-converted-space">
    <w:name w:val="apple-converted-space"/>
    <w:rsid w:val="000C5E57"/>
  </w:style>
  <w:style w:type="paragraph" w:customStyle="1" w:styleId="Codemau">
    <w:name w:val="Code mau"/>
    <w:basedOn w:val="Dinhdangdoan"/>
    <w:link w:val="CodemauChar"/>
    <w:qFormat/>
    <w:rsid w:val="00021B42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paragraph" w:customStyle="1" w:styleId="Bng3x">
    <w:name w:val="Bảng 3.x"/>
    <w:basedOn w:val="Bng2x"/>
    <w:link w:val="Bng3xChar"/>
    <w:qFormat/>
    <w:rsid w:val="001E7BFD"/>
    <w:pPr>
      <w:numPr>
        <w:numId w:val="16"/>
      </w:numPr>
      <w:ind w:left="0" w:firstLine="144"/>
    </w:pPr>
  </w:style>
  <w:style w:type="character" w:customStyle="1" w:styleId="CodemauChar">
    <w:name w:val="Code mau Char"/>
    <w:link w:val="Codemau"/>
    <w:rsid w:val="00021B42"/>
    <w:rPr>
      <w:rFonts w:ascii="Courier New" w:hAnsi="Courier New"/>
      <w:szCs w:val="26"/>
      <w:shd w:val="clear" w:color="auto" w:fill="EEECE1"/>
      <w:lang w:eastAsia="x-none"/>
    </w:rPr>
  </w:style>
  <w:style w:type="paragraph" w:customStyle="1" w:styleId="Hnh3x">
    <w:name w:val="Hình 3.x"/>
    <w:basedOn w:val="Hinh2x"/>
    <w:link w:val="Hnh3xChar"/>
    <w:qFormat/>
    <w:rsid w:val="001E7BFD"/>
    <w:pPr>
      <w:numPr>
        <w:numId w:val="17"/>
      </w:numPr>
      <w:ind w:left="0" w:firstLine="144"/>
    </w:pPr>
  </w:style>
  <w:style w:type="character" w:customStyle="1" w:styleId="Bng3xChar">
    <w:name w:val="Bảng 3.x Char"/>
    <w:basedOn w:val="Bng2xChar"/>
    <w:link w:val="Bng3x"/>
    <w:rsid w:val="001E7BFD"/>
    <w:rPr>
      <w:sz w:val="26"/>
      <w:szCs w:val="26"/>
    </w:rPr>
  </w:style>
  <w:style w:type="paragraph" w:customStyle="1" w:styleId="Vd3x">
    <w:name w:val="Ví dụ 3.x"/>
    <w:basedOn w:val="Vidu2x"/>
    <w:link w:val="Vd3xChar"/>
    <w:qFormat/>
    <w:rsid w:val="00FA7C43"/>
    <w:pPr>
      <w:numPr>
        <w:numId w:val="18"/>
      </w:numPr>
      <w:ind w:left="0" w:firstLine="144"/>
    </w:pPr>
  </w:style>
  <w:style w:type="character" w:customStyle="1" w:styleId="Hnh3xChar">
    <w:name w:val="Hình 3.x Char"/>
    <w:basedOn w:val="Hinh2xChar"/>
    <w:link w:val="Hnh3x"/>
    <w:rsid w:val="001E7BFD"/>
    <w:rPr>
      <w:sz w:val="26"/>
      <w:szCs w:val="26"/>
    </w:rPr>
  </w:style>
  <w:style w:type="character" w:customStyle="1" w:styleId="simpara">
    <w:name w:val="simpara"/>
    <w:rsid w:val="00A019C1"/>
  </w:style>
  <w:style w:type="character" w:customStyle="1" w:styleId="Vd3xChar">
    <w:name w:val="Ví dụ 3.x Char"/>
    <w:basedOn w:val="Vidu2xChar"/>
    <w:link w:val="Vd3x"/>
    <w:rsid w:val="00FA7C43"/>
    <w:rPr>
      <w:sz w:val="26"/>
      <w:szCs w:val="26"/>
      <w:lang w:eastAsia="x-none"/>
    </w:rPr>
  </w:style>
  <w:style w:type="paragraph" w:styleId="NoSpacing">
    <w:name w:val="No Spacing"/>
    <w:uiPriority w:val="1"/>
    <w:qFormat/>
    <w:rsid w:val="00632B1F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A824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4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4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47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8247E"/>
    <w:rPr>
      <w:b/>
      <w:bCs/>
    </w:rPr>
  </w:style>
  <w:style w:type="character" w:customStyle="1" w:styleId="function">
    <w:name w:val="function"/>
    <w:rsid w:val="00BF0CE6"/>
  </w:style>
  <w:style w:type="paragraph" w:styleId="HTMLPreformatted">
    <w:name w:val="HTML Preformatted"/>
    <w:basedOn w:val="Normal"/>
    <w:link w:val="HTMLPreformattedChar"/>
    <w:uiPriority w:val="99"/>
    <w:unhideWhenUsed/>
    <w:rsid w:val="00091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912FE"/>
    <w:rPr>
      <w:rFonts w:ascii="Courier New" w:hAnsi="Courier New" w:cs="Courier New"/>
    </w:rPr>
  </w:style>
  <w:style w:type="paragraph" w:customStyle="1" w:styleId="BiTp3x">
    <w:name w:val="Bài Tập 3.x"/>
    <w:basedOn w:val="Bitp2x"/>
    <w:qFormat/>
    <w:rsid w:val="002E79D5"/>
    <w:pPr>
      <w:numPr>
        <w:numId w:val="19"/>
      </w:numPr>
    </w:pPr>
  </w:style>
  <w:style w:type="paragraph" w:customStyle="1" w:styleId="Bitp4x">
    <w:name w:val="Bài tập 4x"/>
    <w:basedOn w:val="BiTp3x"/>
    <w:qFormat/>
    <w:rsid w:val="00E92BAA"/>
    <w:pPr>
      <w:numPr>
        <w:numId w:val="20"/>
      </w:numPr>
      <w:ind w:left="0" w:firstLine="0"/>
    </w:pPr>
  </w:style>
  <w:style w:type="paragraph" w:customStyle="1" w:styleId="Bng4x">
    <w:name w:val="Bảng 4x"/>
    <w:basedOn w:val="Bng3x"/>
    <w:qFormat/>
    <w:rsid w:val="00E92BAA"/>
    <w:pPr>
      <w:numPr>
        <w:numId w:val="21"/>
      </w:numPr>
    </w:pPr>
  </w:style>
  <w:style w:type="paragraph" w:customStyle="1" w:styleId="Hnh4x">
    <w:name w:val="Hình 4x"/>
    <w:basedOn w:val="Hnh3x"/>
    <w:qFormat/>
    <w:rsid w:val="00E92BAA"/>
    <w:pPr>
      <w:numPr>
        <w:numId w:val="22"/>
      </w:numPr>
    </w:pPr>
  </w:style>
  <w:style w:type="paragraph" w:customStyle="1" w:styleId="Vd4x">
    <w:name w:val="Ví dụ 4x"/>
    <w:basedOn w:val="Vd3x"/>
    <w:qFormat/>
    <w:rsid w:val="00550ADA"/>
    <w:pPr>
      <w:numPr>
        <w:numId w:val="23"/>
      </w:numPr>
    </w:pPr>
  </w:style>
  <w:style w:type="paragraph" w:customStyle="1" w:styleId="Tailieuthamkhao">
    <w:name w:val="Tai lieu tham khao"/>
    <w:basedOn w:val="Daudongcap1"/>
    <w:qFormat/>
    <w:rsid w:val="00AB0087"/>
    <w:pPr>
      <w:numPr>
        <w:numId w:val="24"/>
      </w:numPr>
      <w:tabs>
        <w:tab w:val="left" w:pos="576"/>
        <w:tab w:val="left" w:pos="990"/>
      </w:tabs>
    </w:pPr>
  </w:style>
  <w:style w:type="character" w:customStyle="1" w:styleId="BodyTextChar">
    <w:name w:val="Body Text Char"/>
    <w:basedOn w:val="DefaultParagraphFont"/>
    <w:link w:val="BodyText"/>
    <w:rsid w:val="00D93C4C"/>
    <w:rPr>
      <w:rFonts w:ascii=".VnTime" w:hAnsi=".VnTime"/>
      <w:b/>
      <w:bCs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93C4C"/>
    <w:rPr>
      <w:rFonts w:ascii=".VnTime" w:hAnsi=".VnTime"/>
      <w:sz w:val="28"/>
      <w:szCs w:val="24"/>
    </w:rPr>
  </w:style>
  <w:style w:type="character" w:customStyle="1" w:styleId="highlt">
    <w:name w:val="highlt"/>
    <w:basedOn w:val="DefaultParagraphFont"/>
    <w:rsid w:val="001E401F"/>
  </w:style>
  <w:style w:type="character" w:customStyle="1" w:styleId="highele">
    <w:name w:val="highele"/>
    <w:basedOn w:val="DefaultParagraphFont"/>
    <w:rsid w:val="001E401F"/>
  </w:style>
  <w:style w:type="character" w:customStyle="1" w:styleId="highatt">
    <w:name w:val="highatt"/>
    <w:basedOn w:val="DefaultParagraphFont"/>
    <w:rsid w:val="001E401F"/>
  </w:style>
  <w:style w:type="character" w:customStyle="1" w:styleId="highval">
    <w:name w:val="highval"/>
    <w:basedOn w:val="DefaultParagraphFont"/>
    <w:rsid w:val="001E401F"/>
  </w:style>
  <w:style w:type="character" w:customStyle="1" w:styleId="highgt">
    <w:name w:val="highgt"/>
    <w:basedOn w:val="DefaultParagraphFont"/>
    <w:rsid w:val="001E401F"/>
  </w:style>
  <w:style w:type="character" w:styleId="HTMLCode">
    <w:name w:val="HTML Code"/>
    <w:basedOn w:val="DefaultParagraphFont"/>
    <w:uiPriority w:val="99"/>
    <w:semiHidden/>
    <w:unhideWhenUsed/>
    <w:rsid w:val="0075424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2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90956">
      <w:bodyDiv w:val="1"/>
      <w:marLeft w:val="225"/>
      <w:marRight w:val="225"/>
      <w:marTop w:val="225"/>
      <w:marBottom w:val="150"/>
      <w:divBdr>
        <w:top w:val="single" w:sz="12" w:space="0" w:color="625239"/>
        <w:left w:val="single" w:sz="12" w:space="0" w:color="625239"/>
        <w:bottom w:val="single" w:sz="12" w:space="0" w:color="625239"/>
        <w:right w:val="single" w:sz="12" w:space="0" w:color="625239"/>
      </w:divBdr>
      <w:divsChild>
        <w:div w:id="1294360340">
          <w:marLeft w:val="240"/>
          <w:marRight w:val="24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6099">
              <w:marLeft w:val="0"/>
              <w:marRight w:val="0"/>
              <w:marTop w:val="0"/>
              <w:marBottom w:val="0"/>
              <w:divBdr>
                <w:top w:val="single" w:sz="12" w:space="0" w:color="625239"/>
                <w:left w:val="single" w:sz="12" w:space="0" w:color="625239"/>
                <w:bottom w:val="single" w:sz="12" w:space="0" w:color="625239"/>
                <w:right w:val="single" w:sz="12" w:space="0" w:color="625239"/>
              </w:divBdr>
              <w:divsChild>
                <w:div w:id="3772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9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_20150630\OneDrive\ta&#768;i%20li&#234;&#803;u\ASP.NET%20MVC\GiaoTrinh\DinhDa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D0BB5-1AAC-477F-ABF4-2EE7CD4C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DinhDang.dotx</Template>
  <TotalTime>90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</vt:lpstr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</dc:title>
  <dc:creator>Ngô Tường Dân</dc:creator>
  <cp:lastModifiedBy>Van Tran</cp:lastModifiedBy>
  <cp:revision>64</cp:revision>
  <cp:lastPrinted>2016-03-04T09:45:00Z</cp:lastPrinted>
  <dcterms:created xsi:type="dcterms:W3CDTF">2015-07-24T09:34:00Z</dcterms:created>
  <dcterms:modified xsi:type="dcterms:W3CDTF">2017-12-05T07:56:00Z</dcterms:modified>
</cp:coreProperties>
</file>