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rPr>
          <w:sz w:val="72"/>
          <w:szCs w:val="72"/>
        </w:rPr>
      </w:pPr>
    </w:p>
    <w:p>
      <w:pPr>
        <w:spacing w:before="120"/>
        <w:jc w:val="right"/>
        <w:rPr>
          <w:sz w:val="72"/>
          <w:szCs w:val="72"/>
        </w:rPr>
      </w:pPr>
    </w:p>
    <w:p>
      <w:pPr>
        <w:pStyle w:val="114"/>
        <w:spacing w:before="120" w:after="0"/>
        <w:ind w:left="720"/>
        <w:rPr>
          <w:b w:val="0"/>
        </w:rPr>
      </w:pPr>
      <w:bookmarkStart w:id="0" w:name="_Toc444865912"/>
      <w:bookmarkStart w:id="1" w:name="_Toc482266289"/>
      <w:r>
        <w:rPr>
          <w:b w:val="0"/>
        </w:rPr>
        <w:t xml:space="preserve">Báo cáo tuần </w:t>
      </w:r>
      <w:bookmarkEnd w:id="0"/>
      <w:bookmarkEnd w:id="1"/>
      <w:r>
        <w:rPr>
          <w:b w:val="0"/>
        </w:rPr>
        <w:t>3</w:t>
      </w:r>
    </w:p>
    <w:p>
      <w:pPr>
        <w:pStyle w:val="114"/>
        <w:spacing w:before="120" w:after="0"/>
        <w:ind w:left="720"/>
        <w:rPr>
          <w:b w:val="0"/>
          <w:sz w:val="48"/>
          <w:szCs w:val="48"/>
        </w:rPr>
      </w:pPr>
      <w:r>
        <w:rPr>
          <w:b w:val="0"/>
          <w:sz w:val="48"/>
          <w:szCs w:val="48"/>
        </w:rPr>
        <w:t xml:space="preserve">Xây dựng game </w:t>
      </w:r>
      <w:r>
        <w:rPr>
          <w:b w:val="0"/>
          <w:sz w:val="48"/>
          <w:szCs w:val="48"/>
        </w:rPr>
        <w:t>trúc xanh</w:t>
      </w:r>
      <w:bookmarkStart w:id="2" w:name="_GoBack"/>
      <w:bookmarkEnd w:id="2"/>
      <w:r>
        <w:rPr>
          <w:b w:val="0"/>
          <w:sz w:val="48"/>
          <w:szCs w:val="48"/>
        </w:rPr>
        <w:t xml:space="preserve"> bằng Unity 5.5</w:t>
      </w:r>
    </w:p>
    <w:p>
      <w:pPr>
        <w:spacing w:before="120"/>
        <w:ind w:hanging="720"/>
        <w:jc w:val="right"/>
      </w:pPr>
    </w:p>
    <w:p>
      <w:pPr>
        <w:spacing w:before="120"/>
        <w:ind w:hanging="720"/>
        <w:jc w:val="right"/>
      </w:pPr>
    </w:p>
    <w:p>
      <w:pPr>
        <w:pBdr>
          <w:bottom w:val="single" w:color="auto" w:sz="4" w:space="1"/>
        </w:pBdr>
        <w:spacing w:before="120"/>
        <w:ind w:hanging="720"/>
      </w:pPr>
    </w:p>
    <w:p>
      <w:pPr>
        <w:pBdr>
          <w:bottom w:val="single" w:color="auto" w:sz="4" w:space="1"/>
        </w:pBdr>
        <w:spacing w:before="120"/>
        <w:ind w:hanging="720"/>
      </w:pPr>
    </w:p>
    <w:p>
      <w:pPr>
        <w:pBdr>
          <w:bottom w:val="single" w:color="auto" w:sz="4" w:space="1"/>
        </w:pBdr>
        <w:spacing w:before="120"/>
        <w:ind w:hanging="720"/>
      </w:pPr>
    </w:p>
    <w:p>
      <w:pPr>
        <w:pBdr>
          <w:bottom w:val="single" w:color="auto" w:sz="4" w:space="1"/>
        </w:pBdr>
        <w:spacing w:before="120"/>
        <w:ind w:hanging="720"/>
        <w:rPr>
          <w:sz w:val="32"/>
          <w:szCs w:val="28"/>
        </w:rPr>
      </w:pPr>
      <w:r>
        <w:rPr>
          <w:sz w:val="32"/>
          <w:szCs w:val="28"/>
        </w:rPr>
        <w:t>Nội dung:</w:t>
      </w:r>
    </w:p>
    <w:p>
      <w:pPr>
        <w:pStyle w:val="82"/>
        <w:numPr>
          <w:ilvl w:val="0"/>
          <w:numId w:val="26"/>
        </w:numPr>
        <w:spacing w:before="120"/>
        <w:rPr>
          <w:sz w:val="28"/>
          <w:szCs w:val="28"/>
          <w:lang w:val="fr-FR"/>
        </w:rPr>
      </w:pPr>
      <w:r>
        <w:rPr>
          <w:sz w:val="28"/>
          <w:szCs w:val="28"/>
          <w:lang w:val="fr-FR"/>
        </w:rPr>
        <w:t>Giới thiệu game, luật chơi.</w:t>
      </w:r>
    </w:p>
    <w:p>
      <w:pPr>
        <w:pStyle w:val="82"/>
        <w:numPr>
          <w:ilvl w:val="0"/>
          <w:numId w:val="26"/>
        </w:numPr>
        <w:spacing w:before="120"/>
        <w:rPr>
          <w:sz w:val="28"/>
          <w:szCs w:val="28"/>
        </w:rPr>
      </w:pPr>
      <w:r>
        <w:rPr>
          <w:sz w:val="28"/>
          <w:szCs w:val="28"/>
        </w:rPr>
        <w:t>Kịch bản game.</w:t>
      </w:r>
    </w:p>
    <w:p>
      <w:pPr>
        <w:pStyle w:val="82"/>
        <w:numPr>
          <w:ilvl w:val="0"/>
          <w:numId w:val="26"/>
        </w:numPr>
        <w:spacing w:before="120"/>
        <w:rPr>
          <w:sz w:val="28"/>
          <w:szCs w:val="28"/>
        </w:rPr>
      </w:pPr>
      <w:r>
        <w:rPr>
          <w:sz w:val="28"/>
          <w:szCs w:val="28"/>
        </w:rPr>
        <w:t>Giải thuật sử dụng.</w:t>
      </w:r>
    </w:p>
    <w:p>
      <w:pPr>
        <w:pStyle w:val="82"/>
        <w:numPr>
          <w:ilvl w:val="0"/>
          <w:numId w:val="26"/>
        </w:numPr>
        <w:spacing w:before="120"/>
        <w:rPr>
          <w:sz w:val="28"/>
          <w:szCs w:val="28"/>
        </w:rPr>
      </w:pPr>
      <w:r>
        <w:rPr>
          <w:sz w:val="28"/>
          <w:szCs w:val="28"/>
        </w:rPr>
        <w:t>Cách bước xây dựng game.</w:t>
      </w:r>
    </w:p>
    <w:p>
      <w:pPr>
        <w:pBdr>
          <w:bottom w:val="single" w:color="auto" w:sz="4" w:space="1"/>
        </w:pBdr>
        <w:spacing w:before="120"/>
        <w:ind w:hanging="720"/>
        <w:rPr>
          <w:sz w:val="28"/>
          <w:szCs w:val="28"/>
        </w:rPr>
      </w:pPr>
      <w:r>
        <w:rPr>
          <w:sz w:val="28"/>
          <w:szCs w:val="28"/>
        </w:rPr>
        <w:t>Tham khảo:</w:t>
      </w:r>
    </w:p>
    <w:p>
      <w:pPr>
        <w:spacing w:before="120"/>
        <w:ind w:left="0" w:firstLine="0"/>
        <w:rPr>
          <w:sz w:val="28"/>
        </w:rPr>
      </w:pPr>
      <w:r>
        <w:rPr>
          <w:sz w:val="26"/>
        </w:rPr>
        <w:t xml:space="preserve"> [1].</w:t>
      </w:r>
      <w:r>
        <w:rPr>
          <w:sz w:val="26"/>
        </w:rPr>
        <w:tab/>
      </w:r>
      <w:r>
        <w:rPr>
          <w:sz w:val="28"/>
        </w:rPr>
        <w:t xml:space="preserve">Cách bước xây dựng game trúc xanh: </w:t>
      </w:r>
      <w:r>
        <w:fldChar w:fldCharType="begin"/>
      </w:r>
      <w:r>
        <w:instrText xml:space="preserve"> HYPERLINK "https://www.youtube.com/watch?v=yeRvN4QafhY&amp;list=PLsjIGdbwMScJI2mDeIMwpNPum_GtmqeEf" </w:instrText>
      </w:r>
      <w:r>
        <w:fldChar w:fldCharType="separate"/>
      </w:r>
      <w:r>
        <w:rPr>
          <w:rStyle w:val="42"/>
          <w:sz w:val="28"/>
        </w:rPr>
        <w:t>https://www.youtube.com/watch?v=yeRvN4QafhY&amp;list=PLsjIGdbwMScJI2mDeIMwpNPum_GtmqeEf</w:t>
      </w:r>
      <w:r>
        <w:rPr>
          <w:rStyle w:val="42"/>
          <w:sz w:val="28"/>
        </w:rPr>
        <w:fldChar w:fldCharType="end"/>
      </w:r>
      <w:r>
        <w:rPr>
          <w:sz w:val="28"/>
        </w:rPr>
        <w:t xml:space="preserve"> </w:t>
      </w:r>
    </w:p>
    <w:p>
      <w:pPr>
        <w:spacing w:before="120"/>
        <w:ind w:left="0" w:firstLine="0"/>
        <w:rPr>
          <w:sz w:val="28"/>
        </w:rPr>
      </w:pPr>
      <w:r>
        <w:rPr>
          <w:sz w:val="28"/>
        </w:rPr>
        <w:t>[2].</w:t>
      </w:r>
      <w:r>
        <w:rPr>
          <w:sz w:val="28"/>
        </w:rPr>
        <w:tab/>
      </w:r>
      <w:r>
        <w:rPr>
          <w:sz w:val="28"/>
        </w:rPr>
        <w:t>Tìm hiểu và cách sử dụng Coroutines trong Unity:</w:t>
      </w:r>
    </w:p>
    <w:p>
      <w:pPr>
        <w:spacing w:before="120"/>
        <w:ind w:left="0" w:firstLine="0"/>
        <w:rPr>
          <w:sz w:val="28"/>
        </w:rPr>
      </w:pPr>
      <w:r>
        <w:fldChar w:fldCharType="begin"/>
      </w:r>
      <w:r>
        <w:instrText xml:space="preserve"> HYPERLINK "https://www.stdio.vn/articles/read/390/ung-dung-cua-startcoroutine-trong-unity" </w:instrText>
      </w:r>
      <w:r>
        <w:fldChar w:fldCharType="separate"/>
      </w:r>
      <w:r>
        <w:rPr>
          <w:rStyle w:val="42"/>
          <w:sz w:val="28"/>
        </w:rPr>
        <w:t>https://www.stdio.vn/articles/read/390/ung-dung-cua-startcoroutine-trong-unity</w:t>
      </w:r>
      <w:r>
        <w:rPr>
          <w:rStyle w:val="42"/>
          <w:sz w:val="28"/>
        </w:rPr>
        <w:fldChar w:fldCharType="end"/>
      </w:r>
      <w:r>
        <w:rPr>
          <w:sz w:val="28"/>
        </w:rPr>
        <w:t xml:space="preserve"> </w:t>
      </w:r>
      <w:r>
        <w:fldChar w:fldCharType="begin"/>
      </w:r>
      <w:r>
        <w:instrText xml:space="preserve"> HYPERLINK "https://unity3d.com/learn/tutorials/topics/scripting/coroutines" </w:instrText>
      </w:r>
      <w:r>
        <w:fldChar w:fldCharType="separate"/>
      </w:r>
      <w:r>
        <w:rPr>
          <w:rStyle w:val="42"/>
          <w:sz w:val="28"/>
        </w:rPr>
        <w:t>https://unity3d.com/learn/tutorials/topics/scripting/coroutines</w:t>
      </w:r>
      <w:r>
        <w:rPr>
          <w:rStyle w:val="42"/>
          <w:sz w:val="28"/>
        </w:rPr>
        <w:fldChar w:fldCharType="end"/>
      </w:r>
      <w:r>
        <w:rPr>
          <w:sz w:val="28"/>
        </w:rPr>
        <w:t xml:space="preserve"> </w:t>
      </w:r>
    </w:p>
    <w:p>
      <w:pPr>
        <w:spacing w:before="120"/>
        <w:ind w:left="0" w:firstLine="0"/>
        <w:rPr>
          <w:sz w:val="28"/>
        </w:rPr>
      </w:pPr>
      <w:r>
        <w:rPr>
          <w:sz w:val="28"/>
        </w:rPr>
        <w:t>[3].</w:t>
      </w:r>
      <w:r>
        <w:rPr>
          <w:sz w:val="28"/>
        </w:rPr>
        <w:tab/>
      </w:r>
      <w:r>
        <w:rPr>
          <w:sz w:val="28"/>
        </w:rPr>
        <w:t>Link download full project game trúc xanh:</w:t>
      </w:r>
    </w:p>
    <w:p>
      <w:pPr>
        <w:spacing w:before="120"/>
        <w:ind w:left="0" w:firstLine="0"/>
        <w:rPr>
          <w:rStyle w:val="42"/>
          <w:sz w:val="28"/>
        </w:rPr>
      </w:pPr>
      <w:r>
        <w:rPr>
          <w:rStyle w:val="42"/>
          <w:rFonts w:hint="default"/>
          <w:sz w:val="28"/>
        </w:rPr>
        <w:fldChar w:fldCharType="begin"/>
      </w:r>
      <w:r>
        <w:rPr>
          <w:rStyle w:val="42"/>
          <w:rFonts w:hint="default"/>
          <w:sz w:val="28"/>
        </w:rPr>
        <w:instrText xml:space="preserve"> HYPERLINK "https://drive.google.com/open?id=0B2fAsviZtEskSzcxVy05Rl9UaEE" </w:instrText>
      </w:r>
      <w:r>
        <w:rPr>
          <w:rStyle w:val="42"/>
          <w:rFonts w:hint="default"/>
          <w:sz w:val="28"/>
        </w:rPr>
        <w:fldChar w:fldCharType="separate"/>
      </w:r>
      <w:r>
        <w:rPr>
          <w:rStyle w:val="40"/>
          <w:rFonts w:hint="default"/>
          <w:sz w:val="28"/>
        </w:rPr>
        <w:t>https://drive.google.com/open?id=0B2fAsviZtEskSzcxVy05Rl9UaEE</w:t>
      </w:r>
      <w:r>
        <w:rPr>
          <w:rStyle w:val="42"/>
          <w:rFonts w:hint="default"/>
          <w:sz w:val="28"/>
        </w:rPr>
        <w:fldChar w:fldCharType="end"/>
      </w:r>
      <w:r>
        <w:rPr>
          <w:rStyle w:val="42"/>
          <w:rFonts w:hint="default"/>
          <w:sz w:val="28"/>
        </w:rPr>
        <w:t xml:space="preserve"> </w:t>
      </w:r>
    </w:p>
    <w:p>
      <w:pPr>
        <w:spacing w:before="120"/>
        <w:ind w:left="0" w:firstLine="0"/>
      </w:pPr>
      <w:r>
        <w:rPr>
          <w:sz w:val="28"/>
        </w:rPr>
        <w:t>[4].</w:t>
      </w:r>
      <w:r>
        <w:rPr>
          <w:sz w:val="28"/>
        </w:rPr>
        <w:tab/>
      </w:r>
      <w:r>
        <w:rPr>
          <w:sz w:val="28"/>
        </w:rPr>
        <w:t>Phiên bản Unity sử dụng: 5.5.3</w:t>
      </w:r>
      <w:r>
        <w:br w:type="page"/>
      </w:r>
    </w:p>
    <w:p>
      <w:pPr>
        <w:pStyle w:val="82"/>
        <w:numPr>
          <w:ilvl w:val="0"/>
          <w:numId w:val="3"/>
        </w:numPr>
        <w:tabs>
          <w:tab w:val="left" w:pos="720"/>
          <w:tab w:val="left" w:pos="2160"/>
        </w:tabs>
        <w:spacing w:before="120"/>
        <w:ind w:left="720"/>
        <w:jc w:val="both"/>
        <w:rPr>
          <w:vanish/>
          <w:sz w:val="28"/>
          <w:szCs w:val="26"/>
          <w:lang w:eastAsia="zh-CN"/>
        </w:rPr>
      </w:pPr>
    </w:p>
    <w:p>
      <w:pPr>
        <w:pStyle w:val="98"/>
      </w:pPr>
      <w:r>
        <w:t>Giới thiệu game và luật chơi.</w:t>
      </w:r>
    </w:p>
    <w:p>
      <w:pPr>
        <w:pStyle w:val="99"/>
        <w:ind w:left="709" w:hanging="709"/>
      </w:pPr>
      <w:r>
        <w:t xml:space="preserve">Giới thiệu: </w:t>
      </w:r>
    </w:p>
    <w:p>
      <w:pPr>
        <w:pStyle w:val="82"/>
      </w:pPr>
      <w:r>
        <w:drawing>
          <wp:anchor distT="0" distB="0" distL="114300" distR="114300" simplePos="0" relativeHeight="251662336" behindDoc="0" locked="0" layoutInCell="1" allowOverlap="1">
            <wp:simplePos x="0" y="0"/>
            <wp:positionH relativeFrom="margin">
              <wp:align>center</wp:align>
            </wp:positionH>
            <wp:positionV relativeFrom="paragraph">
              <wp:posOffset>3467735</wp:posOffset>
            </wp:positionV>
            <wp:extent cx="4820920" cy="3619500"/>
            <wp:effectExtent l="0" t="0" r="0" b="0"/>
            <wp:wrapTopAndBottom/>
            <wp:docPr id="2" name="Picture 2" descr="Kết quả hình ảnh cho game truc x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ết quả hình ảnh cho game truc xa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20962" cy="361950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margin">
              <wp:align>center</wp:align>
            </wp:positionH>
            <wp:positionV relativeFrom="paragraph">
              <wp:posOffset>705485</wp:posOffset>
            </wp:positionV>
            <wp:extent cx="4476750" cy="2663825"/>
            <wp:effectExtent l="0" t="0" r="0"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76750" cy="2663825"/>
                    </a:xfrm>
                    <a:prstGeom prst="rect">
                      <a:avLst/>
                    </a:prstGeom>
                  </pic:spPr>
                </pic:pic>
              </a:graphicData>
            </a:graphic>
          </wp:anchor>
        </w:drawing>
      </w:r>
      <w:r>
        <w:t>Game trúc xanh là một game thuộc thể loại giải đố, người chơi sẽ lần lượt chọn ra các hình giống nhau để loại chúng ra đên khi không còn hình ảnh nào sót lại. Một số hình ảnh các game cùng thuộc loại game này:</w:t>
      </w:r>
    </w:p>
    <w:p>
      <w:pPr>
        <w:pStyle w:val="82"/>
      </w:pPr>
    </w:p>
    <w:p>
      <w:pPr>
        <w:pStyle w:val="82"/>
        <w:jc w:val="center"/>
      </w:pPr>
    </w:p>
    <w:p>
      <w:pPr>
        <w:pStyle w:val="99"/>
        <w:ind w:left="709" w:hanging="709"/>
      </w:pPr>
      <w:r>
        <w:t xml:space="preserve">Luật chơi của game cần xây dựng: </w:t>
      </w:r>
    </w:p>
    <w:p>
      <w:pPr>
        <w:pStyle w:val="82"/>
      </w:pPr>
      <w:r>
        <w:drawing>
          <wp:anchor distT="0" distB="0" distL="114300" distR="114300" simplePos="0" relativeHeight="251661312" behindDoc="0" locked="0" layoutInCell="1" allowOverlap="1">
            <wp:simplePos x="0" y="0"/>
            <wp:positionH relativeFrom="margin">
              <wp:align>center</wp:align>
            </wp:positionH>
            <wp:positionV relativeFrom="paragraph">
              <wp:posOffset>901700</wp:posOffset>
            </wp:positionV>
            <wp:extent cx="5514975" cy="4340860"/>
            <wp:effectExtent l="19050" t="19050" r="28575" b="215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14975" cy="4340860"/>
                    </a:xfrm>
                    <a:prstGeom prst="rect">
                      <a:avLst/>
                    </a:prstGeom>
                    <a:ln>
                      <a:solidFill>
                        <a:schemeClr val="tx1"/>
                      </a:solidFill>
                    </a:ln>
                  </pic:spPr>
                </pic:pic>
              </a:graphicData>
            </a:graphic>
          </wp:anchor>
        </w:drawing>
      </w:r>
      <w:r>
        <w:t xml:space="preserve">Trò chơi của chúng ta sẽ bắt đầu mới một số lượng ảnh bị lật úp lại trên màn hình. Người chơi sẽ phải chọn lần lượt từng cặp hình để tìm ra tất các cặp hình giống nhau. Số lượt chọn có giới hạn nên nếu người chơi không thể tìm ra tất cả các cặp hình thì sẽ thua ngược lại sẽ thắng cuộc. Giao diện chính của game như sau: </w:t>
      </w:r>
    </w:p>
    <w:p>
      <w:pPr>
        <w:pStyle w:val="98"/>
      </w:pPr>
      <w:r>
        <w:t>Kịch bản game:</w:t>
      </w:r>
    </w:p>
    <w:p>
      <w:pPr>
        <w:pStyle w:val="94"/>
      </w:pPr>
      <w:r>
        <w:t>Nạp các hình ảnh tùy theo số lượng ô ảnh, hiển trị số lượt bấm, lập úp các ảnh rồi hiển thị màn chơi cho người chơi.</w:t>
      </w:r>
    </w:p>
    <w:p>
      <w:pPr>
        <w:pStyle w:val="94"/>
      </w:pPr>
      <w:r>
        <w:t>Người chơi bắt đầu chọn các cặp ảnh trên màn hình. Phát âm thanh click ảnh trên mỗi ảnh đã chọn.</w:t>
      </w:r>
    </w:p>
    <w:p>
      <w:pPr>
        <w:pStyle w:val="94"/>
      </w:pPr>
      <w:r>
        <w:t>Kiểm tra ảnh. Nếu cặp ảnh đã chọn là giống nhau thi làm mờ đi và phát âm thanh chọn đúng để chúc mừng. Ngược lại, xoay về ảnh nền ban đầu. Giãm một lượt chơi sau khi kiểm tra xong.</w:t>
      </w:r>
    </w:p>
    <w:p>
      <w:pPr>
        <w:pStyle w:val="94"/>
      </w:pPr>
      <w:r>
        <w:t>Kiểm tra kết quả. Sau khi kiểm tra ảnh, nếu người đã tìm ra tất cả các cặp ảnh giống nhau trong giới hạn số lượt chơi thì sẽ chiến thắng, hiển thị màn hình chiến thắng và phát âm thanh chiến thắng. Ngược lại nếu đã hết lượt chơi mà vẩn chưa tìm ra tất cả cặp ảnh giống nhau thì hiển thị màn hình thua cuộc và phát âm thua cuộc.</w:t>
      </w:r>
    </w:p>
    <w:p>
      <w:pPr>
        <w:pStyle w:val="98"/>
      </w:pPr>
      <w:r>
        <w:t>Các giải thuật sử dụng:</w:t>
      </w:r>
    </w:p>
    <w:p>
      <w:pPr>
        <w:pStyle w:val="99"/>
        <w:ind w:left="709" w:hanging="709"/>
      </w:pPr>
      <w:r>
        <w:t>Xáo trộn mảng theo thứ tự ngẫu nhiên:</w:t>
      </w:r>
    </w:p>
    <w:p>
      <w:pPr>
        <w:pStyle w:val="82"/>
      </w:pPr>
      <w:r>
        <w:rPr>
          <w:b/>
        </w:rPr>
        <w:t>Mục đích</w:t>
      </w:r>
      <w:r>
        <w:t>: Sắp xếp lại một mảng cho trước theo một thứ tự ngẫu nhiên.</w:t>
      </w:r>
    </w:p>
    <w:p>
      <w:pPr>
        <w:pStyle w:val="82"/>
      </w:pPr>
      <w:r>
        <w:rPr>
          <w:b/>
        </w:rPr>
        <w:t>Ý tưởng</w:t>
      </w:r>
      <w:r>
        <w:t>: Hoán đổi vị trí một phần tử với một trong các phần tử phía trước nó. Bắt đầu hoán đổi từ vị trí cuối cùng.</w:t>
      </w:r>
    </w:p>
    <w:p>
      <w:pPr>
        <w:pStyle w:val="82"/>
      </w:pPr>
      <w:r>
        <w:rPr>
          <w:b/>
        </w:rPr>
        <w:t>Cách thực hiện</w:t>
      </w:r>
      <w:r>
        <w:t xml:space="preserve">: </w:t>
      </w:r>
    </w:p>
    <w:p>
      <w:pPr>
        <w:pStyle w:val="94"/>
        <w:numPr>
          <w:ilvl w:val="0"/>
          <w:numId w:val="27"/>
        </w:numPr>
        <w:ind w:left="2410" w:hanging="992"/>
      </w:pPr>
      <w:r>
        <w:t>Duyệt mảng ngược từ phần tử cuối cùng đến phần tử đầu.</w:t>
      </w:r>
    </w:p>
    <w:p>
      <w:pPr>
        <w:pStyle w:val="94"/>
        <w:numPr>
          <w:ilvl w:val="0"/>
          <w:numId w:val="27"/>
        </w:numPr>
        <w:ind w:left="2410" w:hanging="992"/>
      </w:pPr>
      <w:r>
        <w:t>Tương ứng với mỗi vị trí đang xét i. Lấy một số ngẫu nhiên R trong đoạn từ 0 đến i-1. Hoán đổi vị trí i và vị trí ngẫu nhiên R.</w:t>
      </w:r>
    </w:p>
    <w:p>
      <w:pPr>
        <w:pStyle w:val="99"/>
        <w:ind w:left="709" w:hanging="709"/>
      </w:pPr>
      <w:r>
        <w:t>Tạo hiệu ứng xoay button trong unity:</w:t>
      </w:r>
    </w:p>
    <w:p>
      <w:pPr>
        <w:pStyle w:val="82"/>
      </w:pPr>
      <w:r>
        <w:rPr>
          <w:b/>
        </w:rPr>
        <w:t>Mục đích</w:t>
      </w:r>
      <w:r>
        <w:t>: Tạo hiệu ứng xoay button khi lật ảnh lên.</w:t>
      </w:r>
    </w:p>
    <w:p>
      <w:pPr>
        <w:pStyle w:val="82"/>
      </w:pPr>
      <w:r>
        <w:rPr>
          <w:b/>
        </w:rPr>
        <w:t>Ý tưởng</w:t>
      </w:r>
      <w:r>
        <w:t>:</w:t>
      </w:r>
    </w:p>
    <w:p>
      <w:pPr>
        <w:pStyle w:val="103"/>
      </w:pPr>
      <w:r>
        <w:t>Lặp lại việc xoay button sang hướng cần xoay nhiều lần, mỗi lần xoay thêm một góc cố định.</w:t>
      </w:r>
    </w:p>
    <w:p>
      <w:pPr>
        <w:pStyle w:val="103"/>
      </w:pPr>
      <w:r>
        <w:t>Sau mỗi lần xoay nhỏ này, sử dụng Coroutine và hàm WaitForSeconds để tạo các khoảng delay tạo ra độ mượt cho hiệu ứng.</w:t>
      </w:r>
    </w:p>
    <w:p>
      <w:pPr>
        <w:pStyle w:val="103"/>
      </w:pPr>
      <w:r>
        <w:t>Khi button xoay được 45 độ (góc khuất so với người chơi) thì thay đổi ảnh của button. Để khi xoay tiếp tục ảnh vừa thay thế sẽ là ảnh của mặt bên kia của button sau khi xoay.</w:t>
      </w:r>
    </w:p>
    <w:p>
      <w:pPr>
        <w:pStyle w:val="82"/>
      </w:pPr>
      <w:r>
        <w:rPr>
          <w:b/>
        </w:rPr>
        <w:t>Cách thực hiện</w:t>
      </w:r>
      <w:r>
        <w:t xml:space="preserve">: </w:t>
      </w:r>
    </w:p>
    <w:p>
      <w:pPr>
        <w:pStyle w:val="94"/>
        <w:numPr>
          <w:ilvl w:val="0"/>
          <w:numId w:val="28"/>
        </w:numPr>
        <w:ind w:left="2410" w:hanging="992"/>
      </w:pPr>
      <w:r>
        <w:t>Khai báo hàm xoay button với kiểu trả về IEnumerator.</w:t>
      </w:r>
    </w:p>
    <w:p>
      <w:pPr>
        <w:pStyle w:val="94"/>
        <w:numPr>
          <w:ilvl w:val="0"/>
          <w:numId w:val="28"/>
        </w:numPr>
        <w:ind w:left="2410" w:hanging="992"/>
      </w:pPr>
      <w:r>
        <w:t>Thực hiện vòng lặp cho lệnh xoay nghiêng button sao cho sau tổng số lần lặp thì tổng góc xoay là 180. (độ lớn gốc xoay trên một lần và số lần là tùy chỉnh, trong bài hướng này sử dụng góc 12 và lặp 15 lần)</w:t>
      </w:r>
    </w:p>
    <w:p>
      <w:pPr>
        <w:pStyle w:val="94"/>
        <w:numPr>
          <w:ilvl w:val="0"/>
          <w:numId w:val="28"/>
        </w:numPr>
        <w:ind w:left="2410" w:hanging="992"/>
      </w:pPr>
      <w:r>
        <w:t>Trong vòng lặp, sau mỗi lệnh xoay, gọi WaitForSeconds để trả về cho Coroutine biết khoảng thời gian cần delay. (khoảng thời gian này là tùy chỉnh)</w:t>
      </w:r>
    </w:p>
    <w:p>
      <w:pPr>
        <w:pStyle w:val="82"/>
      </w:pPr>
      <w:r>
        <w:t>Cách sử dụng Coroutine, các bạn có thể tham khảo thêm tại phần thao khảo ở đầu bài viết này.</w:t>
      </w:r>
    </w:p>
    <w:p>
      <w:pPr>
        <w:pStyle w:val="98"/>
      </w:pPr>
      <w:r>
        <w:t>Các bước xây dựng game:</w:t>
      </w:r>
    </w:p>
    <w:p>
      <w:pPr>
        <w:pStyle w:val="99"/>
        <w:ind w:left="709" w:hanging="709"/>
      </w:pPr>
      <w:r>
        <w:t>Chuẩn bị tài nguyên:</w:t>
      </w:r>
    </w:p>
    <w:p>
      <w:pPr>
        <w:pStyle w:val="107"/>
        <w:ind w:left="851" w:hanging="851"/>
      </w:pPr>
      <w:r>
        <w:t>Hình ảnh:</w:t>
      </w:r>
    </w:p>
    <w:p>
      <w:pPr>
        <w:pStyle w:val="82"/>
      </w:pPr>
      <w:r>
        <w:drawing>
          <wp:anchor distT="0" distB="0" distL="114300" distR="114300" simplePos="0" relativeHeight="251663360" behindDoc="0" locked="0" layoutInCell="1" allowOverlap="1">
            <wp:simplePos x="0" y="0"/>
            <wp:positionH relativeFrom="margin">
              <wp:align>left</wp:align>
            </wp:positionH>
            <wp:positionV relativeFrom="paragraph">
              <wp:posOffset>248285</wp:posOffset>
            </wp:positionV>
            <wp:extent cx="6120765" cy="10782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765" cy="1078230"/>
                    </a:xfrm>
                    <a:prstGeom prst="rect">
                      <a:avLst/>
                    </a:prstGeom>
                  </pic:spPr>
                </pic:pic>
              </a:graphicData>
            </a:graphic>
          </wp:anchor>
        </w:drawing>
      </w:r>
      <w:r>
        <w:t>Chuẩn bị 8 tấm ảnh có cùng kích thước làm ảnh các nhân vật.</w:t>
      </w:r>
    </w:p>
    <w:p>
      <w:pPr>
        <w:pStyle w:val="82"/>
      </w:pPr>
    </w:p>
    <w:p>
      <w:pPr>
        <w:pStyle w:val="82"/>
      </w:pPr>
      <w:r>
        <w:drawing>
          <wp:anchor distT="0" distB="0" distL="114300" distR="114300" simplePos="0" relativeHeight="251664384" behindDoc="0" locked="0" layoutInCell="1" allowOverlap="1">
            <wp:simplePos x="0" y="0"/>
            <wp:positionH relativeFrom="margin">
              <wp:align>center</wp:align>
            </wp:positionH>
            <wp:positionV relativeFrom="paragraph">
              <wp:posOffset>215900</wp:posOffset>
            </wp:positionV>
            <wp:extent cx="5276850" cy="39554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6850" cy="3955586"/>
                    </a:xfrm>
                    <a:prstGeom prst="rect">
                      <a:avLst/>
                    </a:prstGeom>
                    <a:noFill/>
                    <a:ln>
                      <a:noFill/>
                    </a:ln>
                  </pic:spPr>
                </pic:pic>
              </a:graphicData>
            </a:graphic>
          </wp:anchor>
        </w:drawing>
      </w:r>
      <w:r>
        <w:t>Một ảnh làm nền game.</w:t>
      </w:r>
    </w:p>
    <w:p>
      <w:pPr>
        <w:pStyle w:val="82"/>
      </w:pPr>
    </w:p>
    <w:p>
      <w:pPr>
        <w:pStyle w:val="82"/>
      </w:pPr>
      <w:r>
        <w:t xml:space="preserve">Một ảnh </w:t>
      </w:r>
      <w:r>
        <w:rPr>
          <w:lang w:val="vi-VN"/>
        </w:rPr>
        <w:t>“</w:t>
      </w:r>
      <w:r>
        <w:t>Chờ Click”</w:t>
      </w:r>
      <w:r>
        <w:rPr>
          <w:lang w:val="vi-VN"/>
        </w:rPr>
        <w:t xml:space="preserve"> dùng làm mặt sau của</w:t>
      </w:r>
      <w:r>
        <w:t xml:space="preserve"> các</w:t>
      </w:r>
      <w:r>
        <w:rPr>
          <w:lang w:val="vi-VN"/>
        </w:rPr>
        <w:t xml:space="preserve"> </w:t>
      </w:r>
      <w:r>
        <w:t>button khi người dùng chưa chọn ảnh.</w:t>
      </w:r>
    </w:p>
    <w:p>
      <w:pPr>
        <w:pStyle w:val="82"/>
      </w:pPr>
      <w:r>
        <w:drawing>
          <wp:anchor distT="0" distB="0" distL="114300" distR="114300" simplePos="0" relativeHeight="251665408" behindDoc="0" locked="0" layoutInCell="1" allowOverlap="1">
            <wp:simplePos x="0" y="0"/>
            <wp:positionH relativeFrom="column">
              <wp:posOffset>718185</wp:posOffset>
            </wp:positionH>
            <wp:positionV relativeFrom="paragraph">
              <wp:posOffset>1270</wp:posOffset>
            </wp:positionV>
            <wp:extent cx="1114425" cy="13049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114425" cy="1304925"/>
                    </a:xfrm>
                    <a:prstGeom prst="rect">
                      <a:avLst/>
                    </a:prstGeom>
                  </pic:spPr>
                </pic:pic>
              </a:graphicData>
            </a:graphic>
          </wp:anchor>
        </w:drawing>
      </w:r>
    </w:p>
    <w:p>
      <w:pPr>
        <w:pStyle w:val="107"/>
        <w:ind w:left="851" w:hanging="851"/>
      </w:pPr>
      <w:r>
        <w:t>Âm thanh:</w:t>
      </w:r>
    </w:p>
    <w:p>
      <w:pPr>
        <w:pStyle w:val="82"/>
      </w:pPr>
      <w:r>
        <w:drawing>
          <wp:anchor distT="0" distB="0" distL="114300" distR="114300" simplePos="0" relativeHeight="251666432" behindDoc="0" locked="0" layoutInCell="1" allowOverlap="1">
            <wp:simplePos x="0" y="0"/>
            <wp:positionH relativeFrom="column">
              <wp:posOffset>670560</wp:posOffset>
            </wp:positionH>
            <wp:positionV relativeFrom="paragraph">
              <wp:posOffset>240030</wp:posOffset>
            </wp:positionV>
            <wp:extent cx="4371975" cy="14192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71975" cy="1419225"/>
                    </a:xfrm>
                    <a:prstGeom prst="rect">
                      <a:avLst/>
                    </a:prstGeom>
                  </pic:spPr>
                </pic:pic>
              </a:graphicData>
            </a:graphic>
          </wp:anchor>
        </w:drawing>
      </w:r>
      <w:r>
        <w:t>Chuẩn bị 4 file âm thanh ngắn:</w:t>
      </w:r>
    </w:p>
    <w:p>
      <w:pPr>
        <w:pStyle w:val="82"/>
      </w:pPr>
      <w:r>
        <w:t>File click: là âm thanh khi người chơi click để lật một ảnh.</w:t>
      </w:r>
    </w:p>
    <w:p>
      <w:pPr>
        <w:pStyle w:val="82"/>
      </w:pPr>
      <w:r>
        <w:t>File Good: là âm thanh khi người chơi chọn được một cặp ảnh giống nhau.</w:t>
      </w:r>
    </w:p>
    <w:p>
      <w:pPr>
        <w:pStyle w:val="82"/>
      </w:pPr>
      <w:r>
        <w:t>File sad: là âm thanh khi người chơi đã thua cuộc.</w:t>
      </w:r>
    </w:p>
    <w:p>
      <w:pPr>
        <w:pStyle w:val="82"/>
      </w:pPr>
      <w:r>
        <w:t>File yeah: là âm thanh khi người chơi đã chiến thắng.</w:t>
      </w:r>
    </w:p>
    <w:p>
      <w:pPr>
        <w:pStyle w:val="107"/>
        <w:ind w:left="851" w:hanging="851"/>
      </w:pPr>
      <w:r>
        <w:t>Tạo Project và tổ chức tài nguyên :</w:t>
      </w:r>
    </w:p>
    <w:p>
      <w:pPr>
        <w:pStyle w:val="82"/>
      </w:pPr>
      <w:r>
        <w:t>Đầu tiền các bạn phải tạo Project 2D mới. Sau đó trong thư mục Assets tạo thư mục “Resources”, đây là tên thư mục để tham chiếu lấy tài nguyên các bạn phải viết chính xác.</w:t>
      </w:r>
    </w:p>
    <w:p>
      <w:pPr>
        <w:pStyle w:val="82"/>
      </w:pPr>
      <w:r>
        <w:t>Lưu trữ tất cả file ảnh trong thư mục này, các bạn có thể phân cấp chia thư mục cho các ảnh nếu cần.</w:t>
      </w:r>
    </w:p>
    <w:p>
      <w:pPr>
        <w:pStyle w:val="82"/>
      </w:pPr>
      <w:r>
        <w:drawing>
          <wp:anchor distT="0" distB="0" distL="114300" distR="114300" simplePos="0" relativeHeight="251670528" behindDoc="0" locked="0" layoutInCell="1" allowOverlap="1">
            <wp:simplePos x="0" y="0"/>
            <wp:positionH relativeFrom="margin">
              <wp:align>center</wp:align>
            </wp:positionH>
            <wp:positionV relativeFrom="paragraph">
              <wp:posOffset>459740</wp:posOffset>
            </wp:positionV>
            <wp:extent cx="2419350" cy="15716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19350" cy="1571625"/>
                    </a:xfrm>
                    <a:prstGeom prst="rect">
                      <a:avLst/>
                    </a:prstGeom>
                  </pic:spPr>
                </pic:pic>
              </a:graphicData>
            </a:graphic>
          </wp:anchor>
        </w:drawing>
      </w:r>
      <w:r>
        <w:t xml:space="preserve">Riêng các file âm thanh các bạn có thể đặt trong Resources hoặc một thư mục riêng. Các bạn có thể tổ chức như sau: </w:t>
      </w:r>
    </w:p>
    <w:p>
      <w:pPr>
        <w:pStyle w:val="82"/>
      </w:pPr>
    </w:p>
    <w:p>
      <w:pPr>
        <w:pStyle w:val="99"/>
        <w:ind w:left="709" w:hanging="709"/>
      </w:pPr>
      <w:r>
        <w:t>Các bước cấu hình chuẩn bị cho Unity:</w:t>
      </w:r>
      <w:r>
        <w:rPr>
          <w:lang w:val="vi-VN"/>
        </w:rPr>
        <w:t xml:space="preserve"> </w:t>
      </w:r>
    </w:p>
    <w:p>
      <w:pPr>
        <w:pStyle w:val="94"/>
        <w:numPr>
          <w:ilvl w:val="0"/>
          <w:numId w:val="29"/>
        </w:numPr>
      </w:pPr>
      <w:r>
        <w:t>Lưu scene.</w:t>
      </w:r>
    </w:p>
    <w:p>
      <w:pPr>
        <w:pStyle w:val="94"/>
        <w:numPr>
          <w:ilvl w:val="0"/>
          <w:numId w:val="29"/>
        </w:numPr>
      </w:pPr>
      <w:r>
        <w:t>Tạo thư mục “Resources” (tạo chính xác tên này). Tổ chức các tài nguyên đã chuẩn bị theo phần 1.4.1.3.</w:t>
      </w:r>
    </w:p>
    <w:p>
      <w:pPr>
        <w:pStyle w:val="94"/>
        <w:numPr>
          <w:ilvl w:val="0"/>
          <w:numId w:val="29"/>
        </w:numPr>
      </w:pPr>
      <w:r>
        <w:t xml:space="preserve">Tạo </w:t>
      </w:r>
      <w:r>
        <w:rPr>
          <w:lang w:val="vi-VN"/>
        </w:rPr>
        <w:t xml:space="preserve">đối tượng </w:t>
      </w:r>
      <w:r>
        <w:t xml:space="preserve">Panel. </w:t>
      </w:r>
      <w:r>
        <w:rPr>
          <w:lang w:val="vi-VN"/>
        </w:rPr>
        <w:t>Cấu hình ảnh nền</w:t>
      </w:r>
      <w:r>
        <w:t xml:space="preserve"> và thêm và tùy chỉnh thuộc tính</w:t>
      </w:r>
      <w:r>
        <w:rPr>
          <w:lang w:val="vi-VN"/>
        </w:rPr>
        <w:t xml:space="preserve"> Grid layout cho Panel.</w:t>
      </w:r>
    </w:p>
    <w:p>
      <w:pPr>
        <w:pStyle w:val="94"/>
        <w:numPr>
          <w:ilvl w:val="0"/>
          <w:numId w:val="29"/>
        </w:numPr>
      </w:pPr>
      <w:r>
        <w:rPr>
          <w:lang w:val="vi-VN"/>
        </w:rPr>
        <w:t>Cấu hình</w:t>
      </w:r>
      <w:r>
        <w:t xml:space="preserve"> Space – Camera</w:t>
      </w:r>
      <w:r>
        <w:rPr>
          <w:lang w:val="vi-VN"/>
        </w:rPr>
        <w:t xml:space="preserve"> cho Canvas tham chiếu đến main camera của game</w:t>
      </w:r>
      <w:r>
        <w:t>.</w:t>
      </w:r>
    </w:p>
    <w:p>
      <w:pPr>
        <w:pStyle w:val="94"/>
        <w:numPr>
          <w:ilvl w:val="0"/>
          <w:numId w:val="29"/>
        </w:numPr>
      </w:pPr>
      <w:r>
        <w:rPr>
          <w:lang w:val="vi-VN"/>
        </w:rPr>
        <w:t>Tạo Button bên dưới Panel, cấu hình ảnh nền là ảnh “Chờ click”, bỏ text, Thêm tag là “PicButton”. Rồi lưu Button vào Prefaps.</w:t>
      </w:r>
    </w:p>
    <w:p>
      <w:pPr>
        <w:pStyle w:val="94"/>
        <w:numPr>
          <w:ilvl w:val="0"/>
          <w:numId w:val="29"/>
        </w:numPr>
      </w:pPr>
      <w:r>
        <w:rPr>
          <w:lang w:val="vi-VN"/>
        </w:rPr>
        <w:t>Tạo thêm tag “OpenButton”.</w:t>
      </w:r>
    </w:p>
    <w:p>
      <w:pPr>
        <w:pStyle w:val="94"/>
        <w:numPr>
          <w:ilvl w:val="0"/>
          <w:numId w:val="29"/>
        </w:numPr>
      </w:pPr>
      <w:r>
        <w:rPr>
          <w:lang w:val="vi-VN"/>
        </w:rPr>
        <w:t>Tạo thêm đối tượng GameController, thêm thuộc tính Audio Source.</w:t>
      </w:r>
    </w:p>
    <w:p>
      <w:pPr>
        <w:pStyle w:val="94"/>
        <w:numPr>
          <w:ilvl w:val="0"/>
          <w:numId w:val="29"/>
        </w:numPr>
      </w:pPr>
      <w:r>
        <w:rPr>
          <w:lang w:val="vi-VN"/>
        </w:rPr>
        <w:t>Tạo Text hiển thị kết quả</w:t>
      </w:r>
      <w:r>
        <w:t>, text hiển thị lượt chơi</w:t>
      </w:r>
      <w:r>
        <w:rPr>
          <w:lang w:val="vi-VN"/>
        </w:rPr>
        <w:t>, nút reset game và nút thoát game.</w:t>
      </w:r>
    </w:p>
    <w:p>
      <w:pPr>
        <w:pStyle w:val="94"/>
        <w:numPr>
          <w:ilvl w:val="0"/>
          <w:numId w:val="29"/>
        </w:numPr>
      </w:pPr>
      <w:r>
        <w:rPr>
          <w:lang w:val="vi-VN"/>
        </w:rPr>
        <w:t>Tạo các Scripts AddButtons và GameController</w:t>
      </w:r>
      <w:r>
        <w:t>, đưa 2 script vào GameController</w:t>
      </w:r>
      <w:r>
        <w:rPr>
          <w:lang w:val="vi-VN"/>
        </w:rPr>
        <w:t>.</w:t>
      </w:r>
    </w:p>
    <w:p>
      <w:pPr>
        <w:pStyle w:val="99"/>
        <w:ind w:left="709" w:hanging="709"/>
      </w:pPr>
      <w:r>
        <w:t>Các bước lập trình trên các scripts:</w:t>
      </w:r>
    </w:p>
    <w:p>
      <w:pPr>
        <w:pStyle w:val="107"/>
        <w:ind w:left="851" w:hanging="851"/>
      </w:pPr>
      <w:r>
        <w:t>File AddButtons :</w:t>
      </w:r>
    </w:p>
    <w:p>
      <w:pPr>
        <w:pStyle w:val="94"/>
        <w:numPr>
          <w:ilvl w:val="0"/>
          <w:numId w:val="30"/>
        </w:numPr>
      </w:pPr>
      <w:r>
        <w:rPr>
          <w:lang w:eastAsia="en-US"/>
        </w:rPr>
        <w:drawing>
          <wp:anchor distT="0" distB="0" distL="114300" distR="114300" simplePos="0" relativeHeight="251669504" behindDoc="0" locked="0" layoutInCell="1" allowOverlap="1">
            <wp:simplePos x="0" y="0"/>
            <wp:positionH relativeFrom="margin">
              <wp:align>center</wp:align>
            </wp:positionH>
            <wp:positionV relativeFrom="paragraph">
              <wp:posOffset>257175</wp:posOffset>
            </wp:positionV>
            <wp:extent cx="3200400" cy="3914775"/>
            <wp:effectExtent l="19050" t="19050" r="19050" b="285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00400" cy="3914775"/>
                    </a:xfrm>
                    <a:prstGeom prst="rect">
                      <a:avLst/>
                    </a:prstGeom>
                    <a:ln>
                      <a:solidFill>
                        <a:schemeClr val="tx1"/>
                      </a:solidFill>
                    </a:ln>
                  </pic:spPr>
                </pic:pic>
              </a:graphicData>
            </a:graphic>
          </wp:anchor>
        </w:drawing>
      </w:r>
      <w:r>
        <w:t xml:space="preserve">Tạo các biến. </w:t>
      </w:r>
    </w:p>
    <w:p>
      <w:pPr>
        <w:pStyle w:val="82"/>
      </w:pPr>
      <w:r>
        <w:rPr>
          <w:b/>
        </w:rPr>
        <w:t xml:space="preserve">kich_thuoc: </w:t>
      </w:r>
      <w:r>
        <w:t>tham chiếu đến số cột cần tạo của game.</w:t>
      </w:r>
    </w:p>
    <w:p>
      <w:pPr>
        <w:pStyle w:val="82"/>
      </w:pPr>
      <w:r>
        <w:rPr>
          <w:b/>
        </w:rPr>
        <w:t>Button:</w:t>
      </w:r>
      <w:r>
        <w:t xml:space="preserve"> tham chiếu đến Prefaps button đã tạo.</w:t>
      </w:r>
    </w:p>
    <w:p>
      <w:pPr>
        <w:pStyle w:val="82"/>
      </w:pPr>
      <w:r>
        <w:rPr>
          <w:b/>
        </w:rPr>
        <w:t>Panel:</w:t>
      </w:r>
      <w:r>
        <w:t xml:space="preserve"> tham chiếu đến transform của panel đã tạo.</w:t>
      </w:r>
    </w:p>
    <w:p>
      <w:pPr>
        <w:pStyle w:val="82"/>
      </w:pPr>
      <w:r>
        <w:rPr>
          <w:b/>
        </w:rPr>
        <w:t xml:space="preserve">GLayout_PL: </w:t>
      </w:r>
      <w:r>
        <w:t>Tham chiếu đến grid layout của panel.</w:t>
      </w:r>
    </w:p>
    <w:p>
      <w:pPr>
        <w:pStyle w:val="82"/>
      </w:pPr>
      <w:r>
        <w:rPr>
          <w:b/>
        </w:rPr>
        <w:t>Btn:</w:t>
      </w:r>
      <w:r>
        <w:t xml:space="preserve"> Dùng làm thể hiện của Prefaps để chèn vào panel.</w:t>
      </w:r>
    </w:p>
    <w:p>
      <w:pPr>
        <w:pStyle w:val="94"/>
        <w:numPr>
          <w:ilvl w:val="0"/>
          <w:numId w:val="30"/>
        </w:numPr>
      </w:pPr>
      <w:r>
        <w:t xml:space="preserve">Tạo các button chèn vào panel. </w:t>
      </w:r>
    </w:p>
    <w:p>
      <w:pPr>
        <w:pStyle w:val="94"/>
        <w:numPr>
          <w:ilvl w:val="0"/>
          <w:numId w:val="30"/>
        </w:numPr>
      </w:pPr>
      <w:r>
        <w:rPr>
          <w:lang w:eastAsia="en-US"/>
        </w:rPr>
        <w:drawing>
          <wp:anchor distT="0" distB="0" distL="114300" distR="114300" simplePos="0" relativeHeight="251668480" behindDoc="0" locked="0" layoutInCell="1" allowOverlap="1">
            <wp:simplePos x="0" y="0"/>
            <wp:positionH relativeFrom="margin">
              <wp:align>center</wp:align>
            </wp:positionH>
            <wp:positionV relativeFrom="paragraph">
              <wp:posOffset>2044700</wp:posOffset>
            </wp:positionV>
            <wp:extent cx="2438400" cy="647700"/>
            <wp:effectExtent l="19050" t="19050" r="19050" b="190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38400" cy="647700"/>
                    </a:xfrm>
                    <a:prstGeom prst="rect">
                      <a:avLst/>
                    </a:prstGeom>
                    <a:ln>
                      <a:solidFill>
                        <a:schemeClr val="tx1"/>
                      </a:solidFill>
                    </a:ln>
                  </pic:spPr>
                </pic:pic>
              </a:graphicData>
            </a:graphic>
          </wp:anchor>
        </w:drawing>
      </w:r>
      <w:r>
        <w:rPr>
          <w:lang w:eastAsia="en-US"/>
        </w:rPr>
        <w:drawing>
          <wp:anchor distT="0" distB="0" distL="114300" distR="114300" simplePos="0" relativeHeight="251667456" behindDoc="0" locked="0" layoutInCell="1" allowOverlap="1">
            <wp:simplePos x="0" y="0"/>
            <wp:positionH relativeFrom="margin">
              <wp:align>center</wp:align>
            </wp:positionH>
            <wp:positionV relativeFrom="paragraph">
              <wp:posOffset>19050</wp:posOffset>
            </wp:positionV>
            <wp:extent cx="4695825" cy="1695450"/>
            <wp:effectExtent l="19050" t="19050" r="28575" b="190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95825" cy="1695450"/>
                    </a:xfrm>
                    <a:prstGeom prst="rect">
                      <a:avLst/>
                    </a:prstGeom>
                    <a:ln>
                      <a:solidFill>
                        <a:schemeClr val="tx1"/>
                      </a:solidFill>
                    </a:ln>
                  </pic:spPr>
                </pic:pic>
              </a:graphicData>
            </a:graphic>
          </wp:anchor>
        </w:drawing>
      </w:r>
      <w:r>
        <w:t>Tạo hàm lấy giá trị kích thước game.</w:t>
      </w:r>
    </w:p>
    <w:p>
      <w:pPr>
        <w:pStyle w:val="107"/>
        <w:ind w:left="851" w:hanging="851"/>
      </w:pPr>
      <w:r>
        <w:t xml:space="preserve">File </w:t>
      </w:r>
      <w:r>
        <w:rPr>
          <w:lang w:val="vi-VN"/>
        </w:rPr>
        <w:t>GameController</w:t>
      </w:r>
      <w:r>
        <w:rPr>
          <w:lang w:val="en-US"/>
        </w:rPr>
        <w:t>:</w:t>
      </w:r>
    </w:p>
    <w:p>
      <w:pPr>
        <w:pStyle w:val="94"/>
        <w:numPr>
          <w:ilvl w:val="0"/>
          <w:numId w:val="31"/>
        </w:numPr>
      </w:pPr>
      <w:r>
        <w:rPr>
          <w:lang w:eastAsia="en-US"/>
        </w:rPr>
        <w:drawing>
          <wp:anchor distT="0" distB="0" distL="114300" distR="114300" simplePos="0" relativeHeight="251672576" behindDoc="0" locked="0" layoutInCell="1" allowOverlap="1">
            <wp:simplePos x="0" y="0"/>
            <wp:positionH relativeFrom="margin">
              <wp:align>right</wp:align>
            </wp:positionH>
            <wp:positionV relativeFrom="paragraph">
              <wp:posOffset>377825</wp:posOffset>
            </wp:positionV>
            <wp:extent cx="3728720" cy="3686175"/>
            <wp:effectExtent l="19050" t="19050" r="24130" b="285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728720" cy="3686175"/>
                    </a:xfrm>
                    <a:prstGeom prst="rect">
                      <a:avLst/>
                    </a:prstGeom>
                    <a:ln>
                      <a:solidFill>
                        <a:schemeClr val="tx1"/>
                      </a:solidFill>
                    </a:ln>
                  </pic:spPr>
                </pic:pic>
              </a:graphicData>
            </a:graphic>
          </wp:anchor>
        </w:drawing>
      </w:r>
      <w:r>
        <w:rPr>
          <w:lang w:eastAsia="en-US"/>
        </w:rPr>
        <w:drawing>
          <wp:anchor distT="0" distB="0" distL="114300" distR="114300" simplePos="0" relativeHeight="251671552" behindDoc="0" locked="0" layoutInCell="1" allowOverlap="1">
            <wp:simplePos x="0" y="0"/>
            <wp:positionH relativeFrom="margin">
              <wp:align>left</wp:align>
            </wp:positionH>
            <wp:positionV relativeFrom="paragraph">
              <wp:posOffset>368300</wp:posOffset>
            </wp:positionV>
            <wp:extent cx="2274570" cy="4010025"/>
            <wp:effectExtent l="19050" t="19050" r="11430" b="285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274570" cy="4010025"/>
                    </a:xfrm>
                    <a:prstGeom prst="rect">
                      <a:avLst/>
                    </a:prstGeom>
                    <a:ln>
                      <a:solidFill>
                        <a:schemeClr val="tx1"/>
                      </a:solidFill>
                    </a:ln>
                  </pic:spPr>
                </pic:pic>
              </a:graphicData>
            </a:graphic>
          </wp:anchor>
        </w:drawing>
      </w:r>
      <w:r>
        <w:t xml:space="preserve">Tham chiếu các biến. </w:t>
      </w:r>
    </w:p>
    <w:p>
      <w:pPr>
        <w:pStyle w:val="94"/>
        <w:numPr>
          <w:ilvl w:val="0"/>
          <w:numId w:val="31"/>
        </w:numPr>
      </w:pPr>
      <w:r>
        <w:t>Khởi tạo game trong hàm Awake.</w:t>
      </w:r>
    </w:p>
    <w:p>
      <w:pPr>
        <w:pStyle w:val="103"/>
      </w:pPr>
      <w:r>
        <w:t>Load tất cả các ảnh trong resource lưu vào Sp_List</w:t>
      </w:r>
    </w:p>
    <w:p>
      <w:pPr>
        <w:pStyle w:val="103"/>
      </w:pPr>
      <w:r>
        <w:t>Sắp xếp ngẫu nhiên Sp_list</w:t>
      </w:r>
    </w:p>
    <w:p>
      <w:pPr>
        <w:pStyle w:val="103"/>
      </w:pPr>
      <w:r>
        <w:t>Tham chiếu giá trị Audio Source.</w:t>
      </w:r>
    </w:p>
    <w:p>
      <w:pPr>
        <w:pStyle w:val="103"/>
      </w:pPr>
      <w:r>
        <w:t>Tham chiếu Script Addbuttons, lấy kích thước tính toán lượt click rồi hiển thị lên text lượt chơi</w:t>
      </w:r>
    </w:p>
    <w:p>
      <w:pPr>
        <w:pStyle w:val="103"/>
      </w:pPr>
      <w:r>
        <w:t>Deactive text kết quả game, nút reset và nút thoát game. Đặt text thích hợp cho 2 button.</w:t>
      </w:r>
    </w:p>
    <w:p>
      <w:pPr>
        <w:pStyle w:val="94"/>
        <w:numPr>
          <w:ilvl w:val="0"/>
          <w:numId w:val="31"/>
        </w:numPr>
      </w:pPr>
      <w:r>
        <w:t>Lấy số cặp ảnh cần từ Sp_List đưa vào Img_List tùy theo kích thước game. Xáo trộn ngẫu nhiên để tạo độ khó cho game.</w:t>
      </w:r>
    </w:p>
    <w:p>
      <w:pPr>
        <w:pStyle w:val="94"/>
        <w:numPr>
          <w:ilvl w:val="0"/>
          <w:numId w:val="31"/>
        </w:numPr>
      </w:pPr>
      <w:r>
        <w:t>Khi người dụng click vào button nào thì đêm số ảnh, lưu vi trí và ảnh tương ứng từ ảnh cùng vị trí trong Img_list (Img_list và danh sách button có cùng kích thước). Nếu đã chọn 2 ảnh thì không cho phép click nữa và bắt đầu kiểm tra game. Trong lúc chọn ảnh:</w:t>
      </w:r>
    </w:p>
    <w:p>
      <w:pPr>
        <w:pStyle w:val="103"/>
      </w:pPr>
      <w:r>
        <w:t xml:space="preserve">Xoay button bằng corotine với góc là 12 xoay 15 lần và thời gian dừng lại mỗi lần là 0.01, đổi ảnh của button. </w:t>
      </w:r>
      <w:r>
        <w:rPr>
          <w:lang w:eastAsia="en-US"/>
        </w:rPr>
        <w:drawing>
          <wp:anchor distT="0" distB="0" distL="114300" distR="114300" simplePos="0" relativeHeight="251673600" behindDoc="0" locked="0" layoutInCell="1" allowOverlap="1">
            <wp:simplePos x="0" y="0"/>
            <wp:positionH relativeFrom="column">
              <wp:posOffset>1127760</wp:posOffset>
            </wp:positionH>
            <wp:positionV relativeFrom="paragraph">
              <wp:posOffset>434975</wp:posOffset>
            </wp:positionV>
            <wp:extent cx="4714875" cy="58102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14875" cy="5810250"/>
                    </a:xfrm>
                    <a:prstGeom prst="rect">
                      <a:avLst/>
                    </a:prstGeom>
                  </pic:spPr>
                </pic:pic>
              </a:graphicData>
            </a:graphic>
          </wp:anchor>
        </w:drawing>
      </w:r>
      <w:r>
        <w:t>(Trường hợp if trong hàm xoay ảnh)</w:t>
      </w:r>
    </w:p>
    <w:p>
      <w:pPr>
        <w:pStyle w:val="94"/>
        <w:numPr>
          <w:ilvl w:val="0"/>
          <w:numId w:val="31"/>
        </w:numPr>
      </w:pPr>
      <w:r>
        <w:t>Kiểm tra game:</w:t>
      </w:r>
    </w:p>
    <w:p>
      <w:pPr>
        <w:pStyle w:val="103"/>
      </w:pPr>
      <w:r>
        <w:t>Nếu 2 ảnh đã chọn có vị trí khác nhau và tên ảnh giống nhau thì làm mờ ảnh đi sau phát âm thanh chọn đúng, đổi tag thành “OpenButton”.</w:t>
      </w:r>
    </w:p>
    <w:p>
      <w:pPr>
        <w:pStyle w:val="103"/>
      </w:pPr>
      <w:r>
        <w:t>Ngược lại, nếu 2 button không đúng thì xoay button ngược lại (trường hợp else trong hàm xoay ảnh bước 4), đổi tag về “PicButton” và ảnh “chờ click”.</w:t>
      </w:r>
    </w:p>
    <w:p>
      <w:pPr>
        <w:pStyle w:val="103"/>
      </w:pPr>
      <w:r>
        <w:rPr>
          <w:lang w:eastAsia="en-US"/>
        </w:rPr>
        <w:drawing>
          <wp:anchor distT="0" distB="0" distL="114300" distR="114300" simplePos="0" relativeHeight="251674624" behindDoc="0" locked="0" layoutInCell="1" allowOverlap="1">
            <wp:simplePos x="0" y="0"/>
            <wp:positionH relativeFrom="margin">
              <wp:align>center</wp:align>
            </wp:positionH>
            <wp:positionV relativeFrom="paragraph">
              <wp:posOffset>285750</wp:posOffset>
            </wp:positionV>
            <wp:extent cx="4394835" cy="4019550"/>
            <wp:effectExtent l="19050" t="19050" r="24765" b="190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394835" cy="4019550"/>
                    </a:xfrm>
                    <a:prstGeom prst="rect">
                      <a:avLst/>
                    </a:prstGeom>
                    <a:ln>
                      <a:solidFill>
                        <a:schemeClr val="tx1"/>
                      </a:solidFill>
                    </a:ln>
                  </pic:spPr>
                </pic:pic>
              </a:graphicData>
            </a:graphic>
          </wp:anchor>
        </w:drawing>
      </w:r>
      <w:r>
        <w:t xml:space="preserve">Nội dung làm thực hiện việc kiểm tra ảnh như sau: </w:t>
      </w:r>
    </w:p>
    <w:sectPr>
      <w:headerReference r:id="rId4" w:type="first"/>
      <w:footerReference r:id="rId6" w:type="first"/>
      <w:headerReference r:id="rId3" w:type="default"/>
      <w:footerReference r:id="rId5" w:type="default"/>
      <w:pgSz w:w="11907" w:h="16840"/>
      <w:pgMar w:top="1985" w:right="1134" w:bottom="1134" w:left="1134" w:header="397"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mes New Roman Bold">
    <w:altName w:val="DejaVu Sans"/>
    <w:panose1 w:val="02020803070505020304"/>
    <w:charset w:val="00"/>
    <w:family w:val="auto"/>
    <w:pitch w:val="default"/>
    <w:sig w:usb0="00000000" w:usb1="00000000" w:usb2="00000009" w:usb3="00000000" w:csb0="000001FF" w:csb1="00000000"/>
  </w:font>
  <w:font w:name="Symbol">
    <w:altName w:val="OpenSymbol"/>
    <w:panose1 w:val="05050102010706020507"/>
    <w:charset w:val="02"/>
    <w:family w:val="decorative"/>
    <w:pitch w:val="default"/>
    <w:sig w:usb0="00000000" w:usb1="00000000" w:usb2="00000000" w:usb3="00000000" w:csb0="80000000" w:csb1="00000000"/>
  </w:font>
  <w:font w:name=".VnTimeH">
    <w:altName w:val="Kedage"/>
    <w:panose1 w:val="00000000000000000000"/>
    <w:charset w:val="00"/>
    <w:family w:val="modern"/>
    <w:pitch w:val="default"/>
    <w:sig w:usb0="00000000" w:usb1="00000000" w:usb2="00000000" w:usb3="00000000" w:csb0="00000001" w:csb1="00000000"/>
  </w:font>
  <w:font w:name=".VnTime">
    <w:altName w:val="Kedage"/>
    <w:panose1 w:val="00000000000000000000"/>
    <w:charset w:val="00"/>
    <w:family w:val="modern"/>
    <w:pitch w:val="default"/>
    <w:sig w:usb0="00000000" w:usb1="00000000" w:usb2="00000000" w:usb3="00000000" w:csb0="00000001" w:csb1="00000000"/>
  </w:font>
  <w:font w:name="Tahoma">
    <w:altName w:val="Ubuntu"/>
    <w:panose1 w:val="020B0604030504040204"/>
    <w:charset w:val="00"/>
    <w:family w:val="modern"/>
    <w:pitch w:val="default"/>
    <w:sig w:usb0="00000000" w:usb1="00000000" w:usb2="00000029" w:usb3="00000000" w:csb0="000101FF" w:csb1="00000000"/>
  </w:font>
  <w:font w:name="Courier New Bold">
    <w:altName w:val="Kedage"/>
    <w:panose1 w:val="00000000000000000000"/>
    <w:charset w:val="00"/>
    <w:family w:val="auto"/>
    <w:pitch w:val="default"/>
    <w:sig w:usb0="00000000" w:usb1="00000000" w:usb2="00000000" w:usb3="00000000" w:csb0="00000001" w:csb1="00000000"/>
  </w:font>
  <w:font w:name="MS Gothic">
    <w:altName w:val="DejaVu Sans"/>
    <w:panose1 w:val="020B0609070205080204"/>
    <w:charset w:val="80"/>
    <w:family w:val="roman"/>
    <w:pitch w:val="default"/>
    <w:sig w:usb0="00000000" w:usb1="00000000" w:usb2="08000012" w:usb3="00000000" w:csb0="0002009F" w:csb1="00000000"/>
  </w:font>
  <w:font w:name="MS Mincho">
    <w:altName w:val="Droid Sans Japanese"/>
    <w:panose1 w:val="02020609040205080304"/>
    <w:charset w:val="80"/>
    <w:family w:val="roman"/>
    <w:pitch w:val="default"/>
    <w:sig w:usb0="00000000" w:usb1="00000000" w:usb2="08000012" w:usb3="00000000" w:csb0="0002009F" w:csb1="0000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Droid Sans Japanese">
    <w:panose1 w:val="020B0502000000000001"/>
    <w:charset w:val="00"/>
    <w:family w:val="auto"/>
    <w:pitch w:val="default"/>
    <w:sig w:usb0="80000000" w:usb1="0807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tabs>
        <w:tab w:val="right" w:pos="9072"/>
        <w:tab w:val="clear" w:pos="8640"/>
      </w:tabs>
    </w:pPr>
    <w:r>
      <w:tab/>
    </w:r>
    <w:r>
      <w:tab/>
    </w:r>
    <w:r>
      <w:rPr>
        <w:lang w:val="en-US"/>
      </w:rPr>
      <w:t xml:space="preserve">Trang </w:t>
    </w:r>
    <w:r>
      <w:fldChar w:fldCharType="begin"/>
    </w:r>
    <w:r>
      <w:instrText xml:space="preserve"> PAGE   \* MERGEFORMAT </w:instrText>
    </w:r>
    <w:r>
      <w:fldChar w:fldCharType="separate"/>
    </w:r>
    <w: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tabs>
        <w:tab w:val="right" w:pos="9072"/>
        <w:tab w:val="clear" w:pos="8640"/>
      </w:tabs>
    </w:pPr>
    <w:r>
      <w:tab/>
    </w:r>
    <w:r>
      <w:tab/>
    </w:r>
    <w:r>
      <w:rPr>
        <w:lang w:val="en-US"/>
      </w:rPr>
      <w:t xml:space="preserve">Trang </w:t>
    </w:r>
    <w:r>
      <w:fldChar w:fldCharType="begin"/>
    </w:r>
    <w:r>
      <w:instrText xml:space="preserve"> PAGE   \* MERGEFORMAT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tabs>
        <w:tab w:val="left" w:pos="180"/>
        <w:tab w:val="left" w:pos="300"/>
        <w:tab w:val="right" w:pos="9000"/>
        <w:tab w:val="clear" w:pos="4320"/>
        <w:tab w:val="clear" w:pos="8640"/>
      </w:tabs>
      <w:jc w:val="right"/>
      <w:rPr>
        <w:rFonts w:ascii="Arial" w:hAnsi="Arial" w:cs="Arial"/>
        <w:b/>
        <w:bCs/>
        <w:sz w:val="32"/>
      </w:rPr>
    </w:pPr>
    <w:r>
      <w:rPr>
        <w:rFonts w:ascii="Arial" w:hAnsi="Arial" w:cs="Arial"/>
        <w:b/>
        <w:sz w:val="32"/>
        <w:lang w:val="vi-VN" w:eastAsia="vi-VN"/>
      </w:rPr>
      <w:tab/>
    </w:r>
    <w:r>
      <w:rPr>
        <w:rFonts w:ascii="Arial" w:hAnsi="Arial" w:cs="Arial"/>
        <w:b/>
        <w:sz w:val="32"/>
      </w:rPr>
      <w:drawing>
        <wp:inline distT="0" distB="0" distL="0" distR="0">
          <wp:extent cx="571500" cy="396240"/>
          <wp:effectExtent l="0" t="0" r="0" b="3810"/>
          <wp:docPr id="7" name="Picture 6" descr="Chinh_thuc_-_CUSC_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inh_thuc_-_CUSC_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1500" cy="396240"/>
                  </a:xfrm>
                  <a:prstGeom prst="rect">
                    <a:avLst/>
                  </a:prstGeom>
                  <a:noFill/>
                  <a:ln>
                    <a:noFill/>
                  </a:ln>
                </pic:spPr>
              </pic:pic>
            </a:graphicData>
          </a:graphic>
        </wp:inline>
      </w:drawing>
    </w:r>
  </w:p>
  <w:p>
    <w:pPr>
      <w:pStyle w:val="23"/>
      <w:pBdr>
        <w:bottom w:val="single" w:color="auto" w:sz="18" w:space="1"/>
      </w:pBdr>
      <w:spacing w:before="120" w:after="120"/>
      <w:jc w:val="right"/>
      <w:rPr>
        <w:b/>
        <w:bCs/>
        <w:sz w:val="36"/>
      </w:rPr>
    </w:pPr>
    <w:r>
      <w:rPr>
        <w:b/>
        <w:bCs/>
        <w:sz w:val="34"/>
      </w:rPr>
      <w:t>Game trúc xanh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tabs>
        <w:tab w:val="left" w:pos="180"/>
        <w:tab w:val="left" w:pos="300"/>
        <w:tab w:val="right" w:pos="9000"/>
        <w:tab w:val="clear" w:pos="4320"/>
        <w:tab w:val="clear" w:pos="8640"/>
      </w:tabs>
      <w:jc w:val="right"/>
      <w:rPr>
        <w:rFonts w:ascii="Arial" w:hAnsi="Arial" w:cs="Arial"/>
        <w:b/>
        <w:bCs/>
        <w:sz w:val="32"/>
      </w:rPr>
    </w:pPr>
    <w:r>
      <w:rPr>
        <w:rFonts w:ascii="Arial" w:hAnsi="Arial" w:cs="Arial"/>
        <w:b/>
        <w:sz w:val="32"/>
        <w:lang w:val="vi-VN" w:eastAsia="vi-VN"/>
      </w:rPr>
      <w:tab/>
    </w:r>
    <w:r>
      <w:rPr>
        <w:rFonts w:ascii="Arial" w:hAnsi="Arial" w:cs="Arial"/>
        <w:b/>
        <w:sz w:val="32"/>
      </w:rPr>
      <w:drawing>
        <wp:inline distT="0" distB="0" distL="0" distR="0">
          <wp:extent cx="571500" cy="396240"/>
          <wp:effectExtent l="0" t="0" r="0" b="3810"/>
          <wp:docPr id="8" name="Picture 8" descr="Chinh_thuc_-_CUSC_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nh_thuc_-_CUSC_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1500" cy="396240"/>
                  </a:xfrm>
                  <a:prstGeom prst="rect">
                    <a:avLst/>
                  </a:prstGeom>
                  <a:noFill/>
                  <a:ln>
                    <a:noFill/>
                  </a:ln>
                </pic:spPr>
              </pic:pic>
            </a:graphicData>
          </a:graphic>
        </wp:inline>
      </w:drawing>
    </w:r>
  </w:p>
  <w:p>
    <w:pPr>
      <w:pStyle w:val="23"/>
      <w:pBdr>
        <w:bottom w:val="single" w:color="auto" w:sz="18" w:space="1"/>
      </w:pBdr>
      <w:spacing w:before="120" w:after="120"/>
      <w:jc w:val="right"/>
      <w:rPr>
        <w:b/>
        <w:bCs/>
        <w:sz w:val="36"/>
      </w:rPr>
    </w:pPr>
    <w:r>
      <w:rPr>
        <w:b/>
        <w:bCs/>
        <w:sz w:val="34"/>
      </w:rPr>
      <w:t>Game trúc xanh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44px;height:144px" o:bullet="t">
        <v:imagedata r:id="rId1" o:title=""/>
      </v:shape>
    </w:pict>
  </w:numPicBullet>
  <w:abstractNum w:abstractNumId="1402173237">
    <w:nsid w:val="53937735"/>
    <w:multiLevelType w:val="multilevel"/>
    <w:tmpl w:val="53937735"/>
    <w:lvl w:ilvl="0" w:tentative="1">
      <w:start w:val="1"/>
      <w:numFmt w:val="decimal"/>
      <w:pStyle w:val="116"/>
      <w:lvlText w:val="Câu %1 :"/>
      <w:lvlJc w:val="left"/>
      <w:pPr>
        <w:ind w:left="720" w:hanging="360"/>
      </w:pPr>
      <w:rPr>
        <w:rFonts w:hint="default" w:ascii="Times New Roman Bold" w:hAnsi="Times New Roman Bold"/>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3670805">
    <w:nsid w:val="1E056815"/>
    <w:multiLevelType w:val="multilevel"/>
    <w:tmpl w:val="1E056815"/>
    <w:lvl w:ilvl="0" w:tentative="1">
      <w:start w:val="1"/>
      <w:numFmt w:val="decimal"/>
      <w:pStyle w:val="119"/>
      <w:lvlText w:val="Hình %1 -"/>
      <w:lvlJc w:val="left"/>
      <w:pPr>
        <w:ind w:left="720" w:hanging="360"/>
      </w:pPr>
      <w:rPr>
        <w:rFonts w:hint="default" w:ascii="Times New Roman Bold" w:hAnsi="Times New Roman Bold"/>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1294558">
    <w:nsid w:val="17EB44DE"/>
    <w:multiLevelType w:val="multilevel"/>
    <w:tmpl w:val="17EB44DE"/>
    <w:lvl w:ilvl="0" w:tentative="1">
      <w:start w:val="1"/>
      <w:numFmt w:val="decimal"/>
      <w:pStyle w:val="123"/>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6411119">
    <w:nsid w:val="1B3447EF"/>
    <w:multiLevelType w:val="multilevel"/>
    <w:tmpl w:val="1B3447EF"/>
    <w:lvl w:ilvl="0" w:tentative="1">
      <w:start w:val="1"/>
      <w:numFmt w:val="decimal"/>
      <w:pStyle w:val="126"/>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53647340">
    <w:nsid w:val="7A682BEC"/>
    <w:multiLevelType w:val="multilevel"/>
    <w:tmpl w:val="7A682BEC"/>
    <w:lvl w:ilvl="0" w:tentative="1">
      <w:start w:val="1"/>
      <w:numFmt w:val="decimal"/>
      <w:pStyle w:val="94"/>
      <w:lvlText w:val="Bước %1."/>
      <w:lvlJc w:val="left"/>
      <w:pPr>
        <w:ind w:left="786" w:hanging="360"/>
      </w:pPr>
      <w:rPr>
        <w:rFonts w:hint="default" w:ascii="Times New Roman Bold" w:hAnsi="Times New Roman Bold" w:cs="Times New Roman"/>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38631422">
    <w:nsid w:val="738D2AFE"/>
    <w:multiLevelType w:val="multilevel"/>
    <w:tmpl w:val="738D2AFE"/>
    <w:lvl w:ilvl="0" w:tentative="1">
      <w:start w:val="1"/>
      <w:numFmt w:val="bullet"/>
      <w:pStyle w:val="103"/>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54364386">
    <w:nsid w:val="747D3BE2"/>
    <w:multiLevelType w:val="multilevel"/>
    <w:tmpl w:val="747D3BE2"/>
    <w:lvl w:ilvl="0" w:tentative="1">
      <w:start w:val="1"/>
      <w:numFmt w:val="bullet"/>
      <w:pStyle w:val="104"/>
      <w:lvlText w:val=""/>
      <w:lvlJc w:val="left"/>
      <w:pPr>
        <w:ind w:left="1146" w:hanging="360"/>
      </w:pPr>
      <w:rPr>
        <w:rFonts w:hint="default" w:ascii="Wingdings" w:hAnsi="Wingdings"/>
      </w:rPr>
    </w:lvl>
    <w:lvl w:ilvl="1" w:tentative="1">
      <w:start w:val="1"/>
      <w:numFmt w:val="bullet"/>
      <w:lvlText w:val="o"/>
      <w:lvlJc w:val="left"/>
      <w:pPr>
        <w:ind w:left="1866" w:hanging="360"/>
      </w:pPr>
      <w:rPr>
        <w:rFonts w:hint="default" w:ascii="Courier New" w:hAnsi="Courier New" w:cs="Courier New"/>
      </w:rPr>
    </w:lvl>
    <w:lvl w:ilvl="2" w:tentative="1">
      <w:start w:val="1"/>
      <w:numFmt w:val="bullet"/>
      <w:lvlText w:val=""/>
      <w:lvlJc w:val="left"/>
      <w:pPr>
        <w:ind w:left="2586" w:hanging="360"/>
      </w:pPr>
      <w:rPr>
        <w:rFonts w:hint="default" w:ascii="Wingdings" w:hAnsi="Wingdings"/>
      </w:rPr>
    </w:lvl>
    <w:lvl w:ilvl="3" w:tentative="1">
      <w:start w:val="1"/>
      <w:numFmt w:val="bullet"/>
      <w:lvlText w:val=""/>
      <w:lvlJc w:val="left"/>
      <w:pPr>
        <w:ind w:left="3306" w:hanging="360"/>
      </w:pPr>
      <w:rPr>
        <w:rFonts w:hint="default" w:ascii="Symbol" w:hAnsi="Symbol"/>
      </w:rPr>
    </w:lvl>
    <w:lvl w:ilvl="4" w:tentative="1">
      <w:start w:val="1"/>
      <w:numFmt w:val="bullet"/>
      <w:lvlText w:val="o"/>
      <w:lvlJc w:val="left"/>
      <w:pPr>
        <w:ind w:left="4026" w:hanging="360"/>
      </w:pPr>
      <w:rPr>
        <w:rFonts w:hint="default" w:ascii="Courier New" w:hAnsi="Courier New" w:cs="Courier New"/>
      </w:rPr>
    </w:lvl>
    <w:lvl w:ilvl="5" w:tentative="1">
      <w:start w:val="1"/>
      <w:numFmt w:val="bullet"/>
      <w:lvlText w:val=""/>
      <w:lvlJc w:val="left"/>
      <w:pPr>
        <w:ind w:left="4746" w:hanging="360"/>
      </w:pPr>
      <w:rPr>
        <w:rFonts w:hint="default" w:ascii="Wingdings" w:hAnsi="Wingdings"/>
      </w:rPr>
    </w:lvl>
    <w:lvl w:ilvl="6" w:tentative="1">
      <w:start w:val="1"/>
      <w:numFmt w:val="bullet"/>
      <w:lvlText w:val=""/>
      <w:lvlJc w:val="left"/>
      <w:pPr>
        <w:ind w:left="5466" w:hanging="360"/>
      </w:pPr>
      <w:rPr>
        <w:rFonts w:hint="default" w:ascii="Symbol" w:hAnsi="Symbol"/>
      </w:rPr>
    </w:lvl>
    <w:lvl w:ilvl="7" w:tentative="1">
      <w:start w:val="1"/>
      <w:numFmt w:val="bullet"/>
      <w:lvlText w:val="o"/>
      <w:lvlJc w:val="left"/>
      <w:pPr>
        <w:ind w:left="6186" w:hanging="360"/>
      </w:pPr>
      <w:rPr>
        <w:rFonts w:hint="default" w:ascii="Courier New" w:hAnsi="Courier New" w:cs="Courier New"/>
      </w:rPr>
    </w:lvl>
    <w:lvl w:ilvl="8" w:tentative="1">
      <w:start w:val="1"/>
      <w:numFmt w:val="bullet"/>
      <w:lvlText w:val=""/>
      <w:lvlJc w:val="left"/>
      <w:pPr>
        <w:ind w:left="6906" w:hanging="360"/>
      </w:pPr>
      <w:rPr>
        <w:rFonts w:hint="default" w:ascii="Wingdings" w:hAnsi="Wingdings"/>
      </w:rPr>
    </w:lvl>
  </w:abstractNum>
  <w:abstractNum w:abstractNumId="622999729">
    <w:nsid w:val="252238B1"/>
    <w:multiLevelType w:val="multilevel"/>
    <w:tmpl w:val="252238B1"/>
    <w:lvl w:ilvl="0" w:tentative="1">
      <w:start w:val="1"/>
      <w:numFmt w:val="decimal"/>
      <w:pStyle w:val="113"/>
      <w:lvlText w:val="Ví dụ %1 :"/>
      <w:lvlJc w:val="left"/>
      <w:pPr>
        <w:ind w:left="720" w:hanging="360"/>
      </w:pPr>
      <w:rPr>
        <w:rFonts w:hint="default" w:ascii="Times New Roman Bold" w:hAnsi="Times New Roman Bold"/>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64296834">
    <w:nsid w:val="33841F82"/>
    <w:multiLevelType w:val="multilevel"/>
    <w:tmpl w:val="33841F82"/>
    <w:lvl w:ilvl="0" w:tentative="1">
      <w:start w:val="1"/>
      <w:numFmt w:val="decimal"/>
      <w:isLgl/>
      <w:lvlText w:val="Chương %1"/>
      <w:lvlJc w:val="left"/>
      <w:pPr>
        <w:tabs>
          <w:tab w:val="left" w:pos="2160"/>
        </w:tabs>
        <w:ind w:left="113" w:hanging="113"/>
      </w:pPr>
      <w:rPr>
        <w:rFonts w:hint="default" w:ascii="Times New Roman" w:hAnsi="Times New Roman"/>
        <w:b/>
        <w:i w:val="0"/>
        <w:sz w:val="44"/>
      </w:rPr>
    </w:lvl>
    <w:lvl w:ilvl="1" w:tentative="1">
      <w:start w:val="1"/>
      <w:numFmt w:val="decimal"/>
      <w:pStyle w:val="98"/>
      <w:lvlText w:val="%1.%2"/>
      <w:lvlJc w:val="left"/>
      <w:pPr>
        <w:tabs>
          <w:tab w:val="left" w:pos="900"/>
        </w:tabs>
        <w:ind w:left="900" w:hanging="720"/>
      </w:pPr>
      <w:rPr>
        <w:rFonts w:hint="default"/>
        <w:b/>
        <w:i w:val="0"/>
        <w:sz w:val="26"/>
        <w:szCs w:val="26"/>
      </w:rPr>
    </w:lvl>
    <w:lvl w:ilvl="2" w:tentative="1">
      <w:start w:val="1"/>
      <w:numFmt w:val="decimal"/>
      <w:pStyle w:val="85"/>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1">
      <w:start w:val="1"/>
      <w:numFmt w:val="decimal"/>
      <w:pStyle w:val="107"/>
      <w:lvlText w:val="%1.%2.%3.%4"/>
      <w:lvlJc w:val="left"/>
      <w:pPr>
        <w:tabs>
          <w:tab w:val="left" w:pos="1080"/>
        </w:tabs>
        <w:ind w:left="1080" w:hanging="1080"/>
      </w:pPr>
      <w:rPr>
        <w:rFonts w:hint="default" w:ascii="Times New Roman Bold" w:hAnsi="Times New Roman Bold"/>
        <w:sz w:val="24"/>
      </w:rPr>
    </w:lvl>
    <w:lvl w:ilvl="4" w:tentative="1">
      <w:start w:val="1"/>
      <w:numFmt w:val="decimal"/>
      <w:pStyle w:val="121"/>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229337875">
    <w:nsid w:val="49463513"/>
    <w:multiLevelType w:val="multilevel"/>
    <w:tmpl w:val="49463513"/>
    <w:lvl w:ilvl="0" w:tentative="1">
      <w:start w:val="1"/>
      <w:numFmt w:val="bullet"/>
      <w:pStyle w:val="128"/>
      <w:lvlText w:val=""/>
      <w:lvlPicBulletId w:val="0"/>
      <w:lvlJc w:val="left"/>
      <w:pPr>
        <w:ind w:left="720" w:hanging="360"/>
      </w:pPr>
      <w:rPr>
        <w:rFonts w:hint="default" w:ascii="Symbol" w:hAnsi="Symbol"/>
        <w:color w:val="auto"/>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98045467">
    <w:nsid w:val="53547B1B"/>
    <w:multiLevelType w:val="multilevel"/>
    <w:tmpl w:val="53547B1B"/>
    <w:lvl w:ilvl="0" w:tentative="1">
      <w:start w:val="1"/>
      <w:numFmt w:val="decimal"/>
      <w:pStyle w:val="130"/>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44983975">
    <w:nsid w:val="680257A7"/>
    <w:multiLevelType w:val="multilevel"/>
    <w:tmpl w:val="680257A7"/>
    <w:lvl w:ilvl="0" w:tentative="1">
      <w:start w:val="1"/>
      <w:numFmt w:val="decimal"/>
      <w:pStyle w:val="132"/>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66654203">
    <w:nsid w:val="576B5DFB"/>
    <w:multiLevelType w:val="multilevel"/>
    <w:tmpl w:val="576B5DFB"/>
    <w:lvl w:ilvl="0" w:tentative="1">
      <w:start w:val="1"/>
      <w:numFmt w:val="decimal"/>
      <w:pStyle w:val="136"/>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2243256">
    <w:nsid w:val="13350AB8"/>
    <w:multiLevelType w:val="multilevel"/>
    <w:tmpl w:val="13350AB8"/>
    <w:lvl w:ilvl="0" w:tentative="1">
      <w:start w:val="1"/>
      <w:numFmt w:val="decimal"/>
      <w:pStyle w:val="140"/>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913420568">
    <w:nsid w:val="720C7B18"/>
    <w:multiLevelType w:val="multilevel"/>
    <w:tmpl w:val="720C7B18"/>
    <w:lvl w:ilvl="0" w:tentative="1">
      <w:start w:val="1"/>
      <w:numFmt w:val="decimal"/>
      <w:pStyle w:val="142"/>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92752877">
    <w:nsid w:val="2F4072ED"/>
    <w:multiLevelType w:val="multilevel"/>
    <w:tmpl w:val="2F4072ED"/>
    <w:lvl w:ilvl="0" w:tentative="1">
      <w:start w:val="1"/>
      <w:numFmt w:val="decimal"/>
      <w:pStyle w:val="144"/>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05204927">
    <w:nsid w:val="12310EBF"/>
    <w:multiLevelType w:val="multilevel"/>
    <w:tmpl w:val="12310EBF"/>
    <w:lvl w:ilvl="0" w:tentative="1">
      <w:start w:val="1"/>
      <w:numFmt w:val="decimal"/>
      <w:pStyle w:val="153"/>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84511800">
    <w:nsid w:val="3AAE7538"/>
    <w:multiLevelType w:val="multilevel"/>
    <w:tmpl w:val="3AAE7538"/>
    <w:lvl w:ilvl="0" w:tentative="1">
      <w:start w:val="1"/>
      <w:numFmt w:val="decimal"/>
      <w:pStyle w:val="154"/>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0248642">
    <w:nsid w:val="17DB4F42"/>
    <w:multiLevelType w:val="multilevel"/>
    <w:tmpl w:val="17DB4F42"/>
    <w:lvl w:ilvl="0" w:tentative="1">
      <w:start w:val="1"/>
      <w:numFmt w:val="decimal"/>
      <w:pStyle w:val="155"/>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65569125">
    <w:nsid w:val="15CA2465"/>
    <w:multiLevelType w:val="multilevel"/>
    <w:tmpl w:val="15CA2465"/>
    <w:lvl w:ilvl="0" w:tentative="1">
      <w:start w:val="1"/>
      <w:numFmt w:val="decimal"/>
      <w:pStyle w:val="156"/>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86090492">
    <w:nsid w:val="46B24DFC"/>
    <w:multiLevelType w:val="multilevel"/>
    <w:tmpl w:val="46B24DFC"/>
    <w:lvl w:ilvl="0" w:tentative="1">
      <w:start w:val="1"/>
      <w:numFmt w:val="bullet"/>
      <w:pStyle w:val="58"/>
      <w:lvlText w:val=""/>
      <w:lvlJc w:val="left"/>
      <w:pPr>
        <w:tabs>
          <w:tab w:val="left" w:pos="1134"/>
        </w:tabs>
        <w:ind w:left="1134" w:hanging="567"/>
      </w:pPr>
      <w:rPr>
        <w:rFonts w:hint="default" w:ascii="Wingdings" w:hAnsi="Wingdings"/>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032491532">
    <w:nsid w:val="79255C0C"/>
    <w:multiLevelType w:val="multilevel"/>
    <w:tmpl w:val="79255C0C"/>
    <w:lvl w:ilvl="0" w:tentative="1">
      <w:start w:val="1"/>
      <w:numFmt w:val="bullet"/>
      <w:pStyle w:val="56"/>
      <w:lvlText w:val=""/>
      <w:lvlJc w:val="left"/>
      <w:pPr>
        <w:tabs>
          <w:tab w:val="left" w:pos="567"/>
        </w:tabs>
        <w:ind w:left="567" w:hanging="567"/>
      </w:pPr>
      <w:rPr>
        <w:rFonts w:hint="default" w:ascii="Wingdings" w:hAnsi="Wingdings"/>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158765770">
    <w:nsid w:val="45115CCA"/>
    <w:multiLevelType w:val="multilevel"/>
    <w:tmpl w:val="45115CCA"/>
    <w:lvl w:ilvl="0" w:tentative="1">
      <w:start w:val="1"/>
      <w:numFmt w:val="decimal"/>
      <w:pStyle w:val="157"/>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541896062">
    <w:nsid w:val="5BE7777E"/>
    <w:multiLevelType w:val="multilevel"/>
    <w:tmpl w:val="5BE7777E"/>
    <w:lvl w:ilvl="0" w:tentative="1">
      <w:start w:val="1"/>
      <w:numFmt w:val="decimal"/>
      <w:pStyle w:val="158"/>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491062">
    <w:nsid w:val="03AA4776"/>
    <w:multiLevelType w:val="multilevel"/>
    <w:tmpl w:val="03AA4776"/>
    <w:lvl w:ilvl="0" w:tentative="1">
      <w:start w:val="1"/>
      <w:numFmt w:val="decimal"/>
      <w:pStyle w:val="168"/>
      <w:lvlText w:val="Cách %1."/>
      <w:lvlJc w:val="left"/>
      <w:pPr>
        <w:ind w:left="1440" w:hanging="360"/>
      </w:pPr>
      <w:rPr>
        <w:rFonts w:hint="default" w:ascii="Times New Roman Bold" w:hAnsi="Times New Roman Bold" w:cs="Times New Roman"/>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14:cntxtalts w14:val="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21312538">
    <w:nsid w:val="5AAD631A"/>
    <w:multiLevelType w:val="multilevel"/>
    <w:tmpl w:val="5AAD631A"/>
    <w:lvl w:ilvl="0" w:tentative="1">
      <w:start w:val="1"/>
      <w:numFmt w:val="decimal"/>
      <w:lvlText w:val="%1."/>
      <w:lvlJc w:val="left"/>
      <w:pPr>
        <w:ind w:left="720" w:hanging="360"/>
      </w:pPr>
      <w:rPr>
        <w:rFonts w:hint="default"/>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32491532"/>
  </w:num>
  <w:num w:numId="2">
    <w:abstractNumId w:val="1186090492"/>
  </w:num>
  <w:num w:numId="3">
    <w:abstractNumId w:val="864296834"/>
  </w:num>
  <w:num w:numId="4">
    <w:abstractNumId w:val="2053647340"/>
  </w:num>
  <w:num w:numId="5">
    <w:abstractNumId w:val="1938631422"/>
  </w:num>
  <w:num w:numId="6">
    <w:abstractNumId w:val="1954364386"/>
  </w:num>
  <w:num w:numId="7">
    <w:abstractNumId w:val="622999729"/>
  </w:num>
  <w:num w:numId="8">
    <w:abstractNumId w:val="1402173237"/>
  </w:num>
  <w:num w:numId="9">
    <w:abstractNumId w:val="503670805"/>
  </w:num>
  <w:num w:numId="10">
    <w:abstractNumId w:val="401294558"/>
  </w:num>
  <w:num w:numId="11">
    <w:abstractNumId w:val="456411119"/>
  </w:num>
  <w:num w:numId="12">
    <w:abstractNumId w:val="1229337875"/>
  </w:num>
  <w:num w:numId="13">
    <w:abstractNumId w:val="1398045467"/>
  </w:num>
  <w:num w:numId="14">
    <w:abstractNumId w:val="1744983975"/>
  </w:num>
  <w:num w:numId="15">
    <w:abstractNumId w:val="1466654203"/>
  </w:num>
  <w:num w:numId="16">
    <w:abstractNumId w:val="322243256"/>
  </w:num>
  <w:num w:numId="17">
    <w:abstractNumId w:val="1913420568"/>
  </w:num>
  <w:num w:numId="18">
    <w:abstractNumId w:val="792752877"/>
  </w:num>
  <w:num w:numId="19">
    <w:abstractNumId w:val="305204927"/>
  </w:num>
  <w:num w:numId="20">
    <w:abstractNumId w:val="984511800"/>
  </w:num>
  <w:num w:numId="21">
    <w:abstractNumId w:val="400248642"/>
  </w:num>
  <w:num w:numId="22">
    <w:abstractNumId w:val="365569125"/>
  </w:num>
  <w:num w:numId="23">
    <w:abstractNumId w:val="1158765770"/>
  </w:num>
  <w:num w:numId="24">
    <w:abstractNumId w:val="1541896062"/>
  </w:num>
  <w:num w:numId="25">
    <w:abstractNumId w:val="61491062"/>
  </w:num>
  <w:num w:numId="26">
    <w:abstractNumId w:val="1521312538"/>
  </w:num>
  <w:num w:numId="27">
    <w:abstractNumId w:val="2053647340"/>
    <w:lvlOverride w:ilvl="0">
      <w:startOverride w:val="1"/>
    </w:lvlOverride>
  </w:num>
  <w:num w:numId="28">
    <w:abstractNumId w:val="2053647340"/>
    <w:lvlOverride w:ilvl="0">
      <w:startOverride w:val="1"/>
    </w:lvlOverride>
  </w:num>
  <w:num w:numId="29">
    <w:abstractNumId w:val="2053647340"/>
    <w:lvlOverride w:ilvl="0">
      <w:startOverride w:val="1"/>
    </w:lvlOverride>
  </w:num>
  <w:num w:numId="30">
    <w:abstractNumId w:val="2053647340"/>
    <w:lvlOverride w:ilvl="0">
      <w:startOverride w:val="1"/>
    </w:lvlOverride>
  </w:num>
  <w:num w:numId="31">
    <w:abstractNumId w:val="205364734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hideSpellingErrors/>
  <w:hideGrammaticalErrors/>
  <w:attachedTemplate r:id="rId1"/>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89"/>
    <w:rsid w:val="0000061C"/>
    <w:rsid w:val="00000B78"/>
    <w:rsid w:val="00001058"/>
    <w:rsid w:val="00002F00"/>
    <w:rsid w:val="00003034"/>
    <w:rsid w:val="0000349A"/>
    <w:rsid w:val="00003FE5"/>
    <w:rsid w:val="0000455A"/>
    <w:rsid w:val="00004EC6"/>
    <w:rsid w:val="00004F4E"/>
    <w:rsid w:val="00005E3E"/>
    <w:rsid w:val="000062CB"/>
    <w:rsid w:val="00006C1F"/>
    <w:rsid w:val="00007BEE"/>
    <w:rsid w:val="0001049D"/>
    <w:rsid w:val="00010796"/>
    <w:rsid w:val="00010C4F"/>
    <w:rsid w:val="00011064"/>
    <w:rsid w:val="00011751"/>
    <w:rsid w:val="00011DA0"/>
    <w:rsid w:val="00011DEF"/>
    <w:rsid w:val="00011E2B"/>
    <w:rsid w:val="00012380"/>
    <w:rsid w:val="0001285E"/>
    <w:rsid w:val="00013B46"/>
    <w:rsid w:val="00013E04"/>
    <w:rsid w:val="0001447E"/>
    <w:rsid w:val="000144C3"/>
    <w:rsid w:val="00014A40"/>
    <w:rsid w:val="000154BC"/>
    <w:rsid w:val="00015944"/>
    <w:rsid w:val="00015EED"/>
    <w:rsid w:val="000161EC"/>
    <w:rsid w:val="0001677F"/>
    <w:rsid w:val="000171BB"/>
    <w:rsid w:val="000172B4"/>
    <w:rsid w:val="00020439"/>
    <w:rsid w:val="00020BC0"/>
    <w:rsid w:val="00021216"/>
    <w:rsid w:val="00021531"/>
    <w:rsid w:val="000219F3"/>
    <w:rsid w:val="00021B42"/>
    <w:rsid w:val="00021EC9"/>
    <w:rsid w:val="00022062"/>
    <w:rsid w:val="00022485"/>
    <w:rsid w:val="000226EE"/>
    <w:rsid w:val="00022A40"/>
    <w:rsid w:val="00022F54"/>
    <w:rsid w:val="00023345"/>
    <w:rsid w:val="0002356B"/>
    <w:rsid w:val="0002397B"/>
    <w:rsid w:val="00023A48"/>
    <w:rsid w:val="00024446"/>
    <w:rsid w:val="00025214"/>
    <w:rsid w:val="000253D9"/>
    <w:rsid w:val="00025D15"/>
    <w:rsid w:val="00025EFB"/>
    <w:rsid w:val="000262FD"/>
    <w:rsid w:val="00026358"/>
    <w:rsid w:val="00026F09"/>
    <w:rsid w:val="0003074F"/>
    <w:rsid w:val="000314E5"/>
    <w:rsid w:val="00032B81"/>
    <w:rsid w:val="000333AD"/>
    <w:rsid w:val="00033910"/>
    <w:rsid w:val="00034757"/>
    <w:rsid w:val="00035153"/>
    <w:rsid w:val="000357EF"/>
    <w:rsid w:val="000364B0"/>
    <w:rsid w:val="00037667"/>
    <w:rsid w:val="00037B47"/>
    <w:rsid w:val="00040355"/>
    <w:rsid w:val="00040781"/>
    <w:rsid w:val="00040E31"/>
    <w:rsid w:val="00041274"/>
    <w:rsid w:val="000412B7"/>
    <w:rsid w:val="00042E5B"/>
    <w:rsid w:val="000432C3"/>
    <w:rsid w:val="000441D7"/>
    <w:rsid w:val="00044BBD"/>
    <w:rsid w:val="00044CFB"/>
    <w:rsid w:val="00045344"/>
    <w:rsid w:val="00045CBD"/>
    <w:rsid w:val="0004724A"/>
    <w:rsid w:val="00047558"/>
    <w:rsid w:val="00047AA1"/>
    <w:rsid w:val="00047BBB"/>
    <w:rsid w:val="00050645"/>
    <w:rsid w:val="00051A72"/>
    <w:rsid w:val="000521CA"/>
    <w:rsid w:val="000539FB"/>
    <w:rsid w:val="00054FDB"/>
    <w:rsid w:val="00055302"/>
    <w:rsid w:val="00055557"/>
    <w:rsid w:val="00055981"/>
    <w:rsid w:val="00055FD5"/>
    <w:rsid w:val="000560F7"/>
    <w:rsid w:val="000563FD"/>
    <w:rsid w:val="000565AA"/>
    <w:rsid w:val="00056A98"/>
    <w:rsid w:val="00057E1A"/>
    <w:rsid w:val="00057FAA"/>
    <w:rsid w:val="000603F5"/>
    <w:rsid w:val="00061086"/>
    <w:rsid w:val="00061174"/>
    <w:rsid w:val="00061719"/>
    <w:rsid w:val="000618BC"/>
    <w:rsid w:val="00061BB2"/>
    <w:rsid w:val="00061C96"/>
    <w:rsid w:val="0006219D"/>
    <w:rsid w:val="000628F1"/>
    <w:rsid w:val="00062958"/>
    <w:rsid w:val="000634B8"/>
    <w:rsid w:val="00063A27"/>
    <w:rsid w:val="00063CD5"/>
    <w:rsid w:val="00064068"/>
    <w:rsid w:val="0006418B"/>
    <w:rsid w:val="000641D2"/>
    <w:rsid w:val="00064B9E"/>
    <w:rsid w:val="000672FD"/>
    <w:rsid w:val="00067716"/>
    <w:rsid w:val="0007045C"/>
    <w:rsid w:val="000713EB"/>
    <w:rsid w:val="000716C8"/>
    <w:rsid w:val="00071DDE"/>
    <w:rsid w:val="000720E0"/>
    <w:rsid w:val="00072358"/>
    <w:rsid w:val="00072BDC"/>
    <w:rsid w:val="00072D16"/>
    <w:rsid w:val="00072E5D"/>
    <w:rsid w:val="000730FC"/>
    <w:rsid w:val="00073919"/>
    <w:rsid w:val="00073C55"/>
    <w:rsid w:val="0007450A"/>
    <w:rsid w:val="00074688"/>
    <w:rsid w:val="00074FCB"/>
    <w:rsid w:val="00075EC5"/>
    <w:rsid w:val="00075F22"/>
    <w:rsid w:val="00076247"/>
    <w:rsid w:val="00076B3D"/>
    <w:rsid w:val="000806EB"/>
    <w:rsid w:val="00080917"/>
    <w:rsid w:val="000816EF"/>
    <w:rsid w:val="00081BF3"/>
    <w:rsid w:val="00082295"/>
    <w:rsid w:val="0008237C"/>
    <w:rsid w:val="000825E5"/>
    <w:rsid w:val="0008280B"/>
    <w:rsid w:val="00083762"/>
    <w:rsid w:val="0008385F"/>
    <w:rsid w:val="00083C5A"/>
    <w:rsid w:val="00083D94"/>
    <w:rsid w:val="00084124"/>
    <w:rsid w:val="000847F0"/>
    <w:rsid w:val="00085493"/>
    <w:rsid w:val="0008635A"/>
    <w:rsid w:val="00086FF8"/>
    <w:rsid w:val="000906A8"/>
    <w:rsid w:val="00090E22"/>
    <w:rsid w:val="000912FE"/>
    <w:rsid w:val="000918E5"/>
    <w:rsid w:val="00092268"/>
    <w:rsid w:val="00093367"/>
    <w:rsid w:val="00094A2B"/>
    <w:rsid w:val="00094D2D"/>
    <w:rsid w:val="000950EE"/>
    <w:rsid w:val="00095B0F"/>
    <w:rsid w:val="00096683"/>
    <w:rsid w:val="00097060"/>
    <w:rsid w:val="000A006C"/>
    <w:rsid w:val="000A04C4"/>
    <w:rsid w:val="000A050A"/>
    <w:rsid w:val="000A0819"/>
    <w:rsid w:val="000A0A36"/>
    <w:rsid w:val="000A11B6"/>
    <w:rsid w:val="000A1D18"/>
    <w:rsid w:val="000A2E4D"/>
    <w:rsid w:val="000A3CED"/>
    <w:rsid w:val="000A3F4E"/>
    <w:rsid w:val="000A455F"/>
    <w:rsid w:val="000A474F"/>
    <w:rsid w:val="000A499B"/>
    <w:rsid w:val="000A4A1A"/>
    <w:rsid w:val="000A5078"/>
    <w:rsid w:val="000A5BB9"/>
    <w:rsid w:val="000A7212"/>
    <w:rsid w:val="000A72CF"/>
    <w:rsid w:val="000A795B"/>
    <w:rsid w:val="000A7BEC"/>
    <w:rsid w:val="000B0177"/>
    <w:rsid w:val="000B0331"/>
    <w:rsid w:val="000B0D9F"/>
    <w:rsid w:val="000B0DCD"/>
    <w:rsid w:val="000B0EE5"/>
    <w:rsid w:val="000B23AB"/>
    <w:rsid w:val="000B259B"/>
    <w:rsid w:val="000B2EEC"/>
    <w:rsid w:val="000B33FC"/>
    <w:rsid w:val="000B39B5"/>
    <w:rsid w:val="000B3FDE"/>
    <w:rsid w:val="000B43F7"/>
    <w:rsid w:val="000B4641"/>
    <w:rsid w:val="000B55F8"/>
    <w:rsid w:val="000B5890"/>
    <w:rsid w:val="000B5C40"/>
    <w:rsid w:val="000B6082"/>
    <w:rsid w:val="000B7985"/>
    <w:rsid w:val="000B7AD7"/>
    <w:rsid w:val="000C0621"/>
    <w:rsid w:val="000C17D4"/>
    <w:rsid w:val="000C19BC"/>
    <w:rsid w:val="000C1D8C"/>
    <w:rsid w:val="000C1EA5"/>
    <w:rsid w:val="000C29AD"/>
    <w:rsid w:val="000C2E45"/>
    <w:rsid w:val="000C365D"/>
    <w:rsid w:val="000C3805"/>
    <w:rsid w:val="000C4466"/>
    <w:rsid w:val="000C46B2"/>
    <w:rsid w:val="000C4F52"/>
    <w:rsid w:val="000C5E57"/>
    <w:rsid w:val="000C6EC5"/>
    <w:rsid w:val="000C7493"/>
    <w:rsid w:val="000C75AD"/>
    <w:rsid w:val="000C7CBF"/>
    <w:rsid w:val="000C7DCD"/>
    <w:rsid w:val="000D0109"/>
    <w:rsid w:val="000D0245"/>
    <w:rsid w:val="000D0B01"/>
    <w:rsid w:val="000D138A"/>
    <w:rsid w:val="000D1865"/>
    <w:rsid w:val="000D2ED8"/>
    <w:rsid w:val="000D3320"/>
    <w:rsid w:val="000D33DA"/>
    <w:rsid w:val="000D342E"/>
    <w:rsid w:val="000D3A19"/>
    <w:rsid w:val="000D4361"/>
    <w:rsid w:val="000D4CC5"/>
    <w:rsid w:val="000D4D08"/>
    <w:rsid w:val="000D5557"/>
    <w:rsid w:val="000D5961"/>
    <w:rsid w:val="000D5AE9"/>
    <w:rsid w:val="000D5C88"/>
    <w:rsid w:val="000D5CED"/>
    <w:rsid w:val="000D6978"/>
    <w:rsid w:val="000D6F13"/>
    <w:rsid w:val="000D71B0"/>
    <w:rsid w:val="000D7A8A"/>
    <w:rsid w:val="000E0E80"/>
    <w:rsid w:val="000E260F"/>
    <w:rsid w:val="000E28F4"/>
    <w:rsid w:val="000E3798"/>
    <w:rsid w:val="000E5D1C"/>
    <w:rsid w:val="000E6391"/>
    <w:rsid w:val="000E7688"/>
    <w:rsid w:val="000E771C"/>
    <w:rsid w:val="000F135D"/>
    <w:rsid w:val="000F1387"/>
    <w:rsid w:val="000F2A79"/>
    <w:rsid w:val="000F2A8D"/>
    <w:rsid w:val="000F30E1"/>
    <w:rsid w:val="000F376F"/>
    <w:rsid w:val="000F3852"/>
    <w:rsid w:val="000F4221"/>
    <w:rsid w:val="000F49D6"/>
    <w:rsid w:val="000F4EFB"/>
    <w:rsid w:val="000F5543"/>
    <w:rsid w:val="000F5A16"/>
    <w:rsid w:val="000F6722"/>
    <w:rsid w:val="000F68BC"/>
    <w:rsid w:val="0010289B"/>
    <w:rsid w:val="00103C53"/>
    <w:rsid w:val="00103D96"/>
    <w:rsid w:val="00103F69"/>
    <w:rsid w:val="0010503B"/>
    <w:rsid w:val="00105175"/>
    <w:rsid w:val="00106134"/>
    <w:rsid w:val="001065F0"/>
    <w:rsid w:val="001066F9"/>
    <w:rsid w:val="00106CFF"/>
    <w:rsid w:val="00106E1E"/>
    <w:rsid w:val="0010702B"/>
    <w:rsid w:val="001070F1"/>
    <w:rsid w:val="00107107"/>
    <w:rsid w:val="0010786E"/>
    <w:rsid w:val="00107893"/>
    <w:rsid w:val="00107AD9"/>
    <w:rsid w:val="00110C89"/>
    <w:rsid w:val="00110DA6"/>
    <w:rsid w:val="00110E9A"/>
    <w:rsid w:val="0011103B"/>
    <w:rsid w:val="0011188D"/>
    <w:rsid w:val="001142B8"/>
    <w:rsid w:val="00114D8B"/>
    <w:rsid w:val="00115511"/>
    <w:rsid w:val="00115B14"/>
    <w:rsid w:val="00116786"/>
    <w:rsid w:val="00116F7D"/>
    <w:rsid w:val="00117250"/>
    <w:rsid w:val="00117462"/>
    <w:rsid w:val="00117710"/>
    <w:rsid w:val="00117891"/>
    <w:rsid w:val="00117963"/>
    <w:rsid w:val="001179DD"/>
    <w:rsid w:val="0012052E"/>
    <w:rsid w:val="001208AC"/>
    <w:rsid w:val="00121E82"/>
    <w:rsid w:val="00122B56"/>
    <w:rsid w:val="00122BF1"/>
    <w:rsid w:val="00122FAE"/>
    <w:rsid w:val="00123C61"/>
    <w:rsid w:val="00124022"/>
    <w:rsid w:val="001241DD"/>
    <w:rsid w:val="00124356"/>
    <w:rsid w:val="001253B7"/>
    <w:rsid w:val="00125634"/>
    <w:rsid w:val="001258F3"/>
    <w:rsid w:val="00125A0E"/>
    <w:rsid w:val="001261AB"/>
    <w:rsid w:val="00126ABC"/>
    <w:rsid w:val="0012701B"/>
    <w:rsid w:val="001272FB"/>
    <w:rsid w:val="0012749A"/>
    <w:rsid w:val="001306F7"/>
    <w:rsid w:val="00131BD2"/>
    <w:rsid w:val="00132A4E"/>
    <w:rsid w:val="00132FD2"/>
    <w:rsid w:val="001332B7"/>
    <w:rsid w:val="00133EEC"/>
    <w:rsid w:val="0013404F"/>
    <w:rsid w:val="0013432E"/>
    <w:rsid w:val="001346AB"/>
    <w:rsid w:val="00134C07"/>
    <w:rsid w:val="001353E7"/>
    <w:rsid w:val="001357FF"/>
    <w:rsid w:val="00136C27"/>
    <w:rsid w:val="00136C98"/>
    <w:rsid w:val="00136F5D"/>
    <w:rsid w:val="001371A6"/>
    <w:rsid w:val="001400FE"/>
    <w:rsid w:val="00140A77"/>
    <w:rsid w:val="00140E10"/>
    <w:rsid w:val="00141107"/>
    <w:rsid w:val="00141450"/>
    <w:rsid w:val="00142148"/>
    <w:rsid w:val="0014288F"/>
    <w:rsid w:val="00142F76"/>
    <w:rsid w:val="0014376B"/>
    <w:rsid w:val="00143FF9"/>
    <w:rsid w:val="00144FA9"/>
    <w:rsid w:val="001455A9"/>
    <w:rsid w:val="0014608D"/>
    <w:rsid w:val="00146864"/>
    <w:rsid w:val="00147529"/>
    <w:rsid w:val="001479FA"/>
    <w:rsid w:val="001501FF"/>
    <w:rsid w:val="00150738"/>
    <w:rsid w:val="001507FF"/>
    <w:rsid w:val="00150C79"/>
    <w:rsid w:val="00150FD7"/>
    <w:rsid w:val="00151645"/>
    <w:rsid w:val="00151AFA"/>
    <w:rsid w:val="001520B4"/>
    <w:rsid w:val="001523A2"/>
    <w:rsid w:val="0015251D"/>
    <w:rsid w:val="00152B61"/>
    <w:rsid w:val="00153292"/>
    <w:rsid w:val="0015341E"/>
    <w:rsid w:val="001546F4"/>
    <w:rsid w:val="00154A0A"/>
    <w:rsid w:val="001551E6"/>
    <w:rsid w:val="001552C7"/>
    <w:rsid w:val="00155443"/>
    <w:rsid w:val="001558FB"/>
    <w:rsid w:val="001559D8"/>
    <w:rsid w:val="00155B02"/>
    <w:rsid w:val="00155B80"/>
    <w:rsid w:val="00156233"/>
    <w:rsid w:val="001566BC"/>
    <w:rsid w:val="001567F6"/>
    <w:rsid w:val="00157986"/>
    <w:rsid w:val="00157CD1"/>
    <w:rsid w:val="00157D71"/>
    <w:rsid w:val="00157FE0"/>
    <w:rsid w:val="001602C0"/>
    <w:rsid w:val="00160CF2"/>
    <w:rsid w:val="0016120A"/>
    <w:rsid w:val="00161671"/>
    <w:rsid w:val="001620A7"/>
    <w:rsid w:val="0016256D"/>
    <w:rsid w:val="001632D1"/>
    <w:rsid w:val="0016395F"/>
    <w:rsid w:val="001649BF"/>
    <w:rsid w:val="00165112"/>
    <w:rsid w:val="00165417"/>
    <w:rsid w:val="00165EE1"/>
    <w:rsid w:val="001665C4"/>
    <w:rsid w:val="00166A97"/>
    <w:rsid w:val="00166FEA"/>
    <w:rsid w:val="00167E17"/>
    <w:rsid w:val="0017006E"/>
    <w:rsid w:val="001701C8"/>
    <w:rsid w:val="00170939"/>
    <w:rsid w:val="0017096C"/>
    <w:rsid w:val="00170984"/>
    <w:rsid w:val="00170B39"/>
    <w:rsid w:val="0017109C"/>
    <w:rsid w:val="0017205E"/>
    <w:rsid w:val="00172100"/>
    <w:rsid w:val="0017274E"/>
    <w:rsid w:val="00174152"/>
    <w:rsid w:val="001743B5"/>
    <w:rsid w:val="00175310"/>
    <w:rsid w:val="00177209"/>
    <w:rsid w:val="00177301"/>
    <w:rsid w:val="0018178C"/>
    <w:rsid w:val="00181CAD"/>
    <w:rsid w:val="001828AC"/>
    <w:rsid w:val="001829AA"/>
    <w:rsid w:val="0018310C"/>
    <w:rsid w:val="00183852"/>
    <w:rsid w:val="00183C7A"/>
    <w:rsid w:val="00184683"/>
    <w:rsid w:val="001846E3"/>
    <w:rsid w:val="00184740"/>
    <w:rsid w:val="001848B0"/>
    <w:rsid w:val="0018518C"/>
    <w:rsid w:val="00185838"/>
    <w:rsid w:val="00185DD2"/>
    <w:rsid w:val="001872A5"/>
    <w:rsid w:val="00187453"/>
    <w:rsid w:val="00187761"/>
    <w:rsid w:val="00187D49"/>
    <w:rsid w:val="00190E99"/>
    <w:rsid w:val="001915B5"/>
    <w:rsid w:val="00191B7A"/>
    <w:rsid w:val="001928A2"/>
    <w:rsid w:val="00192955"/>
    <w:rsid w:val="00192CC4"/>
    <w:rsid w:val="001931EE"/>
    <w:rsid w:val="00193417"/>
    <w:rsid w:val="001939B8"/>
    <w:rsid w:val="00193AC2"/>
    <w:rsid w:val="00193DEB"/>
    <w:rsid w:val="0019592A"/>
    <w:rsid w:val="00195990"/>
    <w:rsid w:val="00196B30"/>
    <w:rsid w:val="00196E04"/>
    <w:rsid w:val="00197BCA"/>
    <w:rsid w:val="00197C3E"/>
    <w:rsid w:val="001A01A0"/>
    <w:rsid w:val="001A0298"/>
    <w:rsid w:val="001A0443"/>
    <w:rsid w:val="001A0E53"/>
    <w:rsid w:val="001A12B1"/>
    <w:rsid w:val="001A152C"/>
    <w:rsid w:val="001A3720"/>
    <w:rsid w:val="001A577A"/>
    <w:rsid w:val="001A582D"/>
    <w:rsid w:val="001A5EF1"/>
    <w:rsid w:val="001A6058"/>
    <w:rsid w:val="001A608E"/>
    <w:rsid w:val="001B036E"/>
    <w:rsid w:val="001B0E0F"/>
    <w:rsid w:val="001B1926"/>
    <w:rsid w:val="001B1FFA"/>
    <w:rsid w:val="001B209B"/>
    <w:rsid w:val="001B30F5"/>
    <w:rsid w:val="001B33F3"/>
    <w:rsid w:val="001B38E9"/>
    <w:rsid w:val="001B3A3B"/>
    <w:rsid w:val="001B42EA"/>
    <w:rsid w:val="001B4E9F"/>
    <w:rsid w:val="001B60D7"/>
    <w:rsid w:val="001B620D"/>
    <w:rsid w:val="001B6E38"/>
    <w:rsid w:val="001B7401"/>
    <w:rsid w:val="001B7687"/>
    <w:rsid w:val="001B79F7"/>
    <w:rsid w:val="001C0FCC"/>
    <w:rsid w:val="001C11A6"/>
    <w:rsid w:val="001C11BD"/>
    <w:rsid w:val="001C127A"/>
    <w:rsid w:val="001C1779"/>
    <w:rsid w:val="001C1801"/>
    <w:rsid w:val="001C200F"/>
    <w:rsid w:val="001C29AC"/>
    <w:rsid w:val="001C2D21"/>
    <w:rsid w:val="001C2E62"/>
    <w:rsid w:val="001C31C1"/>
    <w:rsid w:val="001C3948"/>
    <w:rsid w:val="001C4021"/>
    <w:rsid w:val="001C4338"/>
    <w:rsid w:val="001C4A76"/>
    <w:rsid w:val="001C57E1"/>
    <w:rsid w:val="001C5C71"/>
    <w:rsid w:val="001C5D63"/>
    <w:rsid w:val="001C6190"/>
    <w:rsid w:val="001C679C"/>
    <w:rsid w:val="001C68E5"/>
    <w:rsid w:val="001C69BB"/>
    <w:rsid w:val="001C6BDB"/>
    <w:rsid w:val="001C7282"/>
    <w:rsid w:val="001C7562"/>
    <w:rsid w:val="001C76BB"/>
    <w:rsid w:val="001C7D55"/>
    <w:rsid w:val="001D08F6"/>
    <w:rsid w:val="001D0FC3"/>
    <w:rsid w:val="001D13B7"/>
    <w:rsid w:val="001D2853"/>
    <w:rsid w:val="001D2FE4"/>
    <w:rsid w:val="001D30AD"/>
    <w:rsid w:val="001D39CB"/>
    <w:rsid w:val="001D3A37"/>
    <w:rsid w:val="001D5C89"/>
    <w:rsid w:val="001D7862"/>
    <w:rsid w:val="001D7BA4"/>
    <w:rsid w:val="001D7BB6"/>
    <w:rsid w:val="001D7FD3"/>
    <w:rsid w:val="001E3735"/>
    <w:rsid w:val="001E37C0"/>
    <w:rsid w:val="001E401F"/>
    <w:rsid w:val="001E47AA"/>
    <w:rsid w:val="001E49C2"/>
    <w:rsid w:val="001E5507"/>
    <w:rsid w:val="001E5908"/>
    <w:rsid w:val="001E5F31"/>
    <w:rsid w:val="001E60C5"/>
    <w:rsid w:val="001E6BC7"/>
    <w:rsid w:val="001E6E43"/>
    <w:rsid w:val="001E7A71"/>
    <w:rsid w:val="001E7BFD"/>
    <w:rsid w:val="001F10A3"/>
    <w:rsid w:val="001F172B"/>
    <w:rsid w:val="001F1904"/>
    <w:rsid w:val="001F25E7"/>
    <w:rsid w:val="001F2A18"/>
    <w:rsid w:val="001F304E"/>
    <w:rsid w:val="001F3389"/>
    <w:rsid w:val="001F3BB5"/>
    <w:rsid w:val="001F4230"/>
    <w:rsid w:val="001F4AAE"/>
    <w:rsid w:val="001F4AB0"/>
    <w:rsid w:val="001F4E4E"/>
    <w:rsid w:val="001F6E90"/>
    <w:rsid w:val="001F6EC3"/>
    <w:rsid w:val="001F7785"/>
    <w:rsid w:val="001F7C00"/>
    <w:rsid w:val="002009E2"/>
    <w:rsid w:val="00200C2D"/>
    <w:rsid w:val="00201581"/>
    <w:rsid w:val="00201D35"/>
    <w:rsid w:val="002027E7"/>
    <w:rsid w:val="00202EA0"/>
    <w:rsid w:val="002039E2"/>
    <w:rsid w:val="00204027"/>
    <w:rsid w:val="0020568B"/>
    <w:rsid w:val="00205E25"/>
    <w:rsid w:val="00205F87"/>
    <w:rsid w:val="002061E5"/>
    <w:rsid w:val="002065A0"/>
    <w:rsid w:val="00206B5F"/>
    <w:rsid w:val="00206D28"/>
    <w:rsid w:val="00207B02"/>
    <w:rsid w:val="002100B7"/>
    <w:rsid w:val="00210282"/>
    <w:rsid w:val="0021077D"/>
    <w:rsid w:val="002114C1"/>
    <w:rsid w:val="00211EF8"/>
    <w:rsid w:val="0021201C"/>
    <w:rsid w:val="00212E88"/>
    <w:rsid w:val="00213034"/>
    <w:rsid w:val="00213159"/>
    <w:rsid w:val="00213E94"/>
    <w:rsid w:val="00213FB1"/>
    <w:rsid w:val="00214F6A"/>
    <w:rsid w:val="002150DB"/>
    <w:rsid w:val="0021524C"/>
    <w:rsid w:val="00215512"/>
    <w:rsid w:val="00215EF9"/>
    <w:rsid w:val="00215FC8"/>
    <w:rsid w:val="002172A1"/>
    <w:rsid w:val="002172CA"/>
    <w:rsid w:val="00217B65"/>
    <w:rsid w:val="00217DBA"/>
    <w:rsid w:val="002209F1"/>
    <w:rsid w:val="00220B67"/>
    <w:rsid w:val="00221058"/>
    <w:rsid w:val="002217AD"/>
    <w:rsid w:val="00222C84"/>
    <w:rsid w:val="002236DE"/>
    <w:rsid w:val="00223EF2"/>
    <w:rsid w:val="00225AE0"/>
    <w:rsid w:val="002266A8"/>
    <w:rsid w:val="00226A1C"/>
    <w:rsid w:val="00226E58"/>
    <w:rsid w:val="002279C5"/>
    <w:rsid w:val="00230AFD"/>
    <w:rsid w:val="00230F63"/>
    <w:rsid w:val="00231330"/>
    <w:rsid w:val="002313C2"/>
    <w:rsid w:val="0023266D"/>
    <w:rsid w:val="002328C4"/>
    <w:rsid w:val="00232DA4"/>
    <w:rsid w:val="00233016"/>
    <w:rsid w:val="0023304C"/>
    <w:rsid w:val="00233897"/>
    <w:rsid w:val="00233F21"/>
    <w:rsid w:val="002342C4"/>
    <w:rsid w:val="002343CA"/>
    <w:rsid w:val="00234521"/>
    <w:rsid w:val="002348EA"/>
    <w:rsid w:val="00234FC7"/>
    <w:rsid w:val="00235E49"/>
    <w:rsid w:val="00236E1F"/>
    <w:rsid w:val="00236F6F"/>
    <w:rsid w:val="002379D8"/>
    <w:rsid w:val="002402AE"/>
    <w:rsid w:val="002402F2"/>
    <w:rsid w:val="00240F67"/>
    <w:rsid w:val="00242C88"/>
    <w:rsid w:val="002457BB"/>
    <w:rsid w:val="00246472"/>
    <w:rsid w:val="00246F31"/>
    <w:rsid w:val="00247520"/>
    <w:rsid w:val="00247904"/>
    <w:rsid w:val="00247CC5"/>
    <w:rsid w:val="0025009B"/>
    <w:rsid w:val="002502FA"/>
    <w:rsid w:val="0025357A"/>
    <w:rsid w:val="0025453F"/>
    <w:rsid w:val="002545E5"/>
    <w:rsid w:val="0025466E"/>
    <w:rsid w:val="00254E8B"/>
    <w:rsid w:val="002554E0"/>
    <w:rsid w:val="00255E04"/>
    <w:rsid w:val="00256D0D"/>
    <w:rsid w:val="00256E03"/>
    <w:rsid w:val="00256EF4"/>
    <w:rsid w:val="002573C1"/>
    <w:rsid w:val="00257481"/>
    <w:rsid w:val="002577D5"/>
    <w:rsid w:val="0025787B"/>
    <w:rsid w:val="00257F2A"/>
    <w:rsid w:val="002600F4"/>
    <w:rsid w:val="00260576"/>
    <w:rsid w:val="002607FE"/>
    <w:rsid w:val="00260897"/>
    <w:rsid w:val="002608C5"/>
    <w:rsid w:val="00260A8E"/>
    <w:rsid w:val="00260BA6"/>
    <w:rsid w:val="00261260"/>
    <w:rsid w:val="002613B4"/>
    <w:rsid w:val="0026152A"/>
    <w:rsid w:val="00261644"/>
    <w:rsid w:val="0026184E"/>
    <w:rsid w:val="002621E9"/>
    <w:rsid w:val="00262353"/>
    <w:rsid w:val="002625F7"/>
    <w:rsid w:val="0026278A"/>
    <w:rsid w:val="00262BFA"/>
    <w:rsid w:val="00262EC2"/>
    <w:rsid w:val="00263D8B"/>
    <w:rsid w:val="00263E45"/>
    <w:rsid w:val="00263EFC"/>
    <w:rsid w:val="002640CF"/>
    <w:rsid w:val="002641B6"/>
    <w:rsid w:val="00264CA3"/>
    <w:rsid w:val="0026501B"/>
    <w:rsid w:val="00265FA0"/>
    <w:rsid w:val="0026601E"/>
    <w:rsid w:val="00266744"/>
    <w:rsid w:val="0026674C"/>
    <w:rsid w:val="00267154"/>
    <w:rsid w:val="002674F0"/>
    <w:rsid w:val="002674F9"/>
    <w:rsid w:val="002678AD"/>
    <w:rsid w:val="002679FD"/>
    <w:rsid w:val="00267D03"/>
    <w:rsid w:val="00270C35"/>
    <w:rsid w:val="00271C73"/>
    <w:rsid w:val="00272823"/>
    <w:rsid w:val="00272E59"/>
    <w:rsid w:val="00272FE2"/>
    <w:rsid w:val="002730F1"/>
    <w:rsid w:val="00273155"/>
    <w:rsid w:val="00273AC0"/>
    <w:rsid w:val="00275A44"/>
    <w:rsid w:val="00276732"/>
    <w:rsid w:val="002768A5"/>
    <w:rsid w:val="0027699F"/>
    <w:rsid w:val="00276CE4"/>
    <w:rsid w:val="0027762D"/>
    <w:rsid w:val="0028090B"/>
    <w:rsid w:val="00280CC5"/>
    <w:rsid w:val="002829CB"/>
    <w:rsid w:val="00282BD1"/>
    <w:rsid w:val="00282BF3"/>
    <w:rsid w:val="00283E30"/>
    <w:rsid w:val="00286538"/>
    <w:rsid w:val="00287953"/>
    <w:rsid w:val="00290983"/>
    <w:rsid w:val="00291E77"/>
    <w:rsid w:val="002920A0"/>
    <w:rsid w:val="00292685"/>
    <w:rsid w:val="002926EC"/>
    <w:rsid w:val="00292CBF"/>
    <w:rsid w:val="002932A2"/>
    <w:rsid w:val="002935E2"/>
    <w:rsid w:val="00293948"/>
    <w:rsid w:val="00293A03"/>
    <w:rsid w:val="002953E8"/>
    <w:rsid w:val="0029574A"/>
    <w:rsid w:val="00295F16"/>
    <w:rsid w:val="00296620"/>
    <w:rsid w:val="002966AD"/>
    <w:rsid w:val="00297927"/>
    <w:rsid w:val="002A0FB8"/>
    <w:rsid w:val="002A1349"/>
    <w:rsid w:val="002A176B"/>
    <w:rsid w:val="002A19D7"/>
    <w:rsid w:val="002A1B0F"/>
    <w:rsid w:val="002A277B"/>
    <w:rsid w:val="002A2818"/>
    <w:rsid w:val="002A2AAC"/>
    <w:rsid w:val="002A2C6F"/>
    <w:rsid w:val="002A32F8"/>
    <w:rsid w:val="002A3F4A"/>
    <w:rsid w:val="002A4B2B"/>
    <w:rsid w:val="002A5FF2"/>
    <w:rsid w:val="002A6142"/>
    <w:rsid w:val="002A6477"/>
    <w:rsid w:val="002A6EEE"/>
    <w:rsid w:val="002A752E"/>
    <w:rsid w:val="002A79B4"/>
    <w:rsid w:val="002B0067"/>
    <w:rsid w:val="002B0594"/>
    <w:rsid w:val="002B077F"/>
    <w:rsid w:val="002B1814"/>
    <w:rsid w:val="002B216D"/>
    <w:rsid w:val="002B22EE"/>
    <w:rsid w:val="002B2E56"/>
    <w:rsid w:val="002B32D2"/>
    <w:rsid w:val="002B58C0"/>
    <w:rsid w:val="002B6659"/>
    <w:rsid w:val="002C002E"/>
    <w:rsid w:val="002C0130"/>
    <w:rsid w:val="002C0DCD"/>
    <w:rsid w:val="002C1CAA"/>
    <w:rsid w:val="002C1D91"/>
    <w:rsid w:val="002C20EE"/>
    <w:rsid w:val="002C217C"/>
    <w:rsid w:val="002C2C4D"/>
    <w:rsid w:val="002C2C96"/>
    <w:rsid w:val="002C2D6B"/>
    <w:rsid w:val="002C30E6"/>
    <w:rsid w:val="002C314D"/>
    <w:rsid w:val="002C4101"/>
    <w:rsid w:val="002C4AB8"/>
    <w:rsid w:val="002C52AF"/>
    <w:rsid w:val="002C5389"/>
    <w:rsid w:val="002C5AC8"/>
    <w:rsid w:val="002C653B"/>
    <w:rsid w:val="002C6E68"/>
    <w:rsid w:val="002C753E"/>
    <w:rsid w:val="002C78A3"/>
    <w:rsid w:val="002D0551"/>
    <w:rsid w:val="002D1F87"/>
    <w:rsid w:val="002D23B8"/>
    <w:rsid w:val="002D2471"/>
    <w:rsid w:val="002D2764"/>
    <w:rsid w:val="002D2C4E"/>
    <w:rsid w:val="002D39C6"/>
    <w:rsid w:val="002D4273"/>
    <w:rsid w:val="002D47C6"/>
    <w:rsid w:val="002D578B"/>
    <w:rsid w:val="002D7449"/>
    <w:rsid w:val="002D776A"/>
    <w:rsid w:val="002D79A2"/>
    <w:rsid w:val="002D7D73"/>
    <w:rsid w:val="002E01A6"/>
    <w:rsid w:val="002E06A9"/>
    <w:rsid w:val="002E1016"/>
    <w:rsid w:val="002E12FD"/>
    <w:rsid w:val="002E35E8"/>
    <w:rsid w:val="002E3873"/>
    <w:rsid w:val="002E49CF"/>
    <w:rsid w:val="002E5187"/>
    <w:rsid w:val="002E5591"/>
    <w:rsid w:val="002E5B62"/>
    <w:rsid w:val="002E5C93"/>
    <w:rsid w:val="002E5DBA"/>
    <w:rsid w:val="002E79D5"/>
    <w:rsid w:val="002F0248"/>
    <w:rsid w:val="002F043F"/>
    <w:rsid w:val="002F15C7"/>
    <w:rsid w:val="002F19AA"/>
    <w:rsid w:val="002F27CB"/>
    <w:rsid w:val="002F305D"/>
    <w:rsid w:val="002F335E"/>
    <w:rsid w:val="002F3A16"/>
    <w:rsid w:val="002F478F"/>
    <w:rsid w:val="002F570C"/>
    <w:rsid w:val="002F59E6"/>
    <w:rsid w:val="002F5CF0"/>
    <w:rsid w:val="002F6568"/>
    <w:rsid w:val="002F68BB"/>
    <w:rsid w:val="002F6A1D"/>
    <w:rsid w:val="002F6AAA"/>
    <w:rsid w:val="002F7126"/>
    <w:rsid w:val="0030001A"/>
    <w:rsid w:val="00300923"/>
    <w:rsid w:val="00300D61"/>
    <w:rsid w:val="003017F9"/>
    <w:rsid w:val="00301A07"/>
    <w:rsid w:val="00301B8E"/>
    <w:rsid w:val="003023B3"/>
    <w:rsid w:val="00303B9A"/>
    <w:rsid w:val="00303CB8"/>
    <w:rsid w:val="003040EC"/>
    <w:rsid w:val="00304160"/>
    <w:rsid w:val="003050B5"/>
    <w:rsid w:val="00305DBB"/>
    <w:rsid w:val="00306A47"/>
    <w:rsid w:val="0030766A"/>
    <w:rsid w:val="00310241"/>
    <w:rsid w:val="003110AD"/>
    <w:rsid w:val="00311BDA"/>
    <w:rsid w:val="00312B92"/>
    <w:rsid w:val="00313FE1"/>
    <w:rsid w:val="00314652"/>
    <w:rsid w:val="00314E55"/>
    <w:rsid w:val="00314EB6"/>
    <w:rsid w:val="003171D6"/>
    <w:rsid w:val="0031772E"/>
    <w:rsid w:val="00320812"/>
    <w:rsid w:val="00320F6E"/>
    <w:rsid w:val="00321EEC"/>
    <w:rsid w:val="00322CF7"/>
    <w:rsid w:val="00322D59"/>
    <w:rsid w:val="00323323"/>
    <w:rsid w:val="0032336B"/>
    <w:rsid w:val="00323F41"/>
    <w:rsid w:val="00325CBA"/>
    <w:rsid w:val="0032625C"/>
    <w:rsid w:val="00326626"/>
    <w:rsid w:val="00326800"/>
    <w:rsid w:val="00327029"/>
    <w:rsid w:val="0032774B"/>
    <w:rsid w:val="0032774C"/>
    <w:rsid w:val="00327C47"/>
    <w:rsid w:val="00330208"/>
    <w:rsid w:val="00330ABF"/>
    <w:rsid w:val="00330B0F"/>
    <w:rsid w:val="00331468"/>
    <w:rsid w:val="00331692"/>
    <w:rsid w:val="003316A6"/>
    <w:rsid w:val="0033171A"/>
    <w:rsid w:val="00331FC8"/>
    <w:rsid w:val="00332B31"/>
    <w:rsid w:val="00332EA4"/>
    <w:rsid w:val="0033493B"/>
    <w:rsid w:val="00334D49"/>
    <w:rsid w:val="003357AD"/>
    <w:rsid w:val="00337302"/>
    <w:rsid w:val="00337340"/>
    <w:rsid w:val="00337482"/>
    <w:rsid w:val="00337BD5"/>
    <w:rsid w:val="00337C5F"/>
    <w:rsid w:val="00337FEA"/>
    <w:rsid w:val="003405A1"/>
    <w:rsid w:val="0034075D"/>
    <w:rsid w:val="00340819"/>
    <w:rsid w:val="003410F5"/>
    <w:rsid w:val="00341A8B"/>
    <w:rsid w:val="00341DC8"/>
    <w:rsid w:val="00341E63"/>
    <w:rsid w:val="00341FE0"/>
    <w:rsid w:val="00342A47"/>
    <w:rsid w:val="00343926"/>
    <w:rsid w:val="0034403F"/>
    <w:rsid w:val="00344C07"/>
    <w:rsid w:val="00344D2C"/>
    <w:rsid w:val="003452E7"/>
    <w:rsid w:val="003457E2"/>
    <w:rsid w:val="00346504"/>
    <w:rsid w:val="003477F0"/>
    <w:rsid w:val="00350669"/>
    <w:rsid w:val="00351BE3"/>
    <w:rsid w:val="00351EB5"/>
    <w:rsid w:val="00352630"/>
    <w:rsid w:val="0035291F"/>
    <w:rsid w:val="00353B07"/>
    <w:rsid w:val="00353CAE"/>
    <w:rsid w:val="00353D8D"/>
    <w:rsid w:val="00354D0B"/>
    <w:rsid w:val="00355186"/>
    <w:rsid w:val="00355E8C"/>
    <w:rsid w:val="0035602E"/>
    <w:rsid w:val="003570A9"/>
    <w:rsid w:val="00357AA5"/>
    <w:rsid w:val="00360FFF"/>
    <w:rsid w:val="003611C5"/>
    <w:rsid w:val="003611C9"/>
    <w:rsid w:val="003616AA"/>
    <w:rsid w:val="003617E3"/>
    <w:rsid w:val="00361A20"/>
    <w:rsid w:val="00362220"/>
    <w:rsid w:val="003627BE"/>
    <w:rsid w:val="00362FD9"/>
    <w:rsid w:val="003631A4"/>
    <w:rsid w:val="00363576"/>
    <w:rsid w:val="00363DDA"/>
    <w:rsid w:val="0036463C"/>
    <w:rsid w:val="003648F7"/>
    <w:rsid w:val="00364E2F"/>
    <w:rsid w:val="00365306"/>
    <w:rsid w:val="00365450"/>
    <w:rsid w:val="00365472"/>
    <w:rsid w:val="0036597C"/>
    <w:rsid w:val="00365AC3"/>
    <w:rsid w:val="00365C20"/>
    <w:rsid w:val="00365D42"/>
    <w:rsid w:val="00366452"/>
    <w:rsid w:val="00366730"/>
    <w:rsid w:val="00366AB4"/>
    <w:rsid w:val="00366CC5"/>
    <w:rsid w:val="00366CCD"/>
    <w:rsid w:val="00366F1C"/>
    <w:rsid w:val="003672C6"/>
    <w:rsid w:val="003700B1"/>
    <w:rsid w:val="00370E64"/>
    <w:rsid w:val="00371717"/>
    <w:rsid w:val="0037187A"/>
    <w:rsid w:val="00371E92"/>
    <w:rsid w:val="00371F94"/>
    <w:rsid w:val="003727E5"/>
    <w:rsid w:val="0037348D"/>
    <w:rsid w:val="00373B38"/>
    <w:rsid w:val="00373D58"/>
    <w:rsid w:val="003741F4"/>
    <w:rsid w:val="00374810"/>
    <w:rsid w:val="00375481"/>
    <w:rsid w:val="003759DF"/>
    <w:rsid w:val="00376103"/>
    <w:rsid w:val="003767B6"/>
    <w:rsid w:val="0037703F"/>
    <w:rsid w:val="00377E7B"/>
    <w:rsid w:val="003804D3"/>
    <w:rsid w:val="0038086E"/>
    <w:rsid w:val="00380A86"/>
    <w:rsid w:val="00380CE7"/>
    <w:rsid w:val="00380FE2"/>
    <w:rsid w:val="00380FE7"/>
    <w:rsid w:val="00381399"/>
    <w:rsid w:val="00381B1C"/>
    <w:rsid w:val="003828F5"/>
    <w:rsid w:val="00384845"/>
    <w:rsid w:val="0038534D"/>
    <w:rsid w:val="00385366"/>
    <w:rsid w:val="003863AB"/>
    <w:rsid w:val="00386E08"/>
    <w:rsid w:val="00387AC4"/>
    <w:rsid w:val="00390A83"/>
    <w:rsid w:val="00390C5D"/>
    <w:rsid w:val="00391166"/>
    <w:rsid w:val="00391442"/>
    <w:rsid w:val="003929E3"/>
    <w:rsid w:val="003932EF"/>
    <w:rsid w:val="00393B4C"/>
    <w:rsid w:val="00393B9C"/>
    <w:rsid w:val="0039415A"/>
    <w:rsid w:val="00394441"/>
    <w:rsid w:val="00395173"/>
    <w:rsid w:val="0039517C"/>
    <w:rsid w:val="00395AE7"/>
    <w:rsid w:val="003969DF"/>
    <w:rsid w:val="00397DB4"/>
    <w:rsid w:val="003A0CF8"/>
    <w:rsid w:val="003A12C9"/>
    <w:rsid w:val="003A173F"/>
    <w:rsid w:val="003A3F55"/>
    <w:rsid w:val="003A4727"/>
    <w:rsid w:val="003A47AE"/>
    <w:rsid w:val="003A4C27"/>
    <w:rsid w:val="003A4D02"/>
    <w:rsid w:val="003A4DBD"/>
    <w:rsid w:val="003A52D3"/>
    <w:rsid w:val="003A5512"/>
    <w:rsid w:val="003A5723"/>
    <w:rsid w:val="003A5822"/>
    <w:rsid w:val="003A5D8E"/>
    <w:rsid w:val="003A647A"/>
    <w:rsid w:val="003A66E9"/>
    <w:rsid w:val="003A682D"/>
    <w:rsid w:val="003A7502"/>
    <w:rsid w:val="003A77A2"/>
    <w:rsid w:val="003A7968"/>
    <w:rsid w:val="003B0378"/>
    <w:rsid w:val="003B11C3"/>
    <w:rsid w:val="003B22F2"/>
    <w:rsid w:val="003B2BCC"/>
    <w:rsid w:val="003B2C75"/>
    <w:rsid w:val="003B426D"/>
    <w:rsid w:val="003B4441"/>
    <w:rsid w:val="003B45BA"/>
    <w:rsid w:val="003B4D93"/>
    <w:rsid w:val="003B5AEF"/>
    <w:rsid w:val="003B5B77"/>
    <w:rsid w:val="003B5E81"/>
    <w:rsid w:val="003B61DD"/>
    <w:rsid w:val="003B631B"/>
    <w:rsid w:val="003B640B"/>
    <w:rsid w:val="003B7272"/>
    <w:rsid w:val="003B72AF"/>
    <w:rsid w:val="003B7360"/>
    <w:rsid w:val="003B745B"/>
    <w:rsid w:val="003B755D"/>
    <w:rsid w:val="003B7685"/>
    <w:rsid w:val="003C117F"/>
    <w:rsid w:val="003C150D"/>
    <w:rsid w:val="003C1C25"/>
    <w:rsid w:val="003C3D19"/>
    <w:rsid w:val="003C410F"/>
    <w:rsid w:val="003C4F46"/>
    <w:rsid w:val="003C55FF"/>
    <w:rsid w:val="003C5871"/>
    <w:rsid w:val="003C651C"/>
    <w:rsid w:val="003C6E14"/>
    <w:rsid w:val="003C7331"/>
    <w:rsid w:val="003C7D35"/>
    <w:rsid w:val="003D0018"/>
    <w:rsid w:val="003D0774"/>
    <w:rsid w:val="003D0B63"/>
    <w:rsid w:val="003D13E2"/>
    <w:rsid w:val="003D1BB0"/>
    <w:rsid w:val="003D31CF"/>
    <w:rsid w:val="003D3F8D"/>
    <w:rsid w:val="003D4395"/>
    <w:rsid w:val="003D4801"/>
    <w:rsid w:val="003D4E5C"/>
    <w:rsid w:val="003D4F0E"/>
    <w:rsid w:val="003D52CE"/>
    <w:rsid w:val="003D58F7"/>
    <w:rsid w:val="003D5919"/>
    <w:rsid w:val="003D5BC7"/>
    <w:rsid w:val="003D6AB8"/>
    <w:rsid w:val="003D7184"/>
    <w:rsid w:val="003D7485"/>
    <w:rsid w:val="003E096B"/>
    <w:rsid w:val="003E0995"/>
    <w:rsid w:val="003E0A6B"/>
    <w:rsid w:val="003E0D7A"/>
    <w:rsid w:val="003E0F74"/>
    <w:rsid w:val="003E1483"/>
    <w:rsid w:val="003E14D6"/>
    <w:rsid w:val="003E1827"/>
    <w:rsid w:val="003E18D4"/>
    <w:rsid w:val="003E21B1"/>
    <w:rsid w:val="003E25C5"/>
    <w:rsid w:val="003E35ED"/>
    <w:rsid w:val="003E392D"/>
    <w:rsid w:val="003E3FAB"/>
    <w:rsid w:val="003E415A"/>
    <w:rsid w:val="003E467A"/>
    <w:rsid w:val="003E474A"/>
    <w:rsid w:val="003E503F"/>
    <w:rsid w:val="003E5073"/>
    <w:rsid w:val="003E5FBF"/>
    <w:rsid w:val="003E7AC2"/>
    <w:rsid w:val="003F00FB"/>
    <w:rsid w:val="003F0B3E"/>
    <w:rsid w:val="003F0B89"/>
    <w:rsid w:val="003F142E"/>
    <w:rsid w:val="003F1BFE"/>
    <w:rsid w:val="003F2CB5"/>
    <w:rsid w:val="003F2E78"/>
    <w:rsid w:val="003F34F7"/>
    <w:rsid w:val="003F3937"/>
    <w:rsid w:val="003F3B97"/>
    <w:rsid w:val="003F49B6"/>
    <w:rsid w:val="003F53F9"/>
    <w:rsid w:val="003F664F"/>
    <w:rsid w:val="003F6A60"/>
    <w:rsid w:val="003F6BE9"/>
    <w:rsid w:val="003F7EC1"/>
    <w:rsid w:val="004004B2"/>
    <w:rsid w:val="00400F00"/>
    <w:rsid w:val="00401D28"/>
    <w:rsid w:val="004029B8"/>
    <w:rsid w:val="00402AA7"/>
    <w:rsid w:val="00402B08"/>
    <w:rsid w:val="00403F77"/>
    <w:rsid w:val="00403FF8"/>
    <w:rsid w:val="00404868"/>
    <w:rsid w:val="0040553B"/>
    <w:rsid w:val="00405AB8"/>
    <w:rsid w:val="00405DA4"/>
    <w:rsid w:val="00405E8F"/>
    <w:rsid w:val="0040657C"/>
    <w:rsid w:val="00406653"/>
    <w:rsid w:val="00407D22"/>
    <w:rsid w:val="00407F24"/>
    <w:rsid w:val="00407F9C"/>
    <w:rsid w:val="00410550"/>
    <w:rsid w:val="00410745"/>
    <w:rsid w:val="004125B0"/>
    <w:rsid w:val="0041304B"/>
    <w:rsid w:val="00413082"/>
    <w:rsid w:val="0041322B"/>
    <w:rsid w:val="0041341A"/>
    <w:rsid w:val="004135C3"/>
    <w:rsid w:val="004145B5"/>
    <w:rsid w:val="004146F2"/>
    <w:rsid w:val="00414CFA"/>
    <w:rsid w:val="00414EF5"/>
    <w:rsid w:val="00414FB6"/>
    <w:rsid w:val="00415860"/>
    <w:rsid w:val="0041661F"/>
    <w:rsid w:val="00416725"/>
    <w:rsid w:val="00416CEB"/>
    <w:rsid w:val="00417933"/>
    <w:rsid w:val="00417BF3"/>
    <w:rsid w:val="00420C42"/>
    <w:rsid w:val="00421B83"/>
    <w:rsid w:val="00421C33"/>
    <w:rsid w:val="00422100"/>
    <w:rsid w:val="0042210F"/>
    <w:rsid w:val="0042215E"/>
    <w:rsid w:val="00422BAF"/>
    <w:rsid w:val="0042383F"/>
    <w:rsid w:val="00423BA9"/>
    <w:rsid w:val="00423D81"/>
    <w:rsid w:val="00423FE4"/>
    <w:rsid w:val="00425111"/>
    <w:rsid w:val="0042714E"/>
    <w:rsid w:val="00427156"/>
    <w:rsid w:val="004271CC"/>
    <w:rsid w:val="004277AF"/>
    <w:rsid w:val="00427A16"/>
    <w:rsid w:val="00427A59"/>
    <w:rsid w:val="004300D6"/>
    <w:rsid w:val="00430E40"/>
    <w:rsid w:val="00433739"/>
    <w:rsid w:val="0043393F"/>
    <w:rsid w:val="00433DED"/>
    <w:rsid w:val="00433E2B"/>
    <w:rsid w:val="00434451"/>
    <w:rsid w:val="0043456A"/>
    <w:rsid w:val="00436036"/>
    <w:rsid w:val="004367D2"/>
    <w:rsid w:val="00437F6C"/>
    <w:rsid w:val="004415EC"/>
    <w:rsid w:val="00441AC3"/>
    <w:rsid w:val="0044220E"/>
    <w:rsid w:val="004422E1"/>
    <w:rsid w:val="00442A36"/>
    <w:rsid w:val="00442B0D"/>
    <w:rsid w:val="00442CC9"/>
    <w:rsid w:val="00443163"/>
    <w:rsid w:val="004446A9"/>
    <w:rsid w:val="00444ADC"/>
    <w:rsid w:val="00444F96"/>
    <w:rsid w:val="004456F6"/>
    <w:rsid w:val="0044655A"/>
    <w:rsid w:val="00446B92"/>
    <w:rsid w:val="00446D99"/>
    <w:rsid w:val="00446EAB"/>
    <w:rsid w:val="0044774A"/>
    <w:rsid w:val="00447E20"/>
    <w:rsid w:val="00447FD5"/>
    <w:rsid w:val="00450013"/>
    <w:rsid w:val="004502F0"/>
    <w:rsid w:val="00450C45"/>
    <w:rsid w:val="00451436"/>
    <w:rsid w:val="00451BF2"/>
    <w:rsid w:val="00451D23"/>
    <w:rsid w:val="00452B23"/>
    <w:rsid w:val="00452FCC"/>
    <w:rsid w:val="00454834"/>
    <w:rsid w:val="0045518F"/>
    <w:rsid w:val="00455894"/>
    <w:rsid w:val="00455B14"/>
    <w:rsid w:val="004565B7"/>
    <w:rsid w:val="0045691A"/>
    <w:rsid w:val="00456B93"/>
    <w:rsid w:val="00457212"/>
    <w:rsid w:val="004573B0"/>
    <w:rsid w:val="00457C9B"/>
    <w:rsid w:val="0046056D"/>
    <w:rsid w:val="00460933"/>
    <w:rsid w:val="0046114B"/>
    <w:rsid w:val="00461566"/>
    <w:rsid w:val="004618B6"/>
    <w:rsid w:val="00461AB2"/>
    <w:rsid w:val="00463011"/>
    <w:rsid w:val="00464F77"/>
    <w:rsid w:val="00466241"/>
    <w:rsid w:val="004669D9"/>
    <w:rsid w:val="00466FD4"/>
    <w:rsid w:val="0047009C"/>
    <w:rsid w:val="0047130C"/>
    <w:rsid w:val="00471AE5"/>
    <w:rsid w:val="00471C7B"/>
    <w:rsid w:val="00471D38"/>
    <w:rsid w:val="00472002"/>
    <w:rsid w:val="00474473"/>
    <w:rsid w:val="00474CF4"/>
    <w:rsid w:val="00474DDE"/>
    <w:rsid w:val="00475D70"/>
    <w:rsid w:val="00476444"/>
    <w:rsid w:val="00477280"/>
    <w:rsid w:val="004777C3"/>
    <w:rsid w:val="00480366"/>
    <w:rsid w:val="0048128C"/>
    <w:rsid w:val="00481853"/>
    <w:rsid w:val="00481A16"/>
    <w:rsid w:val="00482404"/>
    <w:rsid w:val="004827F4"/>
    <w:rsid w:val="004830EA"/>
    <w:rsid w:val="004837A4"/>
    <w:rsid w:val="0048380C"/>
    <w:rsid w:val="00483B45"/>
    <w:rsid w:val="00484411"/>
    <w:rsid w:val="00485A7A"/>
    <w:rsid w:val="00485E4A"/>
    <w:rsid w:val="00485F7A"/>
    <w:rsid w:val="00486192"/>
    <w:rsid w:val="00486256"/>
    <w:rsid w:val="00486A7B"/>
    <w:rsid w:val="00487375"/>
    <w:rsid w:val="00487929"/>
    <w:rsid w:val="00487AC2"/>
    <w:rsid w:val="00490D90"/>
    <w:rsid w:val="0049135F"/>
    <w:rsid w:val="0049178A"/>
    <w:rsid w:val="00493067"/>
    <w:rsid w:val="00493CE9"/>
    <w:rsid w:val="00493FFE"/>
    <w:rsid w:val="004944F5"/>
    <w:rsid w:val="004976C1"/>
    <w:rsid w:val="004A0692"/>
    <w:rsid w:val="004A09F8"/>
    <w:rsid w:val="004A12FA"/>
    <w:rsid w:val="004A1554"/>
    <w:rsid w:val="004A16E9"/>
    <w:rsid w:val="004A1EC7"/>
    <w:rsid w:val="004A1FDD"/>
    <w:rsid w:val="004A2024"/>
    <w:rsid w:val="004A265B"/>
    <w:rsid w:val="004A276A"/>
    <w:rsid w:val="004A2A6D"/>
    <w:rsid w:val="004A3127"/>
    <w:rsid w:val="004A3207"/>
    <w:rsid w:val="004A42CE"/>
    <w:rsid w:val="004A4447"/>
    <w:rsid w:val="004A4927"/>
    <w:rsid w:val="004A50F2"/>
    <w:rsid w:val="004A5C99"/>
    <w:rsid w:val="004A61F0"/>
    <w:rsid w:val="004A6311"/>
    <w:rsid w:val="004A7C6F"/>
    <w:rsid w:val="004B00C5"/>
    <w:rsid w:val="004B0182"/>
    <w:rsid w:val="004B0764"/>
    <w:rsid w:val="004B08EC"/>
    <w:rsid w:val="004B14BB"/>
    <w:rsid w:val="004B1581"/>
    <w:rsid w:val="004B18BB"/>
    <w:rsid w:val="004B3146"/>
    <w:rsid w:val="004B33AE"/>
    <w:rsid w:val="004B3D92"/>
    <w:rsid w:val="004B3E16"/>
    <w:rsid w:val="004B4B44"/>
    <w:rsid w:val="004B4DD7"/>
    <w:rsid w:val="004B4F24"/>
    <w:rsid w:val="004B6537"/>
    <w:rsid w:val="004B7043"/>
    <w:rsid w:val="004B7784"/>
    <w:rsid w:val="004B7933"/>
    <w:rsid w:val="004C01A9"/>
    <w:rsid w:val="004C05FB"/>
    <w:rsid w:val="004C194A"/>
    <w:rsid w:val="004C215B"/>
    <w:rsid w:val="004C295A"/>
    <w:rsid w:val="004C2D08"/>
    <w:rsid w:val="004C2FAA"/>
    <w:rsid w:val="004C3592"/>
    <w:rsid w:val="004C389D"/>
    <w:rsid w:val="004C3AB7"/>
    <w:rsid w:val="004C3DA4"/>
    <w:rsid w:val="004C3E72"/>
    <w:rsid w:val="004C5497"/>
    <w:rsid w:val="004C6FFA"/>
    <w:rsid w:val="004C7856"/>
    <w:rsid w:val="004C7C7D"/>
    <w:rsid w:val="004C7D8C"/>
    <w:rsid w:val="004D0379"/>
    <w:rsid w:val="004D0BC5"/>
    <w:rsid w:val="004D0C9A"/>
    <w:rsid w:val="004D0FC0"/>
    <w:rsid w:val="004D1466"/>
    <w:rsid w:val="004D1536"/>
    <w:rsid w:val="004D16C9"/>
    <w:rsid w:val="004D2485"/>
    <w:rsid w:val="004D257D"/>
    <w:rsid w:val="004D25F7"/>
    <w:rsid w:val="004D27AA"/>
    <w:rsid w:val="004D2A2D"/>
    <w:rsid w:val="004D2FDC"/>
    <w:rsid w:val="004D3B03"/>
    <w:rsid w:val="004D3C1B"/>
    <w:rsid w:val="004D4FDE"/>
    <w:rsid w:val="004D5053"/>
    <w:rsid w:val="004D5C5B"/>
    <w:rsid w:val="004D6C25"/>
    <w:rsid w:val="004D6DE6"/>
    <w:rsid w:val="004D75AF"/>
    <w:rsid w:val="004E03CE"/>
    <w:rsid w:val="004E08C5"/>
    <w:rsid w:val="004E0F65"/>
    <w:rsid w:val="004E1B01"/>
    <w:rsid w:val="004E1F0B"/>
    <w:rsid w:val="004E21FA"/>
    <w:rsid w:val="004E27AE"/>
    <w:rsid w:val="004E2D54"/>
    <w:rsid w:val="004E33EF"/>
    <w:rsid w:val="004E3A28"/>
    <w:rsid w:val="004E4189"/>
    <w:rsid w:val="004E42FC"/>
    <w:rsid w:val="004E47F7"/>
    <w:rsid w:val="004E4895"/>
    <w:rsid w:val="004E4925"/>
    <w:rsid w:val="004E552D"/>
    <w:rsid w:val="004E5597"/>
    <w:rsid w:val="004E5804"/>
    <w:rsid w:val="004E7096"/>
    <w:rsid w:val="004E7102"/>
    <w:rsid w:val="004E7594"/>
    <w:rsid w:val="004E7695"/>
    <w:rsid w:val="004E786B"/>
    <w:rsid w:val="004E7F5E"/>
    <w:rsid w:val="004F14DD"/>
    <w:rsid w:val="004F205E"/>
    <w:rsid w:val="004F24E0"/>
    <w:rsid w:val="004F2A14"/>
    <w:rsid w:val="004F30A0"/>
    <w:rsid w:val="004F360E"/>
    <w:rsid w:val="004F3EA9"/>
    <w:rsid w:val="004F4855"/>
    <w:rsid w:val="004F4895"/>
    <w:rsid w:val="004F5EE3"/>
    <w:rsid w:val="004F618C"/>
    <w:rsid w:val="004F6803"/>
    <w:rsid w:val="004F6B88"/>
    <w:rsid w:val="004F7849"/>
    <w:rsid w:val="004F7EEC"/>
    <w:rsid w:val="00500349"/>
    <w:rsid w:val="00500531"/>
    <w:rsid w:val="00501039"/>
    <w:rsid w:val="005013A4"/>
    <w:rsid w:val="0050142A"/>
    <w:rsid w:val="00502163"/>
    <w:rsid w:val="00502323"/>
    <w:rsid w:val="00502FBE"/>
    <w:rsid w:val="00503068"/>
    <w:rsid w:val="00503CF9"/>
    <w:rsid w:val="00504880"/>
    <w:rsid w:val="005049B2"/>
    <w:rsid w:val="0050510F"/>
    <w:rsid w:val="0050561E"/>
    <w:rsid w:val="00505B22"/>
    <w:rsid w:val="005075ED"/>
    <w:rsid w:val="00507B14"/>
    <w:rsid w:val="00507CAE"/>
    <w:rsid w:val="0051062A"/>
    <w:rsid w:val="00510AA9"/>
    <w:rsid w:val="00511F91"/>
    <w:rsid w:val="005121B4"/>
    <w:rsid w:val="005121BB"/>
    <w:rsid w:val="005123A4"/>
    <w:rsid w:val="005127C4"/>
    <w:rsid w:val="00512F7B"/>
    <w:rsid w:val="00513AD0"/>
    <w:rsid w:val="00514CD1"/>
    <w:rsid w:val="00521433"/>
    <w:rsid w:val="005219B3"/>
    <w:rsid w:val="00523003"/>
    <w:rsid w:val="00523189"/>
    <w:rsid w:val="00523AEF"/>
    <w:rsid w:val="00523CBF"/>
    <w:rsid w:val="005241A9"/>
    <w:rsid w:val="005245BB"/>
    <w:rsid w:val="0052524A"/>
    <w:rsid w:val="00525265"/>
    <w:rsid w:val="00525EFE"/>
    <w:rsid w:val="005264BD"/>
    <w:rsid w:val="00526942"/>
    <w:rsid w:val="0052694B"/>
    <w:rsid w:val="00526FEC"/>
    <w:rsid w:val="00527C21"/>
    <w:rsid w:val="00530FF1"/>
    <w:rsid w:val="0053112C"/>
    <w:rsid w:val="005314F0"/>
    <w:rsid w:val="00531BD9"/>
    <w:rsid w:val="00531E9E"/>
    <w:rsid w:val="00532076"/>
    <w:rsid w:val="00532322"/>
    <w:rsid w:val="00533012"/>
    <w:rsid w:val="00533831"/>
    <w:rsid w:val="005338FF"/>
    <w:rsid w:val="00536377"/>
    <w:rsid w:val="00536DCC"/>
    <w:rsid w:val="005375AB"/>
    <w:rsid w:val="005376B3"/>
    <w:rsid w:val="0053771D"/>
    <w:rsid w:val="00537961"/>
    <w:rsid w:val="005415E2"/>
    <w:rsid w:val="005421D5"/>
    <w:rsid w:val="0054275E"/>
    <w:rsid w:val="00543377"/>
    <w:rsid w:val="0054388C"/>
    <w:rsid w:val="00543A64"/>
    <w:rsid w:val="00543F46"/>
    <w:rsid w:val="0054459A"/>
    <w:rsid w:val="00544726"/>
    <w:rsid w:val="005457E9"/>
    <w:rsid w:val="0054590A"/>
    <w:rsid w:val="005461EF"/>
    <w:rsid w:val="00546882"/>
    <w:rsid w:val="00547025"/>
    <w:rsid w:val="005479C2"/>
    <w:rsid w:val="0055043F"/>
    <w:rsid w:val="0055049B"/>
    <w:rsid w:val="00550ADA"/>
    <w:rsid w:val="00550BE6"/>
    <w:rsid w:val="00550ECD"/>
    <w:rsid w:val="005513F5"/>
    <w:rsid w:val="00551A7B"/>
    <w:rsid w:val="0055381B"/>
    <w:rsid w:val="00553AE1"/>
    <w:rsid w:val="00553BB7"/>
    <w:rsid w:val="00554BCC"/>
    <w:rsid w:val="00555806"/>
    <w:rsid w:val="0055641B"/>
    <w:rsid w:val="00556ABD"/>
    <w:rsid w:val="005570A5"/>
    <w:rsid w:val="00561088"/>
    <w:rsid w:val="0056124C"/>
    <w:rsid w:val="00561307"/>
    <w:rsid w:val="00561686"/>
    <w:rsid w:val="00561715"/>
    <w:rsid w:val="00561B07"/>
    <w:rsid w:val="00562642"/>
    <w:rsid w:val="0056300F"/>
    <w:rsid w:val="0056339D"/>
    <w:rsid w:val="00563966"/>
    <w:rsid w:val="0056419B"/>
    <w:rsid w:val="00565B1C"/>
    <w:rsid w:val="005664D1"/>
    <w:rsid w:val="00566857"/>
    <w:rsid w:val="00566DB6"/>
    <w:rsid w:val="00566E9A"/>
    <w:rsid w:val="00567A00"/>
    <w:rsid w:val="005700FF"/>
    <w:rsid w:val="00570CDF"/>
    <w:rsid w:val="00570E1E"/>
    <w:rsid w:val="0057106D"/>
    <w:rsid w:val="005715EE"/>
    <w:rsid w:val="00571BE8"/>
    <w:rsid w:val="005725B2"/>
    <w:rsid w:val="00573109"/>
    <w:rsid w:val="00573165"/>
    <w:rsid w:val="005731D0"/>
    <w:rsid w:val="005731DA"/>
    <w:rsid w:val="00573555"/>
    <w:rsid w:val="00573626"/>
    <w:rsid w:val="00573A8E"/>
    <w:rsid w:val="00573C56"/>
    <w:rsid w:val="00574D6C"/>
    <w:rsid w:val="005755C1"/>
    <w:rsid w:val="005755D5"/>
    <w:rsid w:val="005757E5"/>
    <w:rsid w:val="005761DE"/>
    <w:rsid w:val="005766C8"/>
    <w:rsid w:val="00577BC5"/>
    <w:rsid w:val="005803E2"/>
    <w:rsid w:val="00580587"/>
    <w:rsid w:val="005807AF"/>
    <w:rsid w:val="00580F96"/>
    <w:rsid w:val="005819AC"/>
    <w:rsid w:val="005837CD"/>
    <w:rsid w:val="005839CD"/>
    <w:rsid w:val="00583B63"/>
    <w:rsid w:val="005841C4"/>
    <w:rsid w:val="005848CB"/>
    <w:rsid w:val="005861B0"/>
    <w:rsid w:val="005862A7"/>
    <w:rsid w:val="00586600"/>
    <w:rsid w:val="00587526"/>
    <w:rsid w:val="005875D2"/>
    <w:rsid w:val="00590301"/>
    <w:rsid w:val="00590950"/>
    <w:rsid w:val="00590DB3"/>
    <w:rsid w:val="005910C9"/>
    <w:rsid w:val="00591172"/>
    <w:rsid w:val="005926CE"/>
    <w:rsid w:val="00592E1D"/>
    <w:rsid w:val="00592EA9"/>
    <w:rsid w:val="005934AE"/>
    <w:rsid w:val="0059428D"/>
    <w:rsid w:val="0059451D"/>
    <w:rsid w:val="00594A6D"/>
    <w:rsid w:val="0059510D"/>
    <w:rsid w:val="00596432"/>
    <w:rsid w:val="0059652B"/>
    <w:rsid w:val="00596729"/>
    <w:rsid w:val="0059674B"/>
    <w:rsid w:val="00596FCA"/>
    <w:rsid w:val="0059715E"/>
    <w:rsid w:val="00597E5D"/>
    <w:rsid w:val="005A0FA1"/>
    <w:rsid w:val="005A17C5"/>
    <w:rsid w:val="005A1982"/>
    <w:rsid w:val="005A23FB"/>
    <w:rsid w:val="005A3264"/>
    <w:rsid w:val="005A3703"/>
    <w:rsid w:val="005A408C"/>
    <w:rsid w:val="005A42F0"/>
    <w:rsid w:val="005A43B6"/>
    <w:rsid w:val="005A4B02"/>
    <w:rsid w:val="005A6409"/>
    <w:rsid w:val="005A6A4A"/>
    <w:rsid w:val="005A6C78"/>
    <w:rsid w:val="005A7809"/>
    <w:rsid w:val="005B014C"/>
    <w:rsid w:val="005B0191"/>
    <w:rsid w:val="005B06E8"/>
    <w:rsid w:val="005B1BC2"/>
    <w:rsid w:val="005B2287"/>
    <w:rsid w:val="005B26A9"/>
    <w:rsid w:val="005B278C"/>
    <w:rsid w:val="005B28E6"/>
    <w:rsid w:val="005B2B5D"/>
    <w:rsid w:val="005B2EE9"/>
    <w:rsid w:val="005B39D1"/>
    <w:rsid w:val="005B3ADF"/>
    <w:rsid w:val="005B3EFA"/>
    <w:rsid w:val="005B5FDA"/>
    <w:rsid w:val="005B6055"/>
    <w:rsid w:val="005B60C4"/>
    <w:rsid w:val="005B615C"/>
    <w:rsid w:val="005B64F7"/>
    <w:rsid w:val="005B6652"/>
    <w:rsid w:val="005B7E21"/>
    <w:rsid w:val="005C03B5"/>
    <w:rsid w:val="005C05D3"/>
    <w:rsid w:val="005C0A4E"/>
    <w:rsid w:val="005C0C8D"/>
    <w:rsid w:val="005C1AC8"/>
    <w:rsid w:val="005C1BC0"/>
    <w:rsid w:val="005C2D7E"/>
    <w:rsid w:val="005C4936"/>
    <w:rsid w:val="005C5179"/>
    <w:rsid w:val="005C5ADC"/>
    <w:rsid w:val="005C5CFF"/>
    <w:rsid w:val="005C6A64"/>
    <w:rsid w:val="005C6B23"/>
    <w:rsid w:val="005C6D36"/>
    <w:rsid w:val="005C6F77"/>
    <w:rsid w:val="005C743C"/>
    <w:rsid w:val="005C773E"/>
    <w:rsid w:val="005D0048"/>
    <w:rsid w:val="005D007C"/>
    <w:rsid w:val="005D01EA"/>
    <w:rsid w:val="005D06D7"/>
    <w:rsid w:val="005D0DEF"/>
    <w:rsid w:val="005D1F97"/>
    <w:rsid w:val="005D2927"/>
    <w:rsid w:val="005D3836"/>
    <w:rsid w:val="005D3E9E"/>
    <w:rsid w:val="005D52E5"/>
    <w:rsid w:val="005D6B67"/>
    <w:rsid w:val="005D7492"/>
    <w:rsid w:val="005D751D"/>
    <w:rsid w:val="005D7F1E"/>
    <w:rsid w:val="005E0AC8"/>
    <w:rsid w:val="005E0AFA"/>
    <w:rsid w:val="005E1AC4"/>
    <w:rsid w:val="005E1E5A"/>
    <w:rsid w:val="005E2C26"/>
    <w:rsid w:val="005E3149"/>
    <w:rsid w:val="005E3CBD"/>
    <w:rsid w:val="005E4256"/>
    <w:rsid w:val="005E4A88"/>
    <w:rsid w:val="005E4DFF"/>
    <w:rsid w:val="005E5ABA"/>
    <w:rsid w:val="005E5B6D"/>
    <w:rsid w:val="005E5BD2"/>
    <w:rsid w:val="005E5F8D"/>
    <w:rsid w:val="005E6812"/>
    <w:rsid w:val="005E7135"/>
    <w:rsid w:val="005E742E"/>
    <w:rsid w:val="005F012C"/>
    <w:rsid w:val="005F0629"/>
    <w:rsid w:val="005F06D7"/>
    <w:rsid w:val="005F0890"/>
    <w:rsid w:val="005F122D"/>
    <w:rsid w:val="005F18D4"/>
    <w:rsid w:val="005F1B68"/>
    <w:rsid w:val="005F1CB7"/>
    <w:rsid w:val="005F21B2"/>
    <w:rsid w:val="005F23A8"/>
    <w:rsid w:val="005F2763"/>
    <w:rsid w:val="005F41D5"/>
    <w:rsid w:val="005F4B20"/>
    <w:rsid w:val="005F4CB1"/>
    <w:rsid w:val="005F4CEA"/>
    <w:rsid w:val="005F4F62"/>
    <w:rsid w:val="005F5915"/>
    <w:rsid w:val="005F5DAC"/>
    <w:rsid w:val="005F6449"/>
    <w:rsid w:val="005F6D2B"/>
    <w:rsid w:val="00600095"/>
    <w:rsid w:val="006006BF"/>
    <w:rsid w:val="00600D5D"/>
    <w:rsid w:val="006012A2"/>
    <w:rsid w:val="0060163F"/>
    <w:rsid w:val="00602B45"/>
    <w:rsid w:val="00602C84"/>
    <w:rsid w:val="00602EA5"/>
    <w:rsid w:val="00603117"/>
    <w:rsid w:val="006038BD"/>
    <w:rsid w:val="0060393F"/>
    <w:rsid w:val="00603B92"/>
    <w:rsid w:val="0060473F"/>
    <w:rsid w:val="00604992"/>
    <w:rsid w:val="00604D3F"/>
    <w:rsid w:val="00605A2D"/>
    <w:rsid w:val="00605F92"/>
    <w:rsid w:val="006070A1"/>
    <w:rsid w:val="00607FEB"/>
    <w:rsid w:val="006105F1"/>
    <w:rsid w:val="00610ADD"/>
    <w:rsid w:val="006112FC"/>
    <w:rsid w:val="006115B8"/>
    <w:rsid w:val="0061165D"/>
    <w:rsid w:val="00611A6D"/>
    <w:rsid w:val="00611E1E"/>
    <w:rsid w:val="00611F29"/>
    <w:rsid w:val="006124A3"/>
    <w:rsid w:val="006127C9"/>
    <w:rsid w:val="00612B91"/>
    <w:rsid w:val="00612DC7"/>
    <w:rsid w:val="00613FBA"/>
    <w:rsid w:val="00614F2F"/>
    <w:rsid w:val="00615711"/>
    <w:rsid w:val="00616CB0"/>
    <w:rsid w:val="006175B0"/>
    <w:rsid w:val="0061791A"/>
    <w:rsid w:val="00620088"/>
    <w:rsid w:val="00621BDB"/>
    <w:rsid w:val="0062249D"/>
    <w:rsid w:val="00623DF4"/>
    <w:rsid w:val="00624369"/>
    <w:rsid w:val="00624A50"/>
    <w:rsid w:val="00624D80"/>
    <w:rsid w:val="00626039"/>
    <w:rsid w:val="00626C0D"/>
    <w:rsid w:val="00626F6E"/>
    <w:rsid w:val="00626F92"/>
    <w:rsid w:val="006270BF"/>
    <w:rsid w:val="00627498"/>
    <w:rsid w:val="00630AF1"/>
    <w:rsid w:val="0063146C"/>
    <w:rsid w:val="0063171E"/>
    <w:rsid w:val="0063178E"/>
    <w:rsid w:val="006320EA"/>
    <w:rsid w:val="00632929"/>
    <w:rsid w:val="0063293B"/>
    <w:rsid w:val="00632B1F"/>
    <w:rsid w:val="00633D02"/>
    <w:rsid w:val="00634771"/>
    <w:rsid w:val="00634A66"/>
    <w:rsid w:val="00635485"/>
    <w:rsid w:val="00636220"/>
    <w:rsid w:val="006364A3"/>
    <w:rsid w:val="00636821"/>
    <w:rsid w:val="00640041"/>
    <w:rsid w:val="00640422"/>
    <w:rsid w:val="006405CD"/>
    <w:rsid w:val="00640BF0"/>
    <w:rsid w:val="00640F07"/>
    <w:rsid w:val="00641004"/>
    <w:rsid w:val="006416A1"/>
    <w:rsid w:val="006418EE"/>
    <w:rsid w:val="00641C49"/>
    <w:rsid w:val="006420C1"/>
    <w:rsid w:val="0064225A"/>
    <w:rsid w:val="0064229B"/>
    <w:rsid w:val="00643880"/>
    <w:rsid w:val="00644484"/>
    <w:rsid w:val="006446F4"/>
    <w:rsid w:val="00644702"/>
    <w:rsid w:val="006447B0"/>
    <w:rsid w:val="00644B78"/>
    <w:rsid w:val="00644C4B"/>
    <w:rsid w:val="00645631"/>
    <w:rsid w:val="00645744"/>
    <w:rsid w:val="00645BC3"/>
    <w:rsid w:val="00645C39"/>
    <w:rsid w:val="00645F1F"/>
    <w:rsid w:val="006462B1"/>
    <w:rsid w:val="00647160"/>
    <w:rsid w:val="0064722F"/>
    <w:rsid w:val="00647891"/>
    <w:rsid w:val="0064795E"/>
    <w:rsid w:val="00647A4A"/>
    <w:rsid w:val="00647D7E"/>
    <w:rsid w:val="00650950"/>
    <w:rsid w:val="00650C46"/>
    <w:rsid w:val="00650C7D"/>
    <w:rsid w:val="00651749"/>
    <w:rsid w:val="006517E7"/>
    <w:rsid w:val="006523B4"/>
    <w:rsid w:val="00652F5B"/>
    <w:rsid w:val="006538A8"/>
    <w:rsid w:val="0065456F"/>
    <w:rsid w:val="006547CE"/>
    <w:rsid w:val="006549EA"/>
    <w:rsid w:val="00654D3A"/>
    <w:rsid w:val="006554F0"/>
    <w:rsid w:val="00655832"/>
    <w:rsid w:val="00655AC6"/>
    <w:rsid w:val="0065688A"/>
    <w:rsid w:val="0065764D"/>
    <w:rsid w:val="00660EBA"/>
    <w:rsid w:val="0066153F"/>
    <w:rsid w:val="006615E6"/>
    <w:rsid w:val="00661604"/>
    <w:rsid w:val="00662175"/>
    <w:rsid w:val="00662263"/>
    <w:rsid w:val="006625E5"/>
    <w:rsid w:val="00664345"/>
    <w:rsid w:val="00664D8D"/>
    <w:rsid w:val="00664FD1"/>
    <w:rsid w:val="006654D5"/>
    <w:rsid w:val="00667430"/>
    <w:rsid w:val="006674B1"/>
    <w:rsid w:val="00670398"/>
    <w:rsid w:val="00670B52"/>
    <w:rsid w:val="006714DA"/>
    <w:rsid w:val="0067172F"/>
    <w:rsid w:val="00671E6F"/>
    <w:rsid w:val="00672631"/>
    <w:rsid w:val="00672A64"/>
    <w:rsid w:val="00672BB0"/>
    <w:rsid w:val="00672DC3"/>
    <w:rsid w:val="00673104"/>
    <w:rsid w:val="006732CE"/>
    <w:rsid w:val="006738E2"/>
    <w:rsid w:val="00673AD8"/>
    <w:rsid w:val="00674729"/>
    <w:rsid w:val="00674B6C"/>
    <w:rsid w:val="006750BB"/>
    <w:rsid w:val="006759AF"/>
    <w:rsid w:val="0067601E"/>
    <w:rsid w:val="00676C31"/>
    <w:rsid w:val="00677A7F"/>
    <w:rsid w:val="00680222"/>
    <w:rsid w:val="006805B2"/>
    <w:rsid w:val="00680FFA"/>
    <w:rsid w:val="00682593"/>
    <w:rsid w:val="00683035"/>
    <w:rsid w:val="0068402E"/>
    <w:rsid w:val="00685412"/>
    <w:rsid w:val="00685B4C"/>
    <w:rsid w:val="006864CF"/>
    <w:rsid w:val="006867D1"/>
    <w:rsid w:val="00686A91"/>
    <w:rsid w:val="00686E74"/>
    <w:rsid w:val="00687534"/>
    <w:rsid w:val="00690CC8"/>
    <w:rsid w:val="006934A3"/>
    <w:rsid w:val="0069433D"/>
    <w:rsid w:val="006945B6"/>
    <w:rsid w:val="00695992"/>
    <w:rsid w:val="00695A13"/>
    <w:rsid w:val="00695E43"/>
    <w:rsid w:val="00695F21"/>
    <w:rsid w:val="006964A9"/>
    <w:rsid w:val="00696DA5"/>
    <w:rsid w:val="0069715C"/>
    <w:rsid w:val="0069749D"/>
    <w:rsid w:val="0069764E"/>
    <w:rsid w:val="006A02D8"/>
    <w:rsid w:val="006A1AEC"/>
    <w:rsid w:val="006A2B36"/>
    <w:rsid w:val="006A31C3"/>
    <w:rsid w:val="006A4989"/>
    <w:rsid w:val="006A6669"/>
    <w:rsid w:val="006A677C"/>
    <w:rsid w:val="006A6942"/>
    <w:rsid w:val="006A7239"/>
    <w:rsid w:val="006A7557"/>
    <w:rsid w:val="006B0AF0"/>
    <w:rsid w:val="006B1D16"/>
    <w:rsid w:val="006B1F48"/>
    <w:rsid w:val="006B2167"/>
    <w:rsid w:val="006B37B9"/>
    <w:rsid w:val="006B3C76"/>
    <w:rsid w:val="006B3FB2"/>
    <w:rsid w:val="006B445D"/>
    <w:rsid w:val="006B4745"/>
    <w:rsid w:val="006B4B0C"/>
    <w:rsid w:val="006C0348"/>
    <w:rsid w:val="006C1037"/>
    <w:rsid w:val="006C125B"/>
    <w:rsid w:val="006C12CD"/>
    <w:rsid w:val="006C222D"/>
    <w:rsid w:val="006C308B"/>
    <w:rsid w:val="006C42A1"/>
    <w:rsid w:val="006C4723"/>
    <w:rsid w:val="006C49FE"/>
    <w:rsid w:val="006C4F79"/>
    <w:rsid w:val="006C4FBF"/>
    <w:rsid w:val="006C530C"/>
    <w:rsid w:val="006C562A"/>
    <w:rsid w:val="006C575F"/>
    <w:rsid w:val="006C5C67"/>
    <w:rsid w:val="006C5F42"/>
    <w:rsid w:val="006C71C0"/>
    <w:rsid w:val="006C7688"/>
    <w:rsid w:val="006C7B74"/>
    <w:rsid w:val="006D01C5"/>
    <w:rsid w:val="006D11BE"/>
    <w:rsid w:val="006D17A0"/>
    <w:rsid w:val="006D196F"/>
    <w:rsid w:val="006D1C5E"/>
    <w:rsid w:val="006D2164"/>
    <w:rsid w:val="006D2B9A"/>
    <w:rsid w:val="006D2D8E"/>
    <w:rsid w:val="006D2FB0"/>
    <w:rsid w:val="006D320B"/>
    <w:rsid w:val="006D3250"/>
    <w:rsid w:val="006D3A18"/>
    <w:rsid w:val="006D54EF"/>
    <w:rsid w:val="006D5A61"/>
    <w:rsid w:val="006D5CE3"/>
    <w:rsid w:val="006D60E0"/>
    <w:rsid w:val="006D6328"/>
    <w:rsid w:val="006D63E8"/>
    <w:rsid w:val="006D6902"/>
    <w:rsid w:val="006D6BA3"/>
    <w:rsid w:val="006D7EE8"/>
    <w:rsid w:val="006E00B4"/>
    <w:rsid w:val="006E1F5D"/>
    <w:rsid w:val="006E2889"/>
    <w:rsid w:val="006E2D75"/>
    <w:rsid w:val="006E32D1"/>
    <w:rsid w:val="006E368E"/>
    <w:rsid w:val="006E37BE"/>
    <w:rsid w:val="006E3802"/>
    <w:rsid w:val="006E39AB"/>
    <w:rsid w:val="006E39F5"/>
    <w:rsid w:val="006E3CCC"/>
    <w:rsid w:val="006E3CD9"/>
    <w:rsid w:val="006E44E4"/>
    <w:rsid w:val="006E6750"/>
    <w:rsid w:val="006E6AC1"/>
    <w:rsid w:val="006F0000"/>
    <w:rsid w:val="006F008E"/>
    <w:rsid w:val="006F0506"/>
    <w:rsid w:val="006F06C7"/>
    <w:rsid w:val="006F0756"/>
    <w:rsid w:val="006F1025"/>
    <w:rsid w:val="006F12CF"/>
    <w:rsid w:val="006F22F3"/>
    <w:rsid w:val="006F3AFD"/>
    <w:rsid w:val="006F402E"/>
    <w:rsid w:val="006F4580"/>
    <w:rsid w:val="006F47CA"/>
    <w:rsid w:val="006F4CCB"/>
    <w:rsid w:val="006F5D6A"/>
    <w:rsid w:val="006F70D5"/>
    <w:rsid w:val="006F7574"/>
    <w:rsid w:val="006F75B0"/>
    <w:rsid w:val="006F7846"/>
    <w:rsid w:val="006F7DFA"/>
    <w:rsid w:val="0070040C"/>
    <w:rsid w:val="00700DB3"/>
    <w:rsid w:val="00701A2C"/>
    <w:rsid w:val="00703B87"/>
    <w:rsid w:val="00703F05"/>
    <w:rsid w:val="007045AC"/>
    <w:rsid w:val="00704681"/>
    <w:rsid w:val="00704B29"/>
    <w:rsid w:val="0070510F"/>
    <w:rsid w:val="0070655D"/>
    <w:rsid w:val="00706CF5"/>
    <w:rsid w:val="00706FFA"/>
    <w:rsid w:val="007079D3"/>
    <w:rsid w:val="007106FE"/>
    <w:rsid w:val="00710C33"/>
    <w:rsid w:val="00710C87"/>
    <w:rsid w:val="0071200C"/>
    <w:rsid w:val="00713C30"/>
    <w:rsid w:val="0071448B"/>
    <w:rsid w:val="00714C91"/>
    <w:rsid w:val="00714D1E"/>
    <w:rsid w:val="00715568"/>
    <w:rsid w:val="00716546"/>
    <w:rsid w:val="0071661C"/>
    <w:rsid w:val="00717AA6"/>
    <w:rsid w:val="007204DA"/>
    <w:rsid w:val="007206EB"/>
    <w:rsid w:val="00720804"/>
    <w:rsid w:val="00720AFF"/>
    <w:rsid w:val="00720E46"/>
    <w:rsid w:val="00720F99"/>
    <w:rsid w:val="007210DE"/>
    <w:rsid w:val="007212A3"/>
    <w:rsid w:val="00721512"/>
    <w:rsid w:val="007223FF"/>
    <w:rsid w:val="00723936"/>
    <w:rsid w:val="00723ADF"/>
    <w:rsid w:val="0072485C"/>
    <w:rsid w:val="007248E1"/>
    <w:rsid w:val="007260A6"/>
    <w:rsid w:val="007265DD"/>
    <w:rsid w:val="00726669"/>
    <w:rsid w:val="007266B4"/>
    <w:rsid w:val="007268F3"/>
    <w:rsid w:val="007269C3"/>
    <w:rsid w:val="007273EC"/>
    <w:rsid w:val="00727D9D"/>
    <w:rsid w:val="007300A9"/>
    <w:rsid w:val="0073111E"/>
    <w:rsid w:val="00731C71"/>
    <w:rsid w:val="007324EE"/>
    <w:rsid w:val="007326EF"/>
    <w:rsid w:val="0073289A"/>
    <w:rsid w:val="00732A52"/>
    <w:rsid w:val="00732B8A"/>
    <w:rsid w:val="00733274"/>
    <w:rsid w:val="00733359"/>
    <w:rsid w:val="00734FD5"/>
    <w:rsid w:val="00735BB7"/>
    <w:rsid w:val="00735C5F"/>
    <w:rsid w:val="007365B7"/>
    <w:rsid w:val="0073738E"/>
    <w:rsid w:val="007379BA"/>
    <w:rsid w:val="00737D30"/>
    <w:rsid w:val="007402DA"/>
    <w:rsid w:val="00740F8B"/>
    <w:rsid w:val="007416D2"/>
    <w:rsid w:val="00742E11"/>
    <w:rsid w:val="00743411"/>
    <w:rsid w:val="00743471"/>
    <w:rsid w:val="00743988"/>
    <w:rsid w:val="00743F45"/>
    <w:rsid w:val="007445D0"/>
    <w:rsid w:val="007457E3"/>
    <w:rsid w:val="00746110"/>
    <w:rsid w:val="007474E6"/>
    <w:rsid w:val="007479FD"/>
    <w:rsid w:val="00747EAB"/>
    <w:rsid w:val="00751141"/>
    <w:rsid w:val="007513B5"/>
    <w:rsid w:val="007517CF"/>
    <w:rsid w:val="00751822"/>
    <w:rsid w:val="0075240B"/>
    <w:rsid w:val="00752AC9"/>
    <w:rsid w:val="00753837"/>
    <w:rsid w:val="0075400E"/>
    <w:rsid w:val="007540CA"/>
    <w:rsid w:val="00754202"/>
    <w:rsid w:val="00754240"/>
    <w:rsid w:val="00755C0E"/>
    <w:rsid w:val="00756456"/>
    <w:rsid w:val="007571C1"/>
    <w:rsid w:val="00757AEB"/>
    <w:rsid w:val="0076037C"/>
    <w:rsid w:val="007609B2"/>
    <w:rsid w:val="00760D88"/>
    <w:rsid w:val="007610BA"/>
    <w:rsid w:val="0076226C"/>
    <w:rsid w:val="0076254A"/>
    <w:rsid w:val="00762F7E"/>
    <w:rsid w:val="0076303C"/>
    <w:rsid w:val="0076370A"/>
    <w:rsid w:val="00763BD0"/>
    <w:rsid w:val="007644CC"/>
    <w:rsid w:val="00764763"/>
    <w:rsid w:val="00765537"/>
    <w:rsid w:val="00766662"/>
    <w:rsid w:val="00767674"/>
    <w:rsid w:val="00770069"/>
    <w:rsid w:val="007710FE"/>
    <w:rsid w:val="007711F3"/>
    <w:rsid w:val="007729B4"/>
    <w:rsid w:val="00772AE8"/>
    <w:rsid w:val="007733D2"/>
    <w:rsid w:val="0077383C"/>
    <w:rsid w:val="00773AEF"/>
    <w:rsid w:val="0077411A"/>
    <w:rsid w:val="007744BD"/>
    <w:rsid w:val="00774FDA"/>
    <w:rsid w:val="007760B7"/>
    <w:rsid w:val="0077677E"/>
    <w:rsid w:val="00776848"/>
    <w:rsid w:val="00776F25"/>
    <w:rsid w:val="007773BF"/>
    <w:rsid w:val="00777446"/>
    <w:rsid w:val="0077776B"/>
    <w:rsid w:val="00777C22"/>
    <w:rsid w:val="00777DFF"/>
    <w:rsid w:val="00780E79"/>
    <w:rsid w:val="00782D2C"/>
    <w:rsid w:val="00782ED0"/>
    <w:rsid w:val="007838BB"/>
    <w:rsid w:val="00783E1D"/>
    <w:rsid w:val="00783E92"/>
    <w:rsid w:val="0078407A"/>
    <w:rsid w:val="007849A7"/>
    <w:rsid w:val="0078547E"/>
    <w:rsid w:val="00785D79"/>
    <w:rsid w:val="0078688F"/>
    <w:rsid w:val="00786C1F"/>
    <w:rsid w:val="00787D1D"/>
    <w:rsid w:val="00787E48"/>
    <w:rsid w:val="00790E6E"/>
    <w:rsid w:val="00790ECA"/>
    <w:rsid w:val="00791021"/>
    <w:rsid w:val="00791740"/>
    <w:rsid w:val="00791D95"/>
    <w:rsid w:val="0079281C"/>
    <w:rsid w:val="00792933"/>
    <w:rsid w:val="00792D52"/>
    <w:rsid w:val="00792D9E"/>
    <w:rsid w:val="00792F6F"/>
    <w:rsid w:val="00793CD9"/>
    <w:rsid w:val="00793FAA"/>
    <w:rsid w:val="00794654"/>
    <w:rsid w:val="00794919"/>
    <w:rsid w:val="00795797"/>
    <w:rsid w:val="007A01A4"/>
    <w:rsid w:val="007A02EB"/>
    <w:rsid w:val="007A0446"/>
    <w:rsid w:val="007A047F"/>
    <w:rsid w:val="007A07B1"/>
    <w:rsid w:val="007A0B85"/>
    <w:rsid w:val="007A0BA7"/>
    <w:rsid w:val="007A11DE"/>
    <w:rsid w:val="007A147E"/>
    <w:rsid w:val="007A1C6A"/>
    <w:rsid w:val="007A1DE2"/>
    <w:rsid w:val="007A2D3F"/>
    <w:rsid w:val="007A2D88"/>
    <w:rsid w:val="007A3DFB"/>
    <w:rsid w:val="007A443E"/>
    <w:rsid w:val="007A4962"/>
    <w:rsid w:val="007A609C"/>
    <w:rsid w:val="007A631A"/>
    <w:rsid w:val="007A6522"/>
    <w:rsid w:val="007A65D8"/>
    <w:rsid w:val="007A6AE8"/>
    <w:rsid w:val="007A6FC2"/>
    <w:rsid w:val="007B00F3"/>
    <w:rsid w:val="007B085F"/>
    <w:rsid w:val="007B10D8"/>
    <w:rsid w:val="007B112A"/>
    <w:rsid w:val="007B144F"/>
    <w:rsid w:val="007B1E16"/>
    <w:rsid w:val="007B1E70"/>
    <w:rsid w:val="007B26C5"/>
    <w:rsid w:val="007B2B14"/>
    <w:rsid w:val="007B2CBD"/>
    <w:rsid w:val="007B2EAC"/>
    <w:rsid w:val="007B3429"/>
    <w:rsid w:val="007B48A6"/>
    <w:rsid w:val="007B4E4D"/>
    <w:rsid w:val="007B51A3"/>
    <w:rsid w:val="007B5227"/>
    <w:rsid w:val="007B59F9"/>
    <w:rsid w:val="007B5C66"/>
    <w:rsid w:val="007B67A2"/>
    <w:rsid w:val="007B6A34"/>
    <w:rsid w:val="007B7048"/>
    <w:rsid w:val="007B7248"/>
    <w:rsid w:val="007B7275"/>
    <w:rsid w:val="007B746E"/>
    <w:rsid w:val="007B7902"/>
    <w:rsid w:val="007C00CC"/>
    <w:rsid w:val="007C00D3"/>
    <w:rsid w:val="007C09A1"/>
    <w:rsid w:val="007C1332"/>
    <w:rsid w:val="007C198E"/>
    <w:rsid w:val="007C1C01"/>
    <w:rsid w:val="007C1F1F"/>
    <w:rsid w:val="007C2548"/>
    <w:rsid w:val="007C287C"/>
    <w:rsid w:val="007C33E9"/>
    <w:rsid w:val="007C387B"/>
    <w:rsid w:val="007C3B01"/>
    <w:rsid w:val="007C4776"/>
    <w:rsid w:val="007C4B37"/>
    <w:rsid w:val="007C4BE0"/>
    <w:rsid w:val="007C5688"/>
    <w:rsid w:val="007C7238"/>
    <w:rsid w:val="007D04DB"/>
    <w:rsid w:val="007D1D59"/>
    <w:rsid w:val="007D29F5"/>
    <w:rsid w:val="007D3022"/>
    <w:rsid w:val="007D30D2"/>
    <w:rsid w:val="007D3E03"/>
    <w:rsid w:val="007D4397"/>
    <w:rsid w:val="007D5711"/>
    <w:rsid w:val="007D6339"/>
    <w:rsid w:val="007D7961"/>
    <w:rsid w:val="007E0C0E"/>
    <w:rsid w:val="007E1AFC"/>
    <w:rsid w:val="007E1BB6"/>
    <w:rsid w:val="007E2547"/>
    <w:rsid w:val="007E2A69"/>
    <w:rsid w:val="007E2A95"/>
    <w:rsid w:val="007E302E"/>
    <w:rsid w:val="007E3CEC"/>
    <w:rsid w:val="007E401C"/>
    <w:rsid w:val="007E4456"/>
    <w:rsid w:val="007E4DEB"/>
    <w:rsid w:val="007E53B2"/>
    <w:rsid w:val="007E56D8"/>
    <w:rsid w:val="007E5DC7"/>
    <w:rsid w:val="007E5FB3"/>
    <w:rsid w:val="007E6BDB"/>
    <w:rsid w:val="007E76DA"/>
    <w:rsid w:val="007E7C6B"/>
    <w:rsid w:val="007E7DBD"/>
    <w:rsid w:val="007F064B"/>
    <w:rsid w:val="007F1702"/>
    <w:rsid w:val="007F258A"/>
    <w:rsid w:val="007F420A"/>
    <w:rsid w:val="007F46A7"/>
    <w:rsid w:val="007F4868"/>
    <w:rsid w:val="007F523D"/>
    <w:rsid w:val="007F5B77"/>
    <w:rsid w:val="007F5E29"/>
    <w:rsid w:val="007F623C"/>
    <w:rsid w:val="007F62E9"/>
    <w:rsid w:val="00800545"/>
    <w:rsid w:val="00800ED6"/>
    <w:rsid w:val="008026F7"/>
    <w:rsid w:val="00802B89"/>
    <w:rsid w:val="00803F18"/>
    <w:rsid w:val="00804171"/>
    <w:rsid w:val="00804197"/>
    <w:rsid w:val="0080482F"/>
    <w:rsid w:val="00804BFC"/>
    <w:rsid w:val="00804E74"/>
    <w:rsid w:val="008050E5"/>
    <w:rsid w:val="008053BD"/>
    <w:rsid w:val="00805D9E"/>
    <w:rsid w:val="00806746"/>
    <w:rsid w:val="008067E3"/>
    <w:rsid w:val="0080688E"/>
    <w:rsid w:val="008073B3"/>
    <w:rsid w:val="00807847"/>
    <w:rsid w:val="00807D31"/>
    <w:rsid w:val="008102F7"/>
    <w:rsid w:val="008105DD"/>
    <w:rsid w:val="00810F66"/>
    <w:rsid w:val="008110E1"/>
    <w:rsid w:val="008115F2"/>
    <w:rsid w:val="0081238B"/>
    <w:rsid w:val="008127E4"/>
    <w:rsid w:val="00812B98"/>
    <w:rsid w:val="00812E5B"/>
    <w:rsid w:val="008147F6"/>
    <w:rsid w:val="00814F6B"/>
    <w:rsid w:val="00815FDD"/>
    <w:rsid w:val="0081630D"/>
    <w:rsid w:val="00816337"/>
    <w:rsid w:val="008163D5"/>
    <w:rsid w:val="00816A35"/>
    <w:rsid w:val="00817948"/>
    <w:rsid w:val="0082075C"/>
    <w:rsid w:val="00820CC7"/>
    <w:rsid w:val="00820EF3"/>
    <w:rsid w:val="00821319"/>
    <w:rsid w:val="0082182B"/>
    <w:rsid w:val="0082197A"/>
    <w:rsid w:val="00821C46"/>
    <w:rsid w:val="00822250"/>
    <w:rsid w:val="0082274F"/>
    <w:rsid w:val="00822791"/>
    <w:rsid w:val="00823139"/>
    <w:rsid w:val="0082333B"/>
    <w:rsid w:val="008239A8"/>
    <w:rsid w:val="00823B47"/>
    <w:rsid w:val="00824163"/>
    <w:rsid w:val="00824A0B"/>
    <w:rsid w:val="0082538A"/>
    <w:rsid w:val="00826850"/>
    <w:rsid w:val="00826908"/>
    <w:rsid w:val="00827992"/>
    <w:rsid w:val="00827C17"/>
    <w:rsid w:val="00827C57"/>
    <w:rsid w:val="0083087E"/>
    <w:rsid w:val="00830B1E"/>
    <w:rsid w:val="00831BC0"/>
    <w:rsid w:val="008328EE"/>
    <w:rsid w:val="0083498B"/>
    <w:rsid w:val="00834C24"/>
    <w:rsid w:val="008360A7"/>
    <w:rsid w:val="00836A45"/>
    <w:rsid w:val="008370A7"/>
    <w:rsid w:val="0083778B"/>
    <w:rsid w:val="0084051E"/>
    <w:rsid w:val="00840E40"/>
    <w:rsid w:val="0084156B"/>
    <w:rsid w:val="008424CF"/>
    <w:rsid w:val="0084274F"/>
    <w:rsid w:val="00842B3A"/>
    <w:rsid w:val="00842DF5"/>
    <w:rsid w:val="00843AB0"/>
    <w:rsid w:val="00843B42"/>
    <w:rsid w:val="00844446"/>
    <w:rsid w:val="00845982"/>
    <w:rsid w:val="00845E9C"/>
    <w:rsid w:val="00846334"/>
    <w:rsid w:val="008468CE"/>
    <w:rsid w:val="00846B3E"/>
    <w:rsid w:val="00846BA7"/>
    <w:rsid w:val="00846F6F"/>
    <w:rsid w:val="00847DE3"/>
    <w:rsid w:val="008509CE"/>
    <w:rsid w:val="008509E2"/>
    <w:rsid w:val="00850A8E"/>
    <w:rsid w:val="00851427"/>
    <w:rsid w:val="00851AEA"/>
    <w:rsid w:val="00851CC2"/>
    <w:rsid w:val="00851CDD"/>
    <w:rsid w:val="00851EF2"/>
    <w:rsid w:val="008525CF"/>
    <w:rsid w:val="0085360A"/>
    <w:rsid w:val="0085549A"/>
    <w:rsid w:val="00855EE9"/>
    <w:rsid w:val="00857121"/>
    <w:rsid w:val="008603ED"/>
    <w:rsid w:val="008607C1"/>
    <w:rsid w:val="008610C5"/>
    <w:rsid w:val="008613CD"/>
    <w:rsid w:val="00861B53"/>
    <w:rsid w:val="008634EB"/>
    <w:rsid w:val="00863F9F"/>
    <w:rsid w:val="00864281"/>
    <w:rsid w:val="00865A85"/>
    <w:rsid w:val="00870093"/>
    <w:rsid w:val="0087042E"/>
    <w:rsid w:val="0087112A"/>
    <w:rsid w:val="0087170A"/>
    <w:rsid w:val="0087258D"/>
    <w:rsid w:val="00872FDC"/>
    <w:rsid w:val="008737F7"/>
    <w:rsid w:val="00873B09"/>
    <w:rsid w:val="00873C72"/>
    <w:rsid w:val="00874E87"/>
    <w:rsid w:val="008753E3"/>
    <w:rsid w:val="008756ED"/>
    <w:rsid w:val="008760B2"/>
    <w:rsid w:val="008760FF"/>
    <w:rsid w:val="00876B9F"/>
    <w:rsid w:val="00880A06"/>
    <w:rsid w:val="00882F95"/>
    <w:rsid w:val="00883218"/>
    <w:rsid w:val="00884B38"/>
    <w:rsid w:val="00884CB4"/>
    <w:rsid w:val="00884E99"/>
    <w:rsid w:val="008860DB"/>
    <w:rsid w:val="00886766"/>
    <w:rsid w:val="008871B3"/>
    <w:rsid w:val="00890226"/>
    <w:rsid w:val="0089096A"/>
    <w:rsid w:val="0089097A"/>
    <w:rsid w:val="00890EE5"/>
    <w:rsid w:val="00891662"/>
    <w:rsid w:val="0089188B"/>
    <w:rsid w:val="0089193C"/>
    <w:rsid w:val="00892203"/>
    <w:rsid w:val="00892268"/>
    <w:rsid w:val="00892450"/>
    <w:rsid w:val="00892F24"/>
    <w:rsid w:val="008930E2"/>
    <w:rsid w:val="008941A3"/>
    <w:rsid w:val="008946E2"/>
    <w:rsid w:val="00894BEF"/>
    <w:rsid w:val="0089565F"/>
    <w:rsid w:val="0089584B"/>
    <w:rsid w:val="008959B1"/>
    <w:rsid w:val="00897263"/>
    <w:rsid w:val="00897301"/>
    <w:rsid w:val="0089797A"/>
    <w:rsid w:val="00897CD3"/>
    <w:rsid w:val="008A059E"/>
    <w:rsid w:val="008A0A1E"/>
    <w:rsid w:val="008A0A5D"/>
    <w:rsid w:val="008A2D3A"/>
    <w:rsid w:val="008A33B1"/>
    <w:rsid w:val="008A35C9"/>
    <w:rsid w:val="008A3867"/>
    <w:rsid w:val="008A46A3"/>
    <w:rsid w:val="008A57D1"/>
    <w:rsid w:val="008A5F1B"/>
    <w:rsid w:val="008A7343"/>
    <w:rsid w:val="008B0544"/>
    <w:rsid w:val="008B0826"/>
    <w:rsid w:val="008B0C8D"/>
    <w:rsid w:val="008B1979"/>
    <w:rsid w:val="008B2C56"/>
    <w:rsid w:val="008B3B93"/>
    <w:rsid w:val="008B45AA"/>
    <w:rsid w:val="008B54A6"/>
    <w:rsid w:val="008B5FC8"/>
    <w:rsid w:val="008B6286"/>
    <w:rsid w:val="008B63F8"/>
    <w:rsid w:val="008B64F6"/>
    <w:rsid w:val="008B683B"/>
    <w:rsid w:val="008B77D8"/>
    <w:rsid w:val="008C0640"/>
    <w:rsid w:val="008C0D1F"/>
    <w:rsid w:val="008C0D2A"/>
    <w:rsid w:val="008C1739"/>
    <w:rsid w:val="008C18F7"/>
    <w:rsid w:val="008C1F5A"/>
    <w:rsid w:val="008C2DFF"/>
    <w:rsid w:val="008C308E"/>
    <w:rsid w:val="008C3686"/>
    <w:rsid w:val="008C3EBC"/>
    <w:rsid w:val="008C423D"/>
    <w:rsid w:val="008C48DE"/>
    <w:rsid w:val="008C4981"/>
    <w:rsid w:val="008C4AF5"/>
    <w:rsid w:val="008C4D0E"/>
    <w:rsid w:val="008C4DFB"/>
    <w:rsid w:val="008C550E"/>
    <w:rsid w:val="008C5715"/>
    <w:rsid w:val="008C65F1"/>
    <w:rsid w:val="008C715F"/>
    <w:rsid w:val="008C79B2"/>
    <w:rsid w:val="008D223A"/>
    <w:rsid w:val="008D246F"/>
    <w:rsid w:val="008D2479"/>
    <w:rsid w:val="008D3809"/>
    <w:rsid w:val="008D42EA"/>
    <w:rsid w:val="008D51C6"/>
    <w:rsid w:val="008D53C3"/>
    <w:rsid w:val="008D5C7F"/>
    <w:rsid w:val="008D5CBE"/>
    <w:rsid w:val="008D5DB4"/>
    <w:rsid w:val="008D61AF"/>
    <w:rsid w:val="008D6B22"/>
    <w:rsid w:val="008D76EA"/>
    <w:rsid w:val="008D7F52"/>
    <w:rsid w:val="008E0990"/>
    <w:rsid w:val="008E1A1F"/>
    <w:rsid w:val="008E2790"/>
    <w:rsid w:val="008E2C0B"/>
    <w:rsid w:val="008E2E23"/>
    <w:rsid w:val="008E2F17"/>
    <w:rsid w:val="008E34D4"/>
    <w:rsid w:val="008E398B"/>
    <w:rsid w:val="008E4A17"/>
    <w:rsid w:val="008E67DA"/>
    <w:rsid w:val="008E6B36"/>
    <w:rsid w:val="008E6FFF"/>
    <w:rsid w:val="008E7454"/>
    <w:rsid w:val="008E75F4"/>
    <w:rsid w:val="008F0410"/>
    <w:rsid w:val="008F218B"/>
    <w:rsid w:val="008F351D"/>
    <w:rsid w:val="008F3C91"/>
    <w:rsid w:val="008F4432"/>
    <w:rsid w:val="008F4694"/>
    <w:rsid w:val="008F4A41"/>
    <w:rsid w:val="008F4C5F"/>
    <w:rsid w:val="008F5002"/>
    <w:rsid w:val="008F66AA"/>
    <w:rsid w:val="008F6BF6"/>
    <w:rsid w:val="008F6F19"/>
    <w:rsid w:val="008F7908"/>
    <w:rsid w:val="008F7F22"/>
    <w:rsid w:val="008F7FD4"/>
    <w:rsid w:val="008F7FE6"/>
    <w:rsid w:val="0090026D"/>
    <w:rsid w:val="009003B0"/>
    <w:rsid w:val="00901CF9"/>
    <w:rsid w:val="009030B7"/>
    <w:rsid w:val="00903BC8"/>
    <w:rsid w:val="00904BB8"/>
    <w:rsid w:val="00904FE1"/>
    <w:rsid w:val="0090596B"/>
    <w:rsid w:val="00906084"/>
    <w:rsid w:val="0090702E"/>
    <w:rsid w:val="00907BCC"/>
    <w:rsid w:val="00907D7C"/>
    <w:rsid w:val="009102CB"/>
    <w:rsid w:val="009109CC"/>
    <w:rsid w:val="00911F1C"/>
    <w:rsid w:val="00912159"/>
    <w:rsid w:val="00912998"/>
    <w:rsid w:val="00912FC2"/>
    <w:rsid w:val="00914184"/>
    <w:rsid w:val="00914752"/>
    <w:rsid w:val="00914945"/>
    <w:rsid w:val="00914BB3"/>
    <w:rsid w:val="00915A09"/>
    <w:rsid w:val="00916F61"/>
    <w:rsid w:val="009170D2"/>
    <w:rsid w:val="00917F60"/>
    <w:rsid w:val="009204DB"/>
    <w:rsid w:val="009210EB"/>
    <w:rsid w:val="00921738"/>
    <w:rsid w:val="0092213A"/>
    <w:rsid w:val="00922384"/>
    <w:rsid w:val="00922F8E"/>
    <w:rsid w:val="0092376A"/>
    <w:rsid w:val="00923A65"/>
    <w:rsid w:val="00923B8E"/>
    <w:rsid w:val="00924C09"/>
    <w:rsid w:val="00924F82"/>
    <w:rsid w:val="00925084"/>
    <w:rsid w:val="00925CBF"/>
    <w:rsid w:val="00925F34"/>
    <w:rsid w:val="00926235"/>
    <w:rsid w:val="009269FB"/>
    <w:rsid w:val="009270D0"/>
    <w:rsid w:val="00927829"/>
    <w:rsid w:val="00927E47"/>
    <w:rsid w:val="00930222"/>
    <w:rsid w:val="009307B6"/>
    <w:rsid w:val="009309F8"/>
    <w:rsid w:val="00930E56"/>
    <w:rsid w:val="009311C2"/>
    <w:rsid w:val="009319E7"/>
    <w:rsid w:val="00931A31"/>
    <w:rsid w:val="009325E9"/>
    <w:rsid w:val="00932CC4"/>
    <w:rsid w:val="0093357A"/>
    <w:rsid w:val="00933695"/>
    <w:rsid w:val="00934848"/>
    <w:rsid w:val="00934B6A"/>
    <w:rsid w:val="00934D81"/>
    <w:rsid w:val="00934EAD"/>
    <w:rsid w:val="009353F7"/>
    <w:rsid w:val="009355A8"/>
    <w:rsid w:val="009357A8"/>
    <w:rsid w:val="00935A51"/>
    <w:rsid w:val="00936FB2"/>
    <w:rsid w:val="009377A6"/>
    <w:rsid w:val="0093797C"/>
    <w:rsid w:val="00937B47"/>
    <w:rsid w:val="00940472"/>
    <w:rsid w:val="0094062B"/>
    <w:rsid w:val="00941286"/>
    <w:rsid w:val="009430AF"/>
    <w:rsid w:val="009436A2"/>
    <w:rsid w:val="009451D2"/>
    <w:rsid w:val="00945599"/>
    <w:rsid w:val="00945F1B"/>
    <w:rsid w:val="00945F3F"/>
    <w:rsid w:val="00946DBB"/>
    <w:rsid w:val="00946F23"/>
    <w:rsid w:val="0094740D"/>
    <w:rsid w:val="0094777E"/>
    <w:rsid w:val="00947A1D"/>
    <w:rsid w:val="009502EB"/>
    <w:rsid w:val="00951DEE"/>
    <w:rsid w:val="00951E0A"/>
    <w:rsid w:val="009529A2"/>
    <w:rsid w:val="00953234"/>
    <w:rsid w:val="00953B8E"/>
    <w:rsid w:val="00953E6B"/>
    <w:rsid w:val="0095416A"/>
    <w:rsid w:val="00954305"/>
    <w:rsid w:val="009543BE"/>
    <w:rsid w:val="00954413"/>
    <w:rsid w:val="00954466"/>
    <w:rsid w:val="00954F67"/>
    <w:rsid w:val="009553C7"/>
    <w:rsid w:val="00955907"/>
    <w:rsid w:val="0095695D"/>
    <w:rsid w:val="00956A0D"/>
    <w:rsid w:val="00957EB0"/>
    <w:rsid w:val="009614F1"/>
    <w:rsid w:val="009621AA"/>
    <w:rsid w:val="009623C0"/>
    <w:rsid w:val="0096306A"/>
    <w:rsid w:val="00964528"/>
    <w:rsid w:val="009668AF"/>
    <w:rsid w:val="0096729A"/>
    <w:rsid w:val="00967B92"/>
    <w:rsid w:val="00967EDC"/>
    <w:rsid w:val="0097125A"/>
    <w:rsid w:val="009716F9"/>
    <w:rsid w:val="00972468"/>
    <w:rsid w:val="00972817"/>
    <w:rsid w:val="00972BDC"/>
    <w:rsid w:val="00972F7E"/>
    <w:rsid w:val="009737DD"/>
    <w:rsid w:val="00973C69"/>
    <w:rsid w:val="009757E0"/>
    <w:rsid w:val="00976622"/>
    <w:rsid w:val="0097696A"/>
    <w:rsid w:val="00976E4F"/>
    <w:rsid w:val="00980802"/>
    <w:rsid w:val="00980D0C"/>
    <w:rsid w:val="00980E02"/>
    <w:rsid w:val="00981778"/>
    <w:rsid w:val="00982242"/>
    <w:rsid w:val="009822C2"/>
    <w:rsid w:val="009828EA"/>
    <w:rsid w:val="00983502"/>
    <w:rsid w:val="00983ECC"/>
    <w:rsid w:val="00984188"/>
    <w:rsid w:val="009843F8"/>
    <w:rsid w:val="00984C47"/>
    <w:rsid w:val="009854A0"/>
    <w:rsid w:val="00986015"/>
    <w:rsid w:val="00986623"/>
    <w:rsid w:val="00986FAB"/>
    <w:rsid w:val="009872BB"/>
    <w:rsid w:val="00987502"/>
    <w:rsid w:val="00987D4E"/>
    <w:rsid w:val="00990001"/>
    <w:rsid w:val="00990C83"/>
    <w:rsid w:val="00992A54"/>
    <w:rsid w:val="00993A7D"/>
    <w:rsid w:val="00993B2C"/>
    <w:rsid w:val="009943B2"/>
    <w:rsid w:val="00994B0A"/>
    <w:rsid w:val="00994B91"/>
    <w:rsid w:val="00995092"/>
    <w:rsid w:val="00995764"/>
    <w:rsid w:val="00995B87"/>
    <w:rsid w:val="00996990"/>
    <w:rsid w:val="009975F4"/>
    <w:rsid w:val="009A07AF"/>
    <w:rsid w:val="009A0BB0"/>
    <w:rsid w:val="009A1FDB"/>
    <w:rsid w:val="009A27A8"/>
    <w:rsid w:val="009A2E3F"/>
    <w:rsid w:val="009A61B9"/>
    <w:rsid w:val="009A62C2"/>
    <w:rsid w:val="009A6C8C"/>
    <w:rsid w:val="009A71FA"/>
    <w:rsid w:val="009A730D"/>
    <w:rsid w:val="009A74DF"/>
    <w:rsid w:val="009A77E1"/>
    <w:rsid w:val="009A7C56"/>
    <w:rsid w:val="009B0094"/>
    <w:rsid w:val="009B0EBD"/>
    <w:rsid w:val="009B1336"/>
    <w:rsid w:val="009B220A"/>
    <w:rsid w:val="009B2470"/>
    <w:rsid w:val="009B2BB0"/>
    <w:rsid w:val="009B2CAD"/>
    <w:rsid w:val="009B3784"/>
    <w:rsid w:val="009B3840"/>
    <w:rsid w:val="009B5053"/>
    <w:rsid w:val="009B5B77"/>
    <w:rsid w:val="009B5EE2"/>
    <w:rsid w:val="009C09B5"/>
    <w:rsid w:val="009C0A8E"/>
    <w:rsid w:val="009C0E6B"/>
    <w:rsid w:val="009C17C0"/>
    <w:rsid w:val="009C207E"/>
    <w:rsid w:val="009C22C8"/>
    <w:rsid w:val="009C22E5"/>
    <w:rsid w:val="009C3052"/>
    <w:rsid w:val="009C33FC"/>
    <w:rsid w:val="009C3848"/>
    <w:rsid w:val="009C3B78"/>
    <w:rsid w:val="009C439F"/>
    <w:rsid w:val="009C464C"/>
    <w:rsid w:val="009C4C85"/>
    <w:rsid w:val="009C51DC"/>
    <w:rsid w:val="009C654D"/>
    <w:rsid w:val="009C657D"/>
    <w:rsid w:val="009C6D38"/>
    <w:rsid w:val="009C751E"/>
    <w:rsid w:val="009C7772"/>
    <w:rsid w:val="009C7A3F"/>
    <w:rsid w:val="009C7C92"/>
    <w:rsid w:val="009D0049"/>
    <w:rsid w:val="009D018D"/>
    <w:rsid w:val="009D043F"/>
    <w:rsid w:val="009D04C5"/>
    <w:rsid w:val="009D04E6"/>
    <w:rsid w:val="009D0DC7"/>
    <w:rsid w:val="009D290E"/>
    <w:rsid w:val="009D2C0D"/>
    <w:rsid w:val="009D5203"/>
    <w:rsid w:val="009D5CD5"/>
    <w:rsid w:val="009D655B"/>
    <w:rsid w:val="009D6F11"/>
    <w:rsid w:val="009D7647"/>
    <w:rsid w:val="009D765B"/>
    <w:rsid w:val="009D79D2"/>
    <w:rsid w:val="009D7C08"/>
    <w:rsid w:val="009D7CED"/>
    <w:rsid w:val="009E0260"/>
    <w:rsid w:val="009E0512"/>
    <w:rsid w:val="009E0926"/>
    <w:rsid w:val="009E09BA"/>
    <w:rsid w:val="009E0B44"/>
    <w:rsid w:val="009E0D41"/>
    <w:rsid w:val="009E0E78"/>
    <w:rsid w:val="009E0F87"/>
    <w:rsid w:val="009E1068"/>
    <w:rsid w:val="009E2C2D"/>
    <w:rsid w:val="009E2C70"/>
    <w:rsid w:val="009E2E11"/>
    <w:rsid w:val="009E35EB"/>
    <w:rsid w:val="009E39D0"/>
    <w:rsid w:val="009E3F7C"/>
    <w:rsid w:val="009E4005"/>
    <w:rsid w:val="009E40B6"/>
    <w:rsid w:val="009E42B4"/>
    <w:rsid w:val="009E43D7"/>
    <w:rsid w:val="009E4467"/>
    <w:rsid w:val="009E50A9"/>
    <w:rsid w:val="009E5D39"/>
    <w:rsid w:val="009E5E9E"/>
    <w:rsid w:val="009E60E8"/>
    <w:rsid w:val="009E6183"/>
    <w:rsid w:val="009E61C6"/>
    <w:rsid w:val="009E6494"/>
    <w:rsid w:val="009E67A4"/>
    <w:rsid w:val="009E7906"/>
    <w:rsid w:val="009F07FD"/>
    <w:rsid w:val="009F22AA"/>
    <w:rsid w:val="009F23E2"/>
    <w:rsid w:val="009F2458"/>
    <w:rsid w:val="009F47F0"/>
    <w:rsid w:val="009F4979"/>
    <w:rsid w:val="009F49BC"/>
    <w:rsid w:val="009F4A58"/>
    <w:rsid w:val="009F4B8F"/>
    <w:rsid w:val="009F4E12"/>
    <w:rsid w:val="009F7160"/>
    <w:rsid w:val="009F7D51"/>
    <w:rsid w:val="00A003D5"/>
    <w:rsid w:val="00A01427"/>
    <w:rsid w:val="00A015CF"/>
    <w:rsid w:val="00A019C1"/>
    <w:rsid w:val="00A02CF6"/>
    <w:rsid w:val="00A04211"/>
    <w:rsid w:val="00A05529"/>
    <w:rsid w:val="00A05B13"/>
    <w:rsid w:val="00A05F15"/>
    <w:rsid w:val="00A061CC"/>
    <w:rsid w:val="00A06430"/>
    <w:rsid w:val="00A06EA0"/>
    <w:rsid w:val="00A06FD3"/>
    <w:rsid w:val="00A0720B"/>
    <w:rsid w:val="00A07954"/>
    <w:rsid w:val="00A07ED0"/>
    <w:rsid w:val="00A10958"/>
    <w:rsid w:val="00A10B2A"/>
    <w:rsid w:val="00A10CE9"/>
    <w:rsid w:val="00A10E5C"/>
    <w:rsid w:val="00A11104"/>
    <w:rsid w:val="00A12689"/>
    <w:rsid w:val="00A127E7"/>
    <w:rsid w:val="00A12DB1"/>
    <w:rsid w:val="00A1301D"/>
    <w:rsid w:val="00A13099"/>
    <w:rsid w:val="00A13184"/>
    <w:rsid w:val="00A13795"/>
    <w:rsid w:val="00A13A1E"/>
    <w:rsid w:val="00A13BCD"/>
    <w:rsid w:val="00A141AA"/>
    <w:rsid w:val="00A143A8"/>
    <w:rsid w:val="00A146B2"/>
    <w:rsid w:val="00A14B13"/>
    <w:rsid w:val="00A14D96"/>
    <w:rsid w:val="00A14E81"/>
    <w:rsid w:val="00A14ED4"/>
    <w:rsid w:val="00A155F0"/>
    <w:rsid w:val="00A1608A"/>
    <w:rsid w:val="00A17A9B"/>
    <w:rsid w:val="00A21A68"/>
    <w:rsid w:val="00A21ECF"/>
    <w:rsid w:val="00A22074"/>
    <w:rsid w:val="00A220CD"/>
    <w:rsid w:val="00A22FEC"/>
    <w:rsid w:val="00A234C6"/>
    <w:rsid w:val="00A235C1"/>
    <w:rsid w:val="00A23CEB"/>
    <w:rsid w:val="00A23F2C"/>
    <w:rsid w:val="00A245A3"/>
    <w:rsid w:val="00A245E5"/>
    <w:rsid w:val="00A24715"/>
    <w:rsid w:val="00A247B5"/>
    <w:rsid w:val="00A24F54"/>
    <w:rsid w:val="00A26BEB"/>
    <w:rsid w:val="00A26EBA"/>
    <w:rsid w:val="00A27965"/>
    <w:rsid w:val="00A30290"/>
    <w:rsid w:val="00A30313"/>
    <w:rsid w:val="00A3097D"/>
    <w:rsid w:val="00A309B9"/>
    <w:rsid w:val="00A310B5"/>
    <w:rsid w:val="00A31156"/>
    <w:rsid w:val="00A31691"/>
    <w:rsid w:val="00A31DE8"/>
    <w:rsid w:val="00A32237"/>
    <w:rsid w:val="00A335B7"/>
    <w:rsid w:val="00A338A1"/>
    <w:rsid w:val="00A3390E"/>
    <w:rsid w:val="00A3466A"/>
    <w:rsid w:val="00A34BE1"/>
    <w:rsid w:val="00A35DDC"/>
    <w:rsid w:val="00A364DF"/>
    <w:rsid w:val="00A3745D"/>
    <w:rsid w:val="00A377B2"/>
    <w:rsid w:val="00A37E2E"/>
    <w:rsid w:val="00A37F18"/>
    <w:rsid w:val="00A4005F"/>
    <w:rsid w:val="00A403F0"/>
    <w:rsid w:val="00A40D1C"/>
    <w:rsid w:val="00A41FC4"/>
    <w:rsid w:val="00A431CC"/>
    <w:rsid w:val="00A43486"/>
    <w:rsid w:val="00A43622"/>
    <w:rsid w:val="00A43CEB"/>
    <w:rsid w:val="00A43F33"/>
    <w:rsid w:val="00A44BC3"/>
    <w:rsid w:val="00A45A8A"/>
    <w:rsid w:val="00A463AD"/>
    <w:rsid w:val="00A466B5"/>
    <w:rsid w:val="00A46C38"/>
    <w:rsid w:val="00A47C54"/>
    <w:rsid w:val="00A508C3"/>
    <w:rsid w:val="00A50C78"/>
    <w:rsid w:val="00A51353"/>
    <w:rsid w:val="00A51833"/>
    <w:rsid w:val="00A52F8C"/>
    <w:rsid w:val="00A53339"/>
    <w:rsid w:val="00A53570"/>
    <w:rsid w:val="00A54451"/>
    <w:rsid w:val="00A55CD4"/>
    <w:rsid w:val="00A56D7A"/>
    <w:rsid w:val="00A5724A"/>
    <w:rsid w:val="00A574EF"/>
    <w:rsid w:val="00A5771A"/>
    <w:rsid w:val="00A57A6E"/>
    <w:rsid w:val="00A6162C"/>
    <w:rsid w:val="00A6167E"/>
    <w:rsid w:val="00A629F9"/>
    <w:rsid w:val="00A65D13"/>
    <w:rsid w:val="00A66D40"/>
    <w:rsid w:val="00A6715C"/>
    <w:rsid w:val="00A673C5"/>
    <w:rsid w:val="00A67572"/>
    <w:rsid w:val="00A709BE"/>
    <w:rsid w:val="00A70E21"/>
    <w:rsid w:val="00A71B1F"/>
    <w:rsid w:val="00A72444"/>
    <w:rsid w:val="00A72513"/>
    <w:rsid w:val="00A732E3"/>
    <w:rsid w:val="00A734DA"/>
    <w:rsid w:val="00A73FF1"/>
    <w:rsid w:val="00A741DF"/>
    <w:rsid w:val="00A74445"/>
    <w:rsid w:val="00A76001"/>
    <w:rsid w:val="00A77AD0"/>
    <w:rsid w:val="00A80794"/>
    <w:rsid w:val="00A8140D"/>
    <w:rsid w:val="00A81EA8"/>
    <w:rsid w:val="00A8247E"/>
    <w:rsid w:val="00A83016"/>
    <w:rsid w:val="00A833D6"/>
    <w:rsid w:val="00A83CDF"/>
    <w:rsid w:val="00A83F72"/>
    <w:rsid w:val="00A84886"/>
    <w:rsid w:val="00A84D5F"/>
    <w:rsid w:val="00A85399"/>
    <w:rsid w:val="00A85661"/>
    <w:rsid w:val="00A86283"/>
    <w:rsid w:val="00A86872"/>
    <w:rsid w:val="00A868F8"/>
    <w:rsid w:val="00A8717E"/>
    <w:rsid w:val="00A90165"/>
    <w:rsid w:val="00A902D3"/>
    <w:rsid w:val="00A90C80"/>
    <w:rsid w:val="00A90DB3"/>
    <w:rsid w:val="00A90F20"/>
    <w:rsid w:val="00A91954"/>
    <w:rsid w:val="00A925B6"/>
    <w:rsid w:val="00A9261C"/>
    <w:rsid w:val="00A92D88"/>
    <w:rsid w:val="00A93A02"/>
    <w:rsid w:val="00A943C1"/>
    <w:rsid w:val="00A94B01"/>
    <w:rsid w:val="00A960BF"/>
    <w:rsid w:val="00A971D5"/>
    <w:rsid w:val="00A976C6"/>
    <w:rsid w:val="00A97D16"/>
    <w:rsid w:val="00AA0DD5"/>
    <w:rsid w:val="00AA10F5"/>
    <w:rsid w:val="00AA121B"/>
    <w:rsid w:val="00AA21DB"/>
    <w:rsid w:val="00AA2BF5"/>
    <w:rsid w:val="00AA2C30"/>
    <w:rsid w:val="00AA2DF3"/>
    <w:rsid w:val="00AA3199"/>
    <w:rsid w:val="00AA32A2"/>
    <w:rsid w:val="00AA370A"/>
    <w:rsid w:val="00AA4651"/>
    <w:rsid w:val="00AA4DD4"/>
    <w:rsid w:val="00AA5221"/>
    <w:rsid w:val="00AA5A83"/>
    <w:rsid w:val="00AA6178"/>
    <w:rsid w:val="00AA68FA"/>
    <w:rsid w:val="00AA6AA6"/>
    <w:rsid w:val="00AA71F6"/>
    <w:rsid w:val="00AB0087"/>
    <w:rsid w:val="00AB0A38"/>
    <w:rsid w:val="00AB0F24"/>
    <w:rsid w:val="00AB1499"/>
    <w:rsid w:val="00AB2085"/>
    <w:rsid w:val="00AB3794"/>
    <w:rsid w:val="00AB558E"/>
    <w:rsid w:val="00AB5694"/>
    <w:rsid w:val="00AB5AA9"/>
    <w:rsid w:val="00AB60DB"/>
    <w:rsid w:val="00AB616D"/>
    <w:rsid w:val="00AB6586"/>
    <w:rsid w:val="00AB66F7"/>
    <w:rsid w:val="00AB6EB2"/>
    <w:rsid w:val="00AB7272"/>
    <w:rsid w:val="00AB772C"/>
    <w:rsid w:val="00AC0125"/>
    <w:rsid w:val="00AC065C"/>
    <w:rsid w:val="00AC06ED"/>
    <w:rsid w:val="00AC088E"/>
    <w:rsid w:val="00AC0922"/>
    <w:rsid w:val="00AC1094"/>
    <w:rsid w:val="00AC354F"/>
    <w:rsid w:val="00AC35D7"/>
    <w:rsid w:val="00AC3DB6"/>
    <w:rsid w:val="00AC41BC"/>
    <w:rsid w:val="00AC41FC"/>
    <w:rsid w:val="00AC44B8"/>
    <w:rsid w:val="00AC4575"/>
    <w:rsid w:val="00AC464B"/>
    <w:rsid w:val="00AC5110"/>
    <w:rsid w:val="00AC5BFF"/>
    <w:rsid w:val="00AC5F27"/>
    <w:rsid w:val="00AC60A9"/>
    <w:rsid w:val="00AC704B"/>
    <w:rsid w:val="00AC77B3"/>
    <w:rsid w:val="00AD07F7"/>
    <w:rsid w:val="00AD0B41"/>
    <w:rsid w:val="00AD0F84"/>
    <w:rsid w:val="00AD2005"/>
    <w:rsid w:val="00AD2877"/>
    <w:rsid w:val="00AD2B9F"/>
    <w:rsid w:val="00AD2DFC"/>
    <w:rsid w:val="00AD2E57"/>
    <w:rsid w:val="00AD37EA"/>
    <w:rsid w:val="00AD380B"/>
    <w:rsid w:val="00AD3E0C"/>
    <w:rsid w:val="00AD3F5E"/>
    <w:rsid w:val="00AD42AA"/>
    <w:rsid w:val="00AD50DD"/>
    <w:rsid w:val="00AD67CF"/>
    <w:rsid w:val="00AD6BE8"/>
    <w:rsid w:val="00AD77FD"/>
    <w:rsid w:val="00AD7D9D"/>
    <w:rsid w:val="00AD7E09"/>
    <w:rsid w:val="00AE0C6E"/>
    <w:rsid w:val="00AE0F54"/>
    <w:rsid w:val="00AE156D"/>
    <w:rsid w:val="00AE1ECA"/>
    <w:rsid w:val="00AE201C"/>
    <w:rsid w:val="00AE2710"/>
    <w:rsid w:val="00AE2CC2"/>
    <w:rsid w:val="00AE3013"/>
    <w:rsid w:val="00AE3E25"/>
    <w:rsid w:val="00AE3ED5"/>
    <w:rsid w:val="00AE40FD"/>
    <w:rsid w:val="00AE46E2"/>
    <w:rsid w:val="00AE4969"/>
    <w:rsid w:val="00AE510F"/>
    <w:rsid w:val="00AE5FFF"/>
    <w:rsid w:val="00AE6024"/>
    <w:rsid w:val="00AE6363"/>
    <w:rsid w:val="00AE6B73"/>
    <w:rsid w:val="00AE6C29"/>
    <w:rsid w:val="00AE6FAE"/>
    <w:rsid w:val="00AE745F"/>
    <w:rsid w:val="00AE7AB0"/>
    <w:rsid w:val="00AE7B38"/>
    <w:rsid w:val="00AE7B7F"/>
    <w:rsid w:val="00AF03FC"/>
    <w:rsid w:val="00AF052A"/>
    <w:rsid w:val="00AF0BAD"/>
    <w:rsid w:val="00AF1142"/>
    <w:rsid w:val="00AF16D5"/>
    <w:rsid w:val="00AF1A60"/>
    <w:rsid w:val="00AF2627"/>
    <w:rsid w:val="00AF2881"/>
    <w:rsid w:val="00AF3480"/>
    <w:rsid w:val="00AF353A"/>
    <w:rsid w:val="00AF3586"/>
    <w:rsid w:val="00AF3618"/>
    <w:rsid w:val="00AF37A8"/>
    <w:rsid w:val="00AF3C73"/>
    <w:rsid w:val="00AF4AF4"/>
    <w:rsid w:val="00AF4BC1"/>
    <w:rsid w:val="00AF4C69"/>
    <w:rsid w:val="00AF5039"/>
    <w:rsid w:val="00AF5405"/>
    <w:rsid w:val="00AF71DC"/>
    <w:rsid w:val="00AF7695"/>
    <w:rsid w:val="00AF7736"/>
    <w:rsid w:val="00B03664"/>
    <w:rsid w:val="00B047D0"/>
    <w:rsid w:val="00B0489C"/>
    <w:rsid w:val="00B04CEE"/>
    <w:rsid w:val="00B05AAB"/>
    <w:rsid w:val="00B06793"/>
    <w:rsid w:val="00B06A0A"/>
    <w:rsid w:val="00B075C5"/>
    <w:rsid w:val="00B07A23"/>
    <w:rsid w:val="00B07B21"/>
    <w:rsid w:val="00B102F2"/>
    <w:rsid w:val="00B10514"/>
    <w:rsid w:val="00B1079E"/>
    <w:rsid w:val="00B10BDA"/>
    <w:rsid w:val="00B10FA1"/>
    <w:rsid w:val="00B114FA"/>
    <w:rsid w:val="00B125EB"/>
    <w:rsid w:val="00B12995"/>
    <w:rsid w:val="00B12A9A"/>
    <w:rsid w:val="00B1328B"/>
    <w:rsid w:val="00B1344E"/>
    <w:rsid w:val="00B141AA"/>
    <w:rsid w:val="00B14A96"/>
    <w:rsid w:val="00B14ED8"/>
    <w:rsid w:val="00B151D8"/>
    <w:rsid w:val="00B15AFE"/>
    <w:rsid w:val="00B15C72"/>
    <w:rsid w:val="00B15DE3"/>
    <w:rsid w:val="00B16099"/>
    <w:rsid w:val="00B1657C"/>
    <w:rsid w:val="00B17582"/>
    <w:rsid w:val="00B20039"/>
    <w:rsid w:val="00B2019A"/>
    <w:rsid w:val="00B204F3"/>
    <w:rsid w:val="00B2075C"/>
    <w:rsid w:val="00B209A0"/>
    <w:rsid w:val="00B20A46"/>
    <w:rsid w:val="00B21900"/>
    <w:rsid w:val="00B21DD6"/>
    <w:rsid w:val="00B230EE"/>
    <w:rsid w:val="00B237E9"/>
    <w:rsid w:val="00B23F64"/>
    <w:rsid w:val="00B250C4"/>
    <w:rsid w:val="00B25443"/>
    <w:rsid w:val="00B25912"/>
    <w:rsid w:val="00B27B0D"/>
    <w:rsid w:val="00B30777"/>
    <w:rsid w:val="00B30F5D"/>
    <w:rsid w:val="00B310BC"/>
    <w:rsid w:val="00B31E63"/>
    <w:rsid w:val="00B330A1"/>
    <w:rsid w:val="00B34101"/>
    <w:rsid w:val="00B348BD"/>
    <w:rsid w:val="00B34CBE"/>
    <w:rsid w:val="00B35183"/>
    <w:rsid w:val="00B353CB"/>
    <w:rsid w:val="00B36531"/>
    <w:rsid w:val="00B366EF"/>
    <w:rsid w:val="00B36BCF"/>
    <w:rsid w:val="00B36FE8"/>
    <w:rsid w:val="00B3704F"/>
    <w:rsid w:val="00B37052"/>
    <w:rsid w:val="00B37AF1"/>
    <w:rsid w:val="00B37F71"/>
    <w:rsid w:val="00B4097F"/>
    <w:rsid w:val="00B416BC"/>
    <w:rsid w:val="00B41DBC"/>
    <w:rsid w:val="00B429EB"/>
    <w:rsid w:val="00B433A2"/>
    <w:rsid w:val="00B438B5"/>
    <w:rsid w:val="00B43F10"/>
    <w:rsid w:val="00B44075"/>
    <w:rsid w:val="00B44327"/>
    <w:rsid w:val="00B44332"/>
    <w:rsid w:val="00B443DB"/>
    <w:rsid w:val="00B457F7"/>
    <w:rsid w:val="00B45DBA"/>
    <w:rsid w:val="00B4616A"/>
    <w:rsid w:val="00B46847"/>
    <w:rsid w:val="00B46AD4"/>
    <w:rsid w:val="00B46CD5"/>
    <w:rsid w:val="00B50E44"/>
    <w:rsid w:val="00B512FE"/>
    <w:rsid w:val="00B51D54"/>
    <w:rsid w:val="00B525E4"/>
    <w:rsid w:val="00B52759"/>
    <w:rsid w:val="00B53C35"/>
    <w:rsid w:val="00B53E7E"/>
    <w:rsid w:val="00B549FF"/>
    <w:rsid w:val="00B54B61"/>
    <w:rsid w:val="00B54C0A"/>
    <w:rsid w:val="00B5570A"/>
    <w:rsid w:val="00B57381"/>
    <w:rsid w:val="00B5756B"/>
    <w:rsid w:val="00B57815"/>
    <w:rsid w:val="00B607CC"/>
    <w:rsid w:val="00B60D9A"/>
    <w:rsid w:val="00B613C6"/>
    <w:rsid w:val="00B627CD"/>
    <w:rsid w:val="00B628C8"/>
    <w:rsid w:val="00B62F8F"/>
    <w:rsid w:val="00B63200"/>
    <w:rsid w:val="00B63B19"/>
    <w:rsid w:val="00B6462D"/>
    <w:rsid w:val="00B65AE9"/>
    <w:rsid w:val="00B661C7"/>
    <w:rsid w:val="00B6620F"/>
    <w:rsid w:val="00B663C3"/>
    <w:rsid w:val="00B66487"/>
    <w:rsid w:val="00B6690C"/>
    <w:rsid w:val="00B66E73"/>
    <w:rsid w:val="00B670E6"/>
    <w:rsid w:val="00B70B52"/>
    <w:rsid w:val="00B70F00"/>
    <w:rsid w:val="00B71196"/>
    <w:rsid w:val="00B71606"/>
    <w:rsid w:val="00B71A34"/>
    <w:rsid w:val="00B72161"/>
    <w:rsid w:val="00B7252A"/>
    <w:rsid w:val="00B72809"/>
    <w:rsid w:val="00B72F4A"/>
    <w:rsid w:val="00B730FB"/>
    <w:rsid w:val="00B73197"/>
    <w:rsid w:val="00B7337C"/>
    <w:rsid w:val="00B73444"/>
    <w:rsid w:val="00B736D0"/>
    <w:rsid w:val="00B741CF"/>
    <w:rsid w:val="00B74D85"/>
    <w:rsid w:val="00B752CB"/>
    <w:rsid w:val="00B755E5"/>
    <w:rsid w:val="00B75FAB"/>
    <w:rsid w:val="00B771FC"/>
    <w:rsid w:val="00B779EF"/>
    <w:rsid w:val="00B77E98"/>
    <w:rsid w:val="00B801C5"/>
    <w:rsid w:val="00B80BFF"/>
    <w:rsid w:val="00B81CA2"/>
    <w:rsid w:val="00B8246E"/>
    <w:rsid w:val="00B824D4"/>
    <w:rsid w:val="00B82A4A"/>
    <w:rsid w:val="00B82C4D"/>
    <w:rsid w:val="00B82FC2"/>
    <w:rsid w:val="00B843CB"/>
    <w:rsid w:val="00B84A08"/>
    <w:rsid w:val="00B84D67"/>
    <w:rsid w:val="00B8538D"/>
    <w:rsid w:val="00B8632E"/>
    <w:rsid w:val="00B86EAF"/>
    <w:rsid w:val="00B87315"/>
    <w:rsid w:val="00B8739C"/>
    <w:rsid w:val="00B87787"/>
    <w:rsid w:val="00B8781D"/>
    <w:rsid w:val="00B87C27"/>
    <w:rsid w:val="00B901FF"/>
    <w:rsid w:val="00B90D1F"/>
    <w:rsid w:val="00B90D33"/>
    <w:rsid w:val="00B90E6E"/>
    <w:rsid w:val="00B91140"/>
    <w:rsid w:val="00B928A6"/>
    <w:rsid w:val="00B92A55"/>
    <w:rsid w:val="00B93743"/>
    <w:rsid w:val="00B93E5C"/>
    <w:rsid w:val="00B93E5D"/>
    <w:rsid w:val="00B95303"/>
    <w:rsid w:val="00B955DC"/>
    <w:rsid w:val="00B957D5"/>
    <w:rsid w:val="00B95BDE"/>
    <w:rsid w:val="00B96ACF"/>
    <w:rsid w:val="00B96DA1"/>
    <w:rsid w:val="00B97312"/>
    <w:rsid w:val="00B97598"/>
    <w:rsid w:val="00B97AFD"/>
    <w:rsid w:val="00B97C88"/>
    <w:rsid w:val="00BA0623"/>
    <w:rsid w:val="00BA131D"/>
    <w:rsid w:val="00BA18C7"/>
    <w:rsid w:val="00BA1C7B"/>
    <w:rsid w:val="00BA1C9C"/>
    <w:rsid w:val="00BA23BD"/>
    <w:rsid w:val="00BA23FD"/>
    <w:rsid w:val="00BA2B62"/>
    <w:rsid w:val="00BA2FA1"/>
    <w:rsid w:val="00BA38B6"/>
    <w:rsid w:val="00BA49E4"/>
    <w:rsid w:val="00BA4C31"/>
    <w:rsid w:val="00BA5761"/>
    <w:rsid w:val="00BA5A27"/>
    <w:rsid w:val="00BA61DD"/>
    <w:rsid w:val="00BA6C92"/>
    <w:rsid w:val="00BB0A37"/>
    <w:rsid w:val="00BB1730"/>
    <w:rsid w:val="00BB32A1"/>
    <w:rsid w:val="00BB34DE"/>
    <w:rsid w:val="00BB367B"/>
    <w:rsid w:val="00BB3A8A"/>
    <w:rsid w:val="00BB40A2"/>
    <w:rsid w:val="00BB46D3"/>
    <w:rsid w:val="00BB4AF3"/>
    <w:rsid w:val="00BB54A7"/>
    <w:rsid w:val="00BB604C"/>
    <w:rsid w:val="00BB68E0"/>
    <w:rsid w:val="00BB697E"/>
    <w:rsid w:val="00BB6E87"/>
    <w:rsid w:val="00BB7DAF"/>
    <w:rsid w:val="00BB7F51"/>
    <w:rsid w:val="00BC25D7"/>
    <w:rsid w:val="00BC3084"/>
    <w:rsid w:val="00BC3BA9"/>
    <w:rsid w:val="00BC3E9E"/>
    <w:rsid w:val="00BC4211"/>
    <w:rsid w:val="00BC61B5"/>
    <w:rsid w:val="00BC6730"/>
    <w:rsid w:val="00BC6E40"/>
    <w:rsid w:val="00BC7798"/>
    <w:rsid w:val="00BD00AB"/>
    <w:rsid w:val="00BD024F"/>
    <w:rsid w:val="00BD09C3"/>
    <w:rsid w:val="00BD0BD0"/>
    <w:rsid w:val="00BD123A"/>
    <w:rsid w:val="00BD1D30"/>
    <w:rsid w:val="00BD2ED0"/>
    <w:rsid w:val="00BD2F77"/>
    <w:rsid w:val="00BD486E"/>
    <w:rsid w:val="00BD4A14"/>
    <w:rsid w:val="00BD50F9"/>
    <w:rsid w:val="00BD5F0D"/>
    <w:rsid w:val="00BD6729"/>
    <w:rsid w:val="00BD739B"/>
    <w:rsid w:val="00BD7DF1"/>
    <w:rsid w:val="00BD7E23"/>
    <w:rsid w:val="00BD7E68"/>
    <w:rsid w:val="00BE0092"/>
    <w:rsid w:val="00BE045C"/>
    <w:rsid w:val="00BE0F4F"/>
    <w:rsid w:val="00BE10A0"/>
    <w:rsid w:val="00BE1454"/>
    <w:rsid w:val="00BE1850"/>
    <w:rsid w:val="00BE1EE8"/>
    <w:rsid w:val="00BE2A16"/>
    <w:rsid w:val="00BE2F32"/>
    <w:rsid w:val="00BE2F48"/>
    <w:rsid w:val="00BE3864"/>
    <w:rsid w:val="00BE43B9"/>
    <w:rsid w:val="00BE5440"/>
    <w:rsid w:val="00BE602B"/>
    <w:rsid w:val="00BE6BC8"/>
    <w:rsid w:val="00BE6F8E"/>
    <w:rsid w:val="00BE7CCE"/>
    <w:rsid w:val="00BF094A"/>
    <w:rsid w:val="00BF0CE6"/>
    <w:rsid w:val="00BF0F62"/>
    <w:rsid w:val="00BF1030"/>
    <w:rsid w:val="00BF175C"/>
    <w:rsid w:val="00BF1E49"/>
    <w:rsid w:val="00BF1F83"/>
    <w:rsid w:val="00BF212C"/>
    <w:rsid w:val="00BF2583"/>
    <w:rsid w:val="00BF275C"/>
    <w:rsid w:val="00BF2888"/>
    <w:rsid w:val="00BF2A10"/>
    <w:rsid w:val="00BF302F"/>
    <w:rsid w:val="00BF31BA"/>
    <w:rsid w:val="00BF3626"/>
    <w:rsid w:val="00BF3C39"/>
    <w:rsid w:val="00BF4A62"/>
    <w:rsid w:val="00BF4DAB"/>
    <w:rsid w:val="00BF4FA9"/>
    <w:rsid w:val="00BF51C6"/>
    <w:rsid w:val="00BF66EC"/>
    <w:rsid w:val="00BF6F25"/>
    <w:rsid w:val="00BF7067"/>
    <w:rsid w:val="00BF71B3"/>
    <w:rsid w:val="00BF72F0"/>
    <w:rsid w:val="00BF797F"/>
    <w:rsid w:val="00BF7D09"/>
    <w:rsid w:val="00BF7DEC"/>
    <w:rsid w:val="00C0087A"/>
    <w:rsid w:val="00C01E70"/>
    <w:rsid w:val="00C01F6D"/>
    <w:rsid w:val="00C02E05"/>
    <w:rsid w:val="00C030F5"/>
    <w:rsid w:val="00C032EF"/>
    <w:rsid w:val="00C0416C"/>
    <w:rsid w:val="00C06096"/>
    <w:rsid w:val="00C06968"/>
    <w:rsid w:val="00C07420"/>
    <w:rsid w:val="00C10266"/>
    <w:rsid w:val="00C10CDB"/>
    <w:rsid w:val="00C10F6C"/>
    <w:rsid w:val="00C11A8B"/>
    <w:rsid w:val="00C11BE5"/>
    <w:rsid w:val="00C12671"/>
    <w:rsid w:val="00C133B3"/>
    <w:rsid w:val="00C1380A"/>
    <w:rsid w:val="00C14788"/>
    <w:rsid w:val="00C14BB6"/>
    <w:rsid w:val="00C159B2"/>
    <w:rsid w:val="00C16A09"/>
    <w:rsid w:val="00C16B3C"/>
    <w:rsid w:val="00C17723"/>
    <w:rsid w:val="00C17736"/>
    <w:rsid w:val="00C220B2"/>
    <w:rsid w:val="00C22E75"/>
    <w:rsid w:val="00C238C9"/>
    <w:rsid w:val="00C23A62"/>
    <w:rsid w:val="00C24808"/>
    <w:rsid w:val="00C24869"/>
    <w:rsid w:val="00C24D92"/>
    <w:rsid w:val="00C24EAD"/>
    <w:rsid w:val="00C250EC"/>
    <w:rsid w:val="00C253DB"/>
    <w:rsid w:val="00C2543D"/>
    <w:rsid w:val="00C2633F"/>
    <w:rsid w:val="00C26980"/>
    <w:rsid w:val="00C26CFD"/>
    <w:rsid w:val="00C270B7"/>
    <w:rsid w:val="00C303F3"/>
    <w:rsid w:val="00C3087E"/>
    <w:rsid w:val="00C30A6D"/>
    <w:rsid w:val="00C316AC"/>
    <w:rsid w:val="00C31EAC"/>
    <w:rsid w:val="00C321B4"/>
    <w:rsid w:val="00C33484"/>
    <w:rsid w:val="00C34194"/>
    <w:rsid w:val="00C347F8"/>
    <w:rsid w:val="00C357F4"/>
    <w:rsid w:val="00C36061"/>
    <w:rsid w:val="00C360F5"/>
    <w:rsid w:val="00C36339"/>
    <w:rsid w:val="00C36590"/>
    <w:rsid w:val="00C401AB"/>
    <w:rsid w:val="00C41646"/>
    <w:rsid w:val="00C41C63"/>
    <w:rsid w:val="00C42066"/>
    <w:rsid w:val="00C42122"/>
    <w:rsid w:val="00C435C4"/>
    <w:rsid w:val="00C43E9B"/>
    <w:rsid w:val="00C44198"/>
    <w:rsid w:val="00C44F47"/>
    <w:rsid w:val="00C45140"/>
    <w:rsid w:val="00C46088"/>
    <w:rsid w:val="00C471E8"/>
    <w:rsid w:val="00C472C3"/>
    <w:rsid w:val="00C5028B"/>
    <w:rsid w:val="00C50399"/>
    <w:rsid w:val="00C5093C"/>
    <w:rsid w:val="00C509C2"/>
    <w:rsid w:val="00C5116D"/>
    <w:rsid w:val="00C51B08"/>
    <w:rsid w:val="00C51CF0"/>
    <w:rsid w:val="00C52C0E"/>
    <w:rsid w:val="00C53224"/>
    <w:rsid w:val="00C540BD"/>
    <w:rsid w:val="00C54698"/>
    <w:rsid w:val="00C54CD4"/>
    <w:rsid w:val="00C54E0F"/>
    <w:rsid w:val="00C55B7B"/>
    <w:rsid w:val="00C55DBE"/>
    <w:rsid w:val="00C578C8"/>
    <w:rsid w:val="00C57F92"/>
    <w:rsid w:val="00C607C6"/>
    <w:rsid w:val="00C61A8D"/>
    <w:rsid w:val="00C621B3"/>
    <w:rsid w:val="00C638D7"/>
    <w:rsid w:val="00C63B8D"/>
    <w:rsid w:val="00C64D19"/>
    <w:rsid w:val="00C656BF"/>
    <w:rsid w:val="00C65BB2"/>
    <w:rsid w:val="00C66358"/>
    <w:rsid w:val="00C66B83"/>
    <w:rsid w:val="00C67725"/>
    <w:rsid w:val="00C678DF"/>
    <w:rsid w:val="00C72EBB"/>
    <w:rsid w:val="00C7304F"/>
    <w:rsid w:val="00C73954"/>
    <w:rsid w:val="00C74769"/>
    <w:rsid w:val="00C74A7A"/>
    <w:rsid w:val="00C74F44"/>
    <w:rsid w:val="00C74F82"/>
    <w:rsid w:val="00C76AB8"/>
    <w:rsid w:val="00C771BF"/>
    <w:rsid w:val="00C778AD"/>
    <w:rsid w:val="00C77DC8"/>
    <w:rsid w:val="00C802C9"/>
    <w:rsid w:val="00C8037E"/>
    <w:rsid w:val="00C80EA2"/>
    <w:rsid w:val="00C823A0"/>
    <w:rsid w:val="00C83147"/>
    <w:rsid w:val="00C8320D"/>
    <w:rsid w:val="00C83583"/>
    <w:rsid w:val="00C83A08"/>
    <w:rsid w:val="00C83BBD"/>
    <w:rsid w:val="00C83F1D"/>
    <w:rsid w:val="00C84322"/>
    <w:rsid w:val="00C843B6"/>
    <w:rsid w:val="00C846BC"/>
    <w:rsid w:val="00C84C1F"/>
    <w:rsid w:val="00C858E9"/>
    <w:rsid w:val="00C85A5B"/>
    <w:rsid w:val="00C8613E"/>
    <w:rsid w:val="00C864B8"/>
    <w:rsid w:val="00C87E7B"/>
    <w:rsid w:val="00C90EA4"/>
    <w:rsid w:val="00C925BC"/>
    <w:rsid w:val="00C926BA"/>
    <w:rsid w:val="00C9306F"/>
    <w:rsid w:val="00C93523"/>
    <w:rsid w:val="00C93739"/>
    <w:rsid w:val="00C93761"/>
    <w:rsid w:val="00C95E13"/>
    <w:rsid w:val="00C96D2E"/>
    <w:rsid w:val="00C97F8B"/>
    <w:rsid w:val="00CA020B"/>
    <w:rsid w:val="00CA161F"/>
    <w:rsid w:val="00CA173A"/>
    <w:rsid w:val="00CA1A04"/>
    <w:rsid w:val="00CA22F2"/>
    <w:rsid w:val="00CA25B1"/>
    <w:rsid w:val="00CA285E"/>
    <w:rsid w:val="00CA3270"/>
    <w:rsid w:val="00CA3770"/>
    <w:rsid w:val="00CA37C8"/>
    <w:rsid w:val="00CA3AEB"/>
    <w:rsid w:val="00CA47C9"/>
    <w:rsid w:val="00CA63C0"/>
    <w:rsid w:val="00CA67E7"/>
    <w:rsid w:val="00CA6FD4"/>
    <w:rsid w:val="00CA71C9"/>
    <w:rsid w:val="00CB044F"/>
    <w:rsid w:val="00CB057F"/>
    <w:rsid w:val="00CB0667"/>
    <w:rsid w:val="00CB1A54"/>
    <w:rsid w:val="00CB1DB8"/>
    <w:rsid w:val="00CB208E"/>
    <w:rsid w:val="00CB3712"/>
    <w:rsid w:val="00CB4574"/>
    <w:rsid w:val="00CB4A74"/>
    <w:rsid w:val="00CB5612"/>
    <w:rsid w:val="00CB6038"/>
    <w:rsid w:val="00CB66EE"/>
    <w:rsid w:val="00CB69F6"/>
    <w:rsid w:val="00CB7235"/>
    <w:rsid w:val="00CB72DF"/>
    <w:rsid w:val="00CC038B"/>
    <w:rsid w:val="00CC0469"/>
    <w:rsid w:val="00CC04D4"/>
    <w:rsid w:val="00CC0DBC"/>
    <w:rsid w:val="00CC1014"/>
    <w:rsid w:val="00CC15FB"/>
    <w:rsid w:val="00CC1C40"/>
    <w:rsid w:val="00CC2736"/>
    <w:rsid w:val="00CC2818"/>
    <w:rsid w:val="00CC2838"/>
    <w:rsid w:val="00CC3437"/>
    <w:rsid w:val="00CC34B7"/>
    <w:rsid w:val="00CC3662"/>
    <w:rsid w:val="00CC392C"/>
    <w:rsid w:val="00CC5037"/>
    <w:rsid w:val="00CC57EC"/>
    <w:rsid w:val="00CC5F5A"/>
    <w:rsid w:val="00CC65D9"/>
    <w:rsid w:val="00CC6923"/>
    <w:rsid w:val="00CC6A6A"/>
    <w:rsid w:val="00CC7E0A"/>
    <w:rsid w:val="00CD0946"/>
    <w:rsid w:val="00CD0B20"/>
    <w:rsid w:val="00CD0B92"/>
    <w:rsid w:val="00CD0E17"/>
    <w:rsid w:val="00CD1174"/>
    <w:rsid w:val="00CD170B"/>
    <w:rsid w:val="00CD28AE"/>
    <w:rsid w:val="00CD2FF7"/>
    <w:rsid w:val="00CD33DA"/>
    <w:rsid w:val="00CD380E"/>
    <w:rsid w:val="00CD3851"/>
    <w:rsid w:val="00CD3C9B"/>
    <w:rsid w:val="00CD3EA5"/>
    <w:rsid w:val="00CD4C51"/>
    <w:rsid w:val="00CD5337"/>
    <w:rsid w:val="00CD53B3"/>
    <w:rsid w:val="00CD5557"/>
    <w:rsid w:val="00CD556E"/>
    <w:rsid w:val="00CD579A"/>
    <w:rsid w:val="00CD5851"/>
    <w:rsid w:val="00CD5A15"/>
    <w:rsid w:val="00CD62FE"/>
    <w:rsid w:val="00CD68AC"/>
    <w:rsid w:val="00CD69F7"/>
    <w:rsid w:val="00CD6B16"/>
    <w:rsid w:val="00CD7329"/>
    <w:rsid w:val="00CD76EB"/>
    <w:rsid w:val="00CD77FA"/>
    <w:rsid w:val="00CD7CBC"/>
    <w:rsid w:val="00CD7E2D"/>
    <w:rsid w:val="00CE005D"/>
    <w:rsid w:val="00CE0725"/>
    <w:rsid w:val="00CE1331"/>
    <w:rsid w:val="00CE1B58"/>
    <w:rsid w:val="00CE1B74"/>
    <w:rsid w:val="00CE2855"/>
    <w:rsid w:val="00CE2F4D"/>
    <w:rsid w:val="00CE3D60"/>
    <w:rsid w:val="00CE3FC1"/>
    <w:rsid w:val="00CE44D8"/>
    <w:rsid w:val="00CE45C2"/>
    <w:rsid w:val="00CE46FD"/>
    <w:rsid w:val="00CE5AF3"/>
    <w:rsid w:val="00CE6BC6"/>
    <w:rsid w:val="00CE7616"/>
    <w:rsid w:val="00CE7919"/>
    <w:rsid w:val="00CE7A45"/>
    <w:rsid w:val="00CF0255"/>
    <w:rsid w:val="00CF0E6C"/>
    <w:rsid w:val="00CF12CD"/>
    <w:rsid w:val="00CF1AFD"/>
    <w:rsid w:val="00CF1F89"/>
    <w:rsid w:val="00CF2683"/>
    <w:rsid w:val="00CF2E54"/>
    <w:rsid w:val="00CF32FD"/>
    <w:rsid w:val="00CF379B"/>
    <w:rsid w:val="00CF3B1D"/>
    <w:rsid w:val="00CF43E8"/>
    <w:rsid w:val="00CF4501"/>
    <w:rsid w:val="00CF456B"/>
    <w:rsid w:val="00CF4E2A"/>
    <w:rsid w:val="00CF6325"/>
    <w:rsid w:val="00CF7165"/>
    <w:rsid w:val="00CF7509"/>
    <w:rsid w:val="00CF7B65"/>
    <w:rsid w:val="00D0038F"/>
    <w:rsid w:val="00D00C78"/>
    <w:rsid w:val="00D00FF1"/>
    <w:rsid w:val="00D010ED"/>
    <w:rsid w:val="00D01208"/>
    <w:rsid w:val="00D01B9D"/>
    <w:rsid w:val="00D0219D"/>
    <w:rsid w:val="00D02525"/>
    <w:rsid w:val="00D026E1"/>
    <w:rsid w:val="00D026E9"/>
    <w:rsid w:val="00D03C21"/>
    <w:rsid w:val="00D0412C"/>
    <w:rsid w:val="00D042C3"/>
    <w:rsid w:val="00D044D4"/>
    <w:rsid w:val="00D0506A"/>
    <w:rsid w:val="00D064F4"/>
    <w:rsid w:val="00D073B1"/>
    <w:rsid w:val="00D07689"/>
    <w:rsid w:val="00D07B65"/>
    <w:rsid w:val="00D07F54"/>
    <w:rsid w:val="00D10F2E"/>
    <w:rsid w:val="00D11710"/>
    <w:rsid w:val="00D1261F"/>
    <w:rsid w:val="00D126C0"/>
    <w:rsid w:val="00D127BC"/>
    <w:rsid w:val="00D1375D"/>
    <w:rsid w:val="00D13D49"/>
    <w:rsid w:val="00D1462B"/>
    <w:rsid w:val="00D14B8C"/>
    <w:rsid w:val="00D14FEF"/>
    <w:rsid w:val="00D16A9C"/>
    <w:rsid w:val="00D16C52"/>
    <w:rsid w:val="00D171A5"/>
    <w:rsid w:val="00D1763C"/>
    <w:rsid w:val="00D200AF"/>
    <w:rsid w:val="00D200CF"/>
    <w:rsid w:val="00D2022B"/>
    <w:rsid w:val="00D20E11"/>
    <w:rsid w:val="00D21313"/>
    <w:rsid w:val="00D21E1F"/>
    <w:rsid w:val="00D222BE"/>
    <w:rsid w:val="00D22BC6"/>
    <w:rsid w:val="00D26351"/>
    <w:rsid w:val="00D267DD"/>
    <w:rsid w:val="00D3026F"/>
    <w:rsid w:val="00D304DF"/>
    <w:rsid w:val="00D31058"/>
    <w:rsid w:val="00D311FF"/>
    <w:rsid w:val="00D3210D"/>
    <w:rsid w:val="00D32524"/>
    <w:rsid w:val="00D3254A"/>
    <w:rsid w:val="00D3290A"/>
    <w:rsid w:val="00D3303B"/>
    <w:rsid w:val="00D33041"/>
    <w:rsid w:val="00D332F6"/>
    <w:rsid w:val="00D3395C"/>
    <w:rsid w:val="00D33E1D"/>
    <w:rsid w:val="00D346AE"/>
    <w:rsid w:val="00D349BC"/>
    <w:rsid w:val="00D3508E"/>
    <w:rsid w:val="00D35AF9"/>
    <w:rsid w:val="00D36503"/>
    <w:rsid w:val="00D367D0"/>
    <w:rsid w:val="00D36DA3"/>
    <w:rsid w:val="00D375A3"/>
    <w:rsid w:val="00D37A07"/>
    <w:rsid w:val="00D40A1F"/>
    <w:rsid w:val="00D41010"/>
    <w:rsid w:val="00D4110B"/>
    <w:rsid w:val="00D43DA6"/>
    <w:rsid w:val="00D4451D"/>
    <w:rsid w:val="00D44F66"/>
    <w:rsid w:val="00D45813"/>
    <w:rsid w:val="00D460C3"/>
    <w:rsid w:val="00D4638E"/>
    <w:rsid w:val="00D469D3"/>
    <w:rsid w:val="00D46A1A"/>
    <w:rsid w:val="00D46D94"/>
    <w:rsid w:val="00D470A6"/>
    <w:rsid w:val="00D47C4B"/>
    <w:rsid w:val="00D50306"/>
    <w:rsid w:val="00D50C13"/>
    <w:rsid w:val="00D51546"/>
    <w:rsid w:val="00D51A9E"/>
    <w:rsid w:val="00D522D6"/>
    <w:rsid w:val="00D52897"/>
    <w:rsid w:val="00D52DE7"/>
    <w:rsid w:val="00D53197"/>
    <w:rsid w:val="00D54DE9"/>
    <w:rsid w:val="00D54E82"/>
    <w:rsid w:val="00D5571C"/>
    <w:rsid w:val="00D55BA8"/>
    <w:rsid w:val="00D5760D"/>
    <w:rsid w:val="00D57D03"/>
    <w:rsid w:val="00D60072"/>
    <w:rsid w:val="00D6031D"/>
    <w:rsid w:val="00D6094A"/>
    <w:rsid w:val="00D61803"/>
    <w:rsid w:val="00D61C58"/>
    <w:rsid w:val="00D6326B"/>
    <w:rsid w:val="00D633C9"/>
    <w:rsid w:val="00D638B1"/>
    <w:rsid w:val="00D638FD"/>
    <w:rsid w:val="00D63BEA"/>
    <w:rsid w:val="00D63FC8"/>
    <w:rsid w:val="00D64112"/>
    <w:rsid w:val="00D64FFD"/>
    <w:rsid w:val="00D65E68"/>
    <w:rsid w:val="00D66FBD"/>
    <w:rsid w:val="00D67431"/>
    <w:rsid w:val="00D703C1"/>
    <w:rsid w:val="00D706F2"/>
    <w:rsid w:val="00D70DB2"/>
    <w:rsid w:val="00D722B3"/>
    <w:rsid w:val="00D72992"/>
    <w:rsid w:val="00D72CE7"/>
    <w:rsid w:val="00D73938"/>
    <w:rsid w:val="00D74456"/>
    <w:rsid w:val="00D74CC9"/>
    <w:rsid w:val="00D74F56"/>
    <w:rsid w:val="00D75178"/>
    <w:rsid w:val="00D76301"/>
    <w:rsid w:val="00D766C5"/>
    <w:rsid w:val="00D76E3D"/>
    <w:rsid w:val="00D8227A"/>
    <w:rsid w:val="00D82663"/>
    <w:rsid w:val="00D82821"/>
    <w:rsid w:val="00D82E15"/>
    <w:rsid w:val="00D82E1C"/>
    <w:rsid w:val="00D83062"/>
    <w:rsid w:val="00D83C56"/>
    <w:rsid w:val="00D8438C"/>
    <w:rsid w:val="00D846FA"/>
    <w:rsid w:val="00D8549C"/>
    <w:rsid w:val="00D85AA5"/>
    <w:rsid w:val="00D86458"/>
    <w:rsid w:val="00D86463"/>
    <w:rsid w:val="00D868CD"/>
    <w:rsid w:val="00D86B6E"/>
    <w:rsid w:val="00D91054"/>
    <w:rsid w:val="00D91D2F"/>
    <w:rsid w:val="00D91F0F"/>
    <w:rsid w:val="00D93270"/>
    <w:rsid w:val="00D936B4"/>
    <w:rsid w:val="00D937D6"/>
    <w:rsid w:val="00D93C4C"/>
    <w:rsid w:val="00D93CF7"/>
    <w:rsid w:val="00D94093"/>
    <w:rsid w:val="00D945CD"/>
    <w:rsid w:val="00D94A5D"/>
    <w:rsid w:val="00D94BB1"/>
    <w:rsid w:val="00D957EF"/>
    <w:rsid w:val="00D95E6D"/>
    <w:rsid w:val="00D96D65"/>
    <w:rsid w:val="00D96E69"/>
    <w:rsid w:val="00D97339"/>
    <w:rsid w:val="00D977EA"/>
    <w:rsid w:val="00D97A61"/>
    <w:rsid w:val="00D97CE6"/>
    <w:rsid w:val="00DA00C8"/>
    <w:rsid w:val="00DA0699"/>
    <w:rsid w:val="00DA0A6A"/>
    <w:rsid w:val="00DA13B4"/>
    <w:rsid w:val="00DA1E73"/>
    <w:rsid w:val="00DA285D"/>
    <w:rsid w:val="00DA3666"/>
    <w:rsid w:val="00DA40F9"/>
    <w:rsid w:val="00DA4BA2"/>
    <w:rsid w:val="00DA582E"/>
    <w:rsid w:val="00DA5C58"/>
    <w:rsid w:val="00DA6576"/>
    <w:rsid w:val="00DA6BA6"/>
    <w:rsid w:val="00DA6D5F"/>
    <w:rsid w:val="00DA6FEB"/>
    <w:rsid w:val="00DB0A5A"/>
    <w:rsid w:val="00DB0CA9"/>
    <w:rsid w:val="00DB0D50"/>
    <w:rsid w:val="00DB1350"/>
    <w:rsid w:val="00DB1F2A"/>
    <w:rsid w:val="00DB2746"/>
    <w:rsid w:val="00DB29F2"/>
    <w:rsid w:val="00DB2FD8"/>
    <w:rsid w:val="00DB3764"/>
    <w:rsid w:val="00DB3AAE"/>
    <w:rsid w:val="00DB464F"/>
    <w:rsid w:val="00DB53C7"/>
    <w:rsid w:val="00DB7314"/>
    <w:rsid w:val="00DB7542"/>
    <w:rsid w:val="00DB7CD5"/>
    <w:rsid w:val="00DC00AB"/>
    <w:rsid w:val="00DC09E7"/>
    <w:rsid w:val="00DC1041"/>
    <w:rsid w:val="00DC1572"/>
    <w:rsid w:val="00DC164C"/>
    <w:rsid w:val="00DC1CE2"/>
    <w:rsid w:val="00DC2508"/>
    <w:rsid w:val="00DC28C4"/>
    <w:rsid w:val="00DC2D92"/>
    <w:rsid w:val="00DC2FED"/>
    <w:rsid w:val="00DC350E"/>
    <w:rsid w:val="00DC40DC"/>
    <w:rsid w:val="00DC5732"/>
    <w:rsid w:val="00DC60DC"/>
    <w:rsid w:val="00DC6A28"/>
    <w:rsid w:val="00DC6D44"/>
    <w:rsid w:val="00DC758B"/>
    <w:rsid w:val="00DC7FF4"/>
    <w:rsid w:val="00DD0706"/>
    <w:rsid w:val="00DD075B"/>
    <w:rsid w:val="00DD0D0B"/>
    <w:rsid w:val="00DD0FB9"/>
    <w:rsid w:val="00DD1CD2"/>
    <w:rsid w:val="00DD2953"/>
    <w:rsid w:val="00DD2EE3"/>
    <w:rsid w:val="00DD321F"/>
    <w:rsid w:val="00DD3CFE"/>
    <w:rsid w:val="00DD441C"/>
    <w:rsid w:val="00DD59E3"/>
    <w:rsid w:val="00DD5D9E"/>
    <w:rsid w:val="00DE078B"/>
    <w:rsid w:val="00DE0A3E"/>
    <w:rsid w:val="00DE1472"/>
    <w:rsid w:val="00DE24EE"/>
    <w:rsid w:val="00DE283F"/>
    <w:rsid w:val="00DE4185"/>
    <w:rsid w:val="00DE454F"/>
    <w:rsid w:val="00DE4F44"/>
    <w:rsid w:val="00DE6DE4"/>
    <w:rsid w:val="00DE7310"/>
    <w:rsid w:val="00DE73C3"/>
    <w:rsid w:val="00DE755B"/>
    <w:rsid w:val="00DE762C"/>
    <w:rsid w:val="00DE780D"/>
    <w:rsid w:val="00DE7880"/>
    <w:rsid w:val="00DE7FD1"/>
    <w:rsid w:val="00DF01C1"/>
    <w:rsid w:val="00DF10CC"/>
    <w:rsid w:val="00DF1C32"/>
    <w:rsid w:val="00DF38C4"/>
    <w:rsid w:val="00DF4231"/>
    <w:rsid w:val="00DF4BCD"/>
    <w:rsid w:val="00DF5278"/>
    <w:rsid w:val="00DF59CB"/>
    <w:rsid w:val="00DF6839"/>
    <w:rsid w:val="00DF713E"/>
    <w:rsid w:val="00DF718E"/>
    <w:rsid w:val="00DF734D"/>
    <w:rsid w:val="00DF79DB"/>
    <w:rsid w:val="00DF7F55"/>
    <w:rsid w:val="00E00317"/>
    <w:rsid w:val="00E00389"/>
    <w:rsid w:val="00E026DD"/>
    <w:rsid w:val="00E02B6E"/>
    <w:rsid w:val="00E03904"/>
    <w:rsid w:val="00E03935"/>
    <w:rsid w:val="00E03F20"/>
    <w:rsid w:val="00E04166"/>
    <w:rsid w:val="00E042DE"/>
    <w:rsid w:val="00E047C4"/>
    <w:rsid w:val="00E04879"/>
    <w:rsid w:val="00E04AFA"/>
    <w:rsid w:val="00E0589B"/>
    <w:rsid w:val="00E06ABB"/>
    <w:rsid w:val="00E06C84"/>
    <w:rsid w:val="00E06D70"/>
    <w:rsid w:val="00E07571"/>
    <w:rsid w:val="00E07C66"/>
    <w:rsid w:val="00E10025"/>
    <w:rsid w:val="00E10B1F"/>
    <w:rsid w:val="00E10FFB"/>
    <w:rsid w:val="00E11648"/>
    <w:rsid w:val="00E11799"/>
    <w:rsid w:val="00E1189C"/>
    <w:rsid w:val="00E11EAD"/>
    <w:rsid w:val="00E13AB6"/>
    <w:rsid w:val="00E1453E"/>
    <w:rsid w:val="00E14C2F"/>
    <w:rsid w:val="00E157BC"/>
    <w:rsid w:val="00E1615D"/>
    <w:rsid w:val="00E161F8"/>
    <w:rsid w:val="00E16936"/>
    <w:rsid w:val="00E16E4B"/>
    <w:rsid w:val="00E1768B"/>
    <w:rsid w:val="00E17A53"/>
    <w:rsid w:val="00E17E83"/>
    <w:rsid w:val="00E17F51"/>
    <w:rsid w:val="00E20B64"/>
    <w:rsid w:val="00E20C3E"/>
    <w:rsid w:val="00E213BD"/>
    <w:rsid w:val="00E214B1"/>
    <w:rsid w:val="00E23E6B"/>
    <w:rsid w:val="00E24B79"/>
    <w:rsid w:val="00E24F9C"/>
    <w:rsid w:val="00E25341"/>
    <w:rsid w:val="00E26156"/>
    <w:rsid w:val="00E27182"/>
    <w:rsid w:val="00E27E30"/>
    <w:rsid w:val="00E30683"/>
    <w:rsid w:val="00E30AEB"/>
    <w:rsid w:val="00E3187F"/>
    <w:rsid w:val="00E3189A"/>
    <w:rsid w:val="00E3256C"/>
    <w:rsid w:val="00E328EE"/>
    <w:rsid w:val="00E33550"/>
    <w:rsid w:val="00E33B27"/>
    <w:rsid w:val="00E33DBB"/>
    <w:rsid w:val="00E3490E"/>
    <w:rsid w:val="00E35099"/>
    <w:rsid w:val="00E350CE"/>
    <w:rsid w:val="00E35334"/>
    <w:rsid w:val="00E3542C"/>
    <w:rsid w:val="00E355DD"/>
    <w:rsid w:val="00E35EBB"/>
    <w:rsid w:val="00E360FB"/>
    <w:rsid w:val="00E36D2E"/>
    <w:rsid w:val="00E36FC1"/>
    <w:rsid w:val="00E372E8"/>
    <w:rsid w:val="00E373B4"/>
    <w:rsid w:val="00E40010"/>
    <w:rsid w:val="00E40635"/>
    <w:rsid w:val="00E4106F"/>
    <w:rsid w:val="00E4210C"/>
    <w:rsid w:val="00E421E3"/>
    <w:rsid w:val="00E4253B"/>
    <w:rsid w:val="00E434D6"/>
    <w:rsid w:val="00E43706"/>
    <w:rsid w:val="00E439F4"/>
    <w:rsid w:val="00E43DE2"/>
    <w:rsid w:val="00E43EAD"/>
    <w:rsid w:val="00E446A1"/>
    <w:rsid w:val="00E4489F"/>
    <w:rsid w:val="00E44EDF"/>
    <w:rsid w:val="00E459DA"/>
    <w:rsid w:val="00E45C53"/>
    <w:rsid w:val="00E460FB"/>
    <w:rsid w:val="00E4624F"/>
    <w:rsid w:val="00E4707E"/>
    <w:rsid w:val="00E47343"/>
    <w:rsid w:val="00E47627"/>
    <w:rsid w:val="00E50A08"/>
    <w:rsid w:val="00E50B28"/>
    <w:rsid w:val="00E51B59"/>
    <w:rsid w:val="00E52A3B"/>
    <w:rsid w:val="00E52F69"/>
    <w:rsid w:val="00E5364D"/>
    <w:rsid w:val="00E53A22"/>
    <w:rsid w:val="00E546C0"/>
    <w:rsid w:val="00E5480C"/>
    <w:rsid w:val="00E6071C"/>
    <w:rsid w:val="00E60B1E"/>
    <w:rsid w:val="00E612A2"/>
    <w:rsid w:val="00E613C2"/>
    <w:rsid w:val="00E61852"/>
    <w:rsid w:val="00E61CBB"/>
    <w:rsid w:val="00E61ED0"/>
    <w:rsid w:val="00E62710"/>
    <w:rsid w:val="00E629ED"/>
    <w:rsid w:val="00E62BDB"/>
    <w:rsid w:val="00E633F8"/>
    <w:rsid w:val="00E6392D"/>
    <w:rsid w:val="00E645BB"/>
    <w:rsid w:val="00E6540F"/>
    <w:rsid w:val="00E65778"/>
    <w:rsid w:val="00E657BE"/>
    <w:rsid w:val="00E65EA2"/>
    <w:rsid w:val="00E65F98"/>
    <w:rsid w:val="00E675BE"/>
    <w:rsid w:val="00E67DA0"/>
    <w:rsid w:val="00E67E04"/>
    <w:rsid w:val="00E70348"/>
    <w:rsid w:val="00E7039E"/>
    <w:rsid w:val="00E70442"/>
    <w:rsid w:val="00E70505"/>
    <w:rsid w:val="00E7059A"/>
    <w:rsid w:val="00E7064E"/>
    <w:rsid w:val="00E7169E"/>
    <w:rsid w:val="00E71D62"/>
    <w:rsid w:val="00E7288F"/>
    <w:rsid w:val="00E72AB8"/>
    <w:rsid w:val="00E731D5"/>
    <w:rsid w:val="00E73246"/>
    <w:rsid w:val="00E73414"/>
    <w:rsid w:val="00E73A83"/>
    <w:rsid w:val="00E73B5A"/>
    <w:rsid w:val="00E744F9"/>
    <w:rsid w:val="00E74BEE"/>
    <w:rsid w:val="00E7557C"/>
    <w:rsid w:val="00E75894"/>
    <w:rsid w:val="00E76518"/>
    <w:rsid w:val="00E76B0D"/>
    <w:rsid w:val="00E77521"/>
    <w:rsid w:val="00E800E9"/>
    <w:rsid w:val="00E80365"/>
    <w:rsid w:val="00E8096D"/>
    <w:rsid w:val="00E80DA0"/>
    <w:rsid w:val="00E81945"/>
    <w:rsid w:val="00E82168"/>
    <w:rsid w:val="00E82211"/>
    <w:rsid w:val="00E82B43"/>
    <w:rsid w:val="00E82FE0"/>
    <w:rsid w:val="00E84220"/>
    <w:rsid w:val="00E84510"/>
    <w:rsid w:val="00E845D4"/>
    <w:rsid w:val="00E851F0"/>
    <w:rsid w:val="00E859FD"/>
    <w:rsid w:val="00E85C8E"/>
    <w:rsid w:val="00E86205"/>
    <w:rsid w:val="00E86519"/>
    <w:rsid w:val="00E87F53"/>
    <w:rsid w:val="00E91D41"/>
    <w:rsid w:val="00E91FB5"/>
    <w:rsid w:val="00E9226A"/>
    <w:rsid w:val="00E9270B"/>
    <w:rsid w:val="00E9274E"/>
    <w:rsid w:val="00E92800"/>
    <w:rsid w:val="00E92BAA"/>
    <w:rsid w:val="00E93626"/>
    <w:rsid w:val="00E93F57"/>
    <w:rsid w:val="00E9433A"/>
    <w:rsid w:val="00E956DE"/>
    <w:rsid w:val="00E95A94"/>
    <w:rsid w:val="00E95E7F"/>
    <w:rsid w:val="00E966C4"/>
    <w:rsid w:val="00E966E6"/>
    <w:rsid w:val="00E96FC1"/>
    <w:rsid w:val="00E976D7"/>
    <w:rsid w:val="00EA0676"/>
    <w:rsid w:val="00EA12A1"/>
    <w:rsid w:val="00EA1632"/>
    <w:rsid w:val="00EA2629"/>
    <w:rsid w:val="00EA30C4"/>
    <w:rsid w:val="00EA43B1"/>
    <w:rsid w:val="00EA45DD"/>
    <w:rsid w:val="00EA46AE"/>
    <w:rsid w:val="00EA5084"/>
    <w:rsid w:val="00EA538C"/>
    <w:rsid w:val="00EA5994"/>
    <w:rsid w:val="00EA5FC7"/>
    <w:rsid w:val="00EA6F94"/>
    <w:rsid w:val="00EA7168"/>
    <w:rsid w:val="00EA7921"/>
    <w:rsid w:val="00EA7C44"/>
    <w:rsid w:val="00EB08A4"/>
    <w:rsid w:val="00EB133E"/>
    <w:rsid w:val="00EB19F7"/>
    <w:rsid w:val="00EB2BAD"/>
    <w:rsid w:val="00EB3164"/>
    <w:rsid w:val="00EB3211"/>
    <w:rsid w:val="00EB368E"/>
    <w:rsid w:val="00EB372D"/>
    <w:rsid w:val="00EB3B3C"/>
    <w:rsid w:val="00EB4C31"/>
    <w:rsid w:val="00EB53CB"/>
    <w:rsid w:val="00EB5E15"/>
    <w:rsid w:val="00EB6611"/>
    <w:rsid w:val="00EB697B"/>
    <w:rsid w:val="00EB79CF"/>
    <w:rsid w:val="00EB7A89"/>
    <w:rsid w:val="00EC0171"/>
    <w:rsid w:val="00EC0299"/>
    <w:rsid w:val="00EC11F0"/>
    <w:rsid w:val="00EC1725"/>
    <w:rsid w:val="00EC236D"/>
    <w:rsid w:val="00EC27E2"/>
    <w:rsid w:val="00EC4409"/>
    <w:rsid w:val="00EC4D22"/>
    <w:rsid w:val="00EC5110"/>
    <w:rsid w:val="00EC53AD"/>
    <w:rsid w:val="00EC58A7"/>
    <w:rsid w:val="00EC6DBE"/>
    <w:rsid w:val="00EC772E"/>
    <w:rsid w:val="00ED066F"/>
    <w:rsid w:val="00ED1EDF"/>
    <w:rsid w:val="00ED32CA"/>
    <w:rsid w:val="00ED3F08"/>
    <w:rsid w:val="00ED4CCC"/>
    <w:rsid w:val="00ED5369"/>
    <w:rsid w:val="00ED5CE6"/>
    <w:rsid w:val="00ED5DA5"/>
    <w:rsid w:val="00ED6590"/>
    <w:rsid w:val="00ED6989"/>
    <w:rsid w:val="00ED6B8F"/>
    <w:rsid w:val="00ED6F46"/>
    <w:rsid w:val="00ED79DD"/>
    <w:rsid w:val="00ED7ADC"/>
    <w:rsid w:val="00EE1675"/>
    <w:rsid w:val="00EE1B37"/>
    <w:rsid w:val="00EE1CA7"/>
    <w:rsid w:val="00EE1CE2"/>
    <w:rsid w:val="00EE2097"/>
    <w:rsid w:val="00EE2DEF"/>
    <w:rsid w:val="00EE3171"/>
    <w:rsid w:val="00EE31FA"/>
    <w:rsid w:val="00EE3573"/>
    <w:rsid w:val="00EE3F11"/>
    <w:rsid w:val="00EE4508"/>
    <w:rsid w:val="00EE45B8"/>
    <w:rsid w:val="00EE476C"/>
    <w:rsid w:val="00EE572D"/>
    <w:rsid w:val="00EE7A98"/>
    <w:rsid w:val="00EE7CD6"/>
    <w:rsid w:val="00EE7E06"/>
    <w:rsid w:val="00EF0E5F"/>
    <w:rsid w:val="00EF112A"/>
    <w:rsid w:val="00EF15CA"/>
    <w:rsid w:val="00EF19E0"/>
    <w:rsid w:val="00EF1B3F"/>
    <w:rsid w:val="00EF1ED0"/>
    <w:rsid w:val="00EF1FF1"/>
    <w:rsid w:val="00EF20D3"/>
    <w:rsid w:val="00EF2433"/>
    <w:rsid w:val="00EF2B70"/>
    <w:rsid w:val="00EF3147"/>
    <w:rsid w:val="00EF3921"/>
    <w:rsid w:val="00EF3FA6"/>
    <w:rsid w:val="00EF4309"/>
    <w:rsid w:val="00EF4F57"/>
    <w:rsid w:val="00EF56B2"/>
    <w:rsid w:val="00EF6012"/>
    <w:rsid w:val="00EF6786"/>
    <w:rsid w:val="00EF6BFA"/>
    <w:rsid w:val="00EF6C49"/>
    <w:rsid w:val="00EF6E28"/>
    <w:rsid w:val="00EF70B9"/>
    <w:rsid w:val="00EF7566"/>
    <w:rsid w:val="00EF7747"/>
    <w:rsid w:val="00EF7F2D"/>
    <w:rsid w:val="00F000DE"/>
    <w:rsid w:val="00F003A5"/>
    <w:rsid w:val="00F00C6F"/>
    <w:rsid w:val="00F01248"/>
    <w:rsid w:val="00F01262"/>
    <w:rsid w:val="00F02EC6"/>
    <w:rsid w:val="00F035AB"/>
    <w:rsid w:val="00F040A7"/>
    <w:rsid w:val="00F04328"/>
    <w:rsid w:val="00F043C9"/>
    <w:rsid w:val="00F059AF"/>
    <w:rsid w:val="00F060E9"/>
    <w:rsid w:val="00F065A8"/>
    <w:rsid w:val="00F06632"/>
    <w:rsid w:val="00F067AA"/>
    <w:rsid w:val="00F07174"/>
    <w:rsid w:val="00F075A2"/>
    <w:rsid w:val="00F07971"/>
    <w:rsid w:val="00F07C3A"/>
    <w:rsid w:val="00F07F7D"/>
    <w:rsid w:val="00F1016F"/>
    <w:rsid w:val="00F10380"/>
    <w:rsid w:val="00F10BB2"/>
    <w:rsid w:val="00F10CF0"/>
    <w:rsid w:val="00F11192"/>
    <w:rsid w:val="00F11A7C"/>
    <w:rsid w:val="00F12856"/>
    <w:rsid w:val="00F12CA1"/>
    <w:rsid w:val="00F14444"/>
    <w:rsid w:val="00F15875"/>
    <w:rsid w:val="00F16900"/>
    <w:rsid w:val="00F16B50"/>
    <w:rsid w:val="00F16C3A"/>
    <w:rsid w:val="00F17C4A"/>
    <w:rsid w:val="00F17F1D"/>
    <w:rsid w:val="00F2002D"/>
    <w:rsid w:val="00F20482"/>
    <w:rsid w:val="00F20BF1"/>
    <w:rsid w:val="00F2166B"/>
    <w:rsid w:val="00F21951"/>
    <w:rsid w:val="00F21B2C"/>
    <w:rsid w:val="00F21BA9"/>
    <w:rsid w:val="00F235D7"/>
    <w:rsid w:val="00F2440F"/>
    <w:rsid w:val="00F2462F"/>
    <w:rsid w:val="00F24CA4"/>
    <w:rsid w:val="00F2548A"/>
    <w:rsid w:val="00F257F4"/>
    <w:rsid w:val="00F25D1A"/>
    <w:rsid w:val="00F25D6C"/>
    <w:rsid w:val="00F26587"/>
    <w:rsid w:val="00F3008F"/>
    <w:rsid w:val="00F31148"/>
    <w:rsid w:val="00F3138F"/>
    <w:rsid w:val="00F31725"/>
    <w:rsid w:val="00F31ACD"/>
    <w:rsid w:val="00F320EE"/>
    <w:rsid w:val="00F32486"/>
    <w:rsid w:val="00F3301B"/>
    <w:rsid w:val="00F331B7"/>
    <w:rsid w:val="00F33AA8"/>
    <w:rsid w:val="00F33C39"/>
    <w:rsid w:val="00F33FB3"/>
    <w:rsid w:val="00F3401D"/>
    <w:rsid w:val="00F34228"/>
    <w:rsid w:val="00F347AA"/>
    <w:rsid w:val="00F35765"/>
    <w:rsid w:val="00F35884"/>
    <w:rsid w:val="00F35A8E"/>
    <w:rsid w:val="00F363CD"/>
    <w:rsid w:val="00F36E22"/>
    <w:rsid w:val="00F372E9"/>
    <w:rsid w:val="00F37ABD"/>
    <w:rsid w:val="00F37D2B"/>
    <w:rsid w:val="00F37DE6"/>
    <w:rsid w:val="00F409DC"/>
    <w:rsid w:val="00F40B94"/>
    <w:rsid w:val="00F40BC5"/>
    <w:rsid w:val="00F40CF9"/>
    <w:rsid w:val="00F40F8C"/>
    <w:rsid w:val="00F4138F"/>
    <w:rsid w:val="00F41B3B"/>
    <w:rsid w:val="00F4286E"/>
    <w:rsid w:val="00F42882"/>
    <w:rsid w:val="00F42F0A"/>
    <w:rsid w:val="00F435D3"/>
    <w:rsid w:val="00F437D4"/>
    <w:rsid w:val="00F460FB"/>
    <w:rsid w:val="00F46A7B"/>
    <w:rsid w:val="00F470CA"/>
    <w:rsid w:val="00F4716E"/>
    <w:rsid w:val="00F47270"/>
    <w:rsid w:val="00F47D1D"/>
    <w:rsid w:val="00F50401"/>
    <w:rsid w:val="00F50E83"/>
    <w:rsid w:val="00F528BB"/>
    <w:rsid w:val="00F5346F"/>
    <w:rsid w:val="00F5371B"/>
    <w:rsid w:val="00F54CC0"/>
    <w:rsid w:val="00F560C8"/>
    <w:rsid w:val="00F560FA"/>
    <w:rsid w:val="00F5633D"/>
    <w:rsid w:val="00F56DBE"/>
    <w:rsid w:val="00F56FE3"/>
    <w:rsid w:val="00F57E91"/>
    <w:rsid w:val="00F60268"/>
    <w:rsid w:val="00F61684"/>
    <w:rsid w:val="00F61C2B"/>
    <w:rsid w:val="00F6350B"/>
    <w:rsid w:val="00F639DB"/>
    <w:rsid w:val="00F64057"/>
    <w:rsid w:val="00F659A3"/>
    <w:rsid w:val="00F65CC3"/>
    <w:rsid w:val="00F66546"/>
    <w:rsid w:val="00F677E4"/>
    <w:rsid w:val="00F67C9F"/>
    <w:rsid w:val="00F70606"/>
    <w:rsid w:val="00F717B0"/>
    <w:rsid w:val="00F71831"/>
    <w:rsid w:val="00F72B25"/>
    <w:rsid w:val="00F72CE6"/>
    <w:rsid w:val="00F734E4"/>
    <w:rsid w:val="00F73BA6"/>
    <w:rsid w:val="00F74042"/>
    <w:rsid w:val="00F747CB"/>
    <w:rsid w:val="00F74D73"/>
    <w:rsid w:val="00F74DF3"/>
    <w:rsid w:val="00F75BE3"/>
    <w:rsid w:val="00F76B95"/>
    <w:rsid w:val="00F77CE4"/>
    <w:rsid w:val="00F77DA6"/>
    <w:rsid w:val="00F81566"/>
    <w:rsid w:val="00F81FD4"/>
    <w:rsid w:val="00F82DFA"/>
    <w:rsid w:val="00F84598"/>
    <w:rsid w:val="00F8482D"/>
    <w:rsid w:val="00F86384"/>
    <w:rsid w:val="00F867CE"/>
    <w:rsid w:val="00F86E09"/>
    <w:rsid w:val="00F907B2"/>
    <w:rsid w:val="00F90E95"/>
    <w:rsid w:val="00F91433"/>
    <w:rsid w:val="00F918EA"/>
    <w:rsid w:val="00F9190A"/>
    <w:rsid w:val="00F919A9"/>
    <w:rsid w:val="00F92330"/>
    <w:rsid w:val="00F92D87"/>
    <w:rsid w:val="00F93404"/>
    <w:rsid w:val="00F936AE"/>
    <w:rsid w:val="00F936D4"/>
    <w:rsid w:val="00F93D15"/>
    <w:rsid w:val="00F9415D"/>
    <w:rsid w:val="00F9442F"/>
    <w:rsid w:val="00F95040"/>
    <w:rsid w:val="00F9545A"/>
    <w:rsid w:val="00F956B4"/>
    <w:rsid w:val="00F95E78"/>
    <w:rsid w:val="00F95F05"/>
    <w:rsid w:val="00F96479"/>
    <w:rsid w:val="00F964EC"/>
    <w:rsid w:val="00F96EE2"/>
    <w:rsid w:val="00F97D3F"/>
    <w:rsid w:val="00FA0959"/>
    <w:rsid w:val="00FA0CB3"/>
    <w:rsid w:val="00FA1927"/>
    <w:rsid w:val="00FA1C90"/>
    <w:rsid w:val="00FA2BBE"/>
    <w:rsid w:val="00FA370D"/>
    <w:rsid w:val="00FA3C53"/>
    <w:rsid w:val="00FA4197"/>
    <w:rsid w:val="00FA4434"/>
    <w:rsid w:val="00FA4C8B"/>
    <w:rsid w:val="00FA5198"/>
    <w:rsid w:val="00FA60A9"/>
    <w:rsid w:val="00FA6AC9"/>
    <w:rsid w:val="00FA774E"/>
    <w:rsid w:val="00FA7841"/>
    <w:rsid w:val="00FA7A0C"/>
    <w:rsid w:val="00FA7C43"/>
    <w:rsid w:val="00FA7C9C"/>
    <w:rsid w:val="00FB0049"/>
    <w:rsid w:val="00FB038C"/>
    <w:rsid w:val="00FB0A61"/>
    <w:rsid w:val="00FB0B57"/>
    <w:rsid w:val="00FB1113"/>
    <w:rsid w:val="00FB1399"/>
    <w:rsid w:val="00FB177C"/>
    <w:rsid w:val="00FB292A"/>
    <w:rsid w:val="00FB297D"/>
    <w:rsid w:val="00FB2F14"/>
    <w:rsid w:val="00FB30DA"/>
    <w:rsid w:val="00FB3393"/>
    <w:rsid w:val="00FB580F"/>
    <w:rsid w:val="00FB6E3A"/>
    <w:rsid w:val="00FB71E2"/>
    <w:rsid w:val="00FB7E23"/>
    <w:rsid w:val="00FC03EF"/>
    <w:rsid w:val="00FC0B45"/>
    <w:rsid w:val="00FC1684"/>
    <w:rsid w:val="00FC2C17"/>
    <w:rsid w:val="00FC348A"/>
    <w:rsid w:val="00FC37FC"/>
    <w:rsid w:val="00FC3DAB"/>
    <w:rsid w:val="00FC41D3"/>
    <w:rsid w:val="00FC5968"/>
    <w:rsid w:val="00FC5D9E"/>
    <w:rsid w:val="00FC6225"/>
    <w:rsid w:val="00FC7C94"/>
    <w:rsid w:val="00FC7F72"/>
    <w:rsid w:val="00FD001E"/>
    <w:rsid w:val="00FD0093"/>
    <w:rsid w:val="00FD013D"/>
    <w:rsid w:val="00FD0A5C"/>
    <w:rsid w:val="00FD0FBD"/>
    <w:rsid w:val="00FD1587"/>
    <w:rsid w:val="00FD1598"/>
    <w:rsid w:val="00FD17E3"/>
    <w:rsid w:val="00FD35C5"/>
    <w:rsid w:val="00FD3C2E"/>
    <w:rsid w:val="00FD3D2B"/>
    <w:rsid w:val="00FD4676"/>
    <w:rsid w:val="00FD581B"/>
    <w:rsid w:val="00FD5E27"/>
    <w:rsid w:val="00FD6F9C"/>
    <w:rsid w:val="00FD7B26"/>
    <w:rsid w:val="00FD7D16"/>
    <w:rsid w:val="00FE0451"/>
    <w:rsid w:val="00FE07B3"/>
    <w:rsid w:val="00FE118F"/>
    <w:rsid w:val="00FE212E"/>
    <w:rsid w:val="00FE239D"/>
    <w:rsid w:val="00FE29B1"/>
    <w:rsid w:val="00FE39ED"/>
    <w:rsid w:val="00FE3DB5"/>
    <w:rsid w:val="00FE51CB"/>
    <w:rsid w:val="00FE5D37"/>
    <w:rsid w:val="00FE6286"/>
    <w:rsid w:val="00FE653C"/>
    <w:rsid w:val="00FE6F09"/>
    <w:rsid w:val="00FE70C5"/>
    <w:rsid w:val="00FE73A6"/>
    <w:rsid w:val="00FE7D71"/>
    <w:rsid w:val="00FF099B"/>
    <w:rsid w:val="00FF0A3B"/>
    <w:rsid w:val="00FF1047"/>
    <w:rsid w:val="00FF1CC8"/>
    <w:rsid w:val="00FF28F4"/>
    <w:rsid w:val="00FF3C48"/>
    <w:rsid w:val="00FF46E2"/>
    <w:rsid w:val="00FF492D"/>
    <w:rsid w:val="00FF4B1D"/>
    <w:rsid w:val="00FF50F3"/>
    <w:rsid w:val="00FF523C"/>
    <w:rsid w:val="00FF5785"/>
    <w:rsid w:val="00FF6169"/>
    <w:rsid w:val="00FF6613"/>
    <w:rsid w:val="00FF680C"/>
    <w:rsid w:val="00FF6B7B"/>
    <w:rsid w:val="00FF7CD2"/>
    <w:rsid w:val="00FF7E3F"/>
    <w:rsid w:val="50CB9B30"/>
    <w:rsid w:val="7FFF1B3F"/>
    <w:rsid w:val="D57F03C9"/>
    <w:rsid w:val="FFDE40BC"/>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nhideWhenUsed="0" w:uiPriority="0"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ind w:left="720" w:firstLine="414"/>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rFonts w:ascii=".VnTimeH" w:hAnsi=".VnTimeH"/>
      <w:b/>
      <w:bCs/>
      <w:sz w:val="28"/>
    </w:rPr>
  </w:style>
  <w:style w:type="paragraph" w:styleId="3">
    <w:name w:val="heading 2"/>
    <w:basedOn w:val="1"/>
    <w:next w:val="1"/>
    <w:link w:val="117"/>
    <w:qFormat/>
    <w:uiPriority w:val="0"/>
    <w:pPr>
      <w:keepNext/>
      <w:ind w:left="1152"/>
      <w:outlineLvl w:val="1"/>
    </w:pPr>
    <w:rPr>
      <w:b/>
      <w:sz w:val="26"/>
      <w:szCs w:val="26"/>
    </w:rPr>
  </w:style>
  <w:style w:type="paragraph" w:styleId="4">
    <w:name w:val="heading 3"/>
    <w:basedOn w:val="1"/>
    <w:next w:val="1"/>
    <w:qFormat/>
    <w:uiPriority w:val="0"/>
    <w:pPr>
      <w:keepNext/>
      <w:jc w:val="center"/>
      <w:outlineLvl w:val="2"/>
    </w:pPr>
    <w:rPr>
      <w:rFonts w:ascii=".VnTime" w:hAnsi=".VnTime"/>
      <w:b/>
      <w:bCs/>
      <w:sz w:val="28"/>
    </w:rPr>
  </w:style>
  <w:style w:type="paragraph" w:styleId="5">
    <w:name w:val="heading 4"/>
    <w:basedOn w:val="1"/>
    <w:next w:val="1"/>
    <w:link w:val="50"/>
    <w:qFormat/>
    <w:uiPriority w:val="0"/>
    <w:pPr>
      <w:keepNext/>
      <w:jc w:val="both"/>
      <w:outlineLvl w:val="3"/>
    </w:pPr>
    <w:rPr>
      <w:b/>
      <w:sz w:val="26"/>
      <w:szCs w:val="26"/>
      <w:lang w:val="zh-CN" w:eastAsia="zh-CN"/>
    </w:rPr>
  </w:style>
  <w:style w:type="paragraph" w:styleId="6">
    <w:name w:val="heading 5"/>
    <w:basedOn w:val="1"/>
    <w:next w:val="1"/>
    <w:link w:val="51"/>
    <w:qFormat/>
    <w:uiPriority w:val="0"/>
    <w:pPr>
      <w:spacing w:before="240" w:after="120"/>
      <w:outlineLvl w:val="4"/>
    </w:pPr>
    <w:rPr>
      <w:rFonts w:ascii="Arial" w:hAnsi="Arial"/>
      <w:b/>
      <w:bCs/>
      <w:sz w:val="26"/>
      <w:szCs w:val="26"/>
      <w:lang w:val="en-GB" w:eastAsia="zh-CN"/>
    </w:rPr>
  </w:style>
  <w:style w:type="paragraph" w:styleId="7">
    <w:name w:val="heading 6"/>
    <w:basedOn w:val="1"/>
    <w:next w:val="1"/>
    <w:qFormat/>
    <w:uiPriority w:val="0"/>
    <w:pPr>
      <w:keepNext/>
      <w:outlineLvl w:val="5"/>
    </w:pPr>
    <w:rPr>
      <w:rFonts w:ascii=".VnTime" w:hAnsi=".VnTime"/>
      <w:b/>
      <w:bCs/>
      <w:sz w:val="26"/>
    </w:rPr>
  </w:style>
  <w:style w:type="paragraph" w:styleId="8">
    <w:name w:val="heading 7"/>
    <w:basedOn w:val="1"/>
    <w:next w:val="1"/>
    <w:qFormat/>
    <w:uiPriority w:val="0"/>
    <w:pPr>
      <w:keepNext/>
      <w:outlineLvl w:val="6"/>
    </w:pPr>
    <w:rPr>
      <w:b/>
      <w:bCs/>
    </w:rPr>
  </w:style>
  <w:style w:type="paragraph" w:styleId="9">
    <w:name w:val="heading 8"/>
    <w:basedOn w:val="1"/>
    <w:next w:val="1"/>
    <w:link w:val="52"/>
    <w:qFormat/>
    <w:uiPriority w:val="0"/>
    <w:pPr>
      <w:keepNext/>
      <w:spacing w:after="120"/>
      <w:ind w:left="780"/>
      <w:jc w:val="both"/>
      <w:outlineLvl w:val="7"/>
    </w:pPr>
    <w:rPr>
      <w:i/>
      <w:iCs/>
      <w:sz w:val="26"/>
      <w:szCs w:val="26"/>
      <w:lang w:val="en-GB" w:eastAsia="zh-CN"/>
    </w:rPr>
  </w:style>
  <w:style w:type="paragraph" w:styleId="10">
    <w:name w:val="heading 9"/>
    <w:basedOn w:val="1"/>
    <w:next w:val="1"/>
    <w:qFormat/>
    <w:uiPriority w:val="0"/>
    <w:pPr>
      <w:keepNext/>
      <w:ind w:left="792"/>
      <w:jc w:val="center"/>
      <w:outlineLvl w:val="8"/>
    </w:pPr>
    <w:rPr>
      <w:b/>
      <w:sz w:val="26"/>
      <w:szCs w:val="26"/>
    </w:rPr>
  </w:style>
  <w:style w:type="character" w:default="1" w:styleId="37">
    <w:name w:val="Default Paragraph Font"/>
    <w:unhideWhenUsed/>
    <w:uiPriority w:val="1"/>
  </w:style>
  <w:style w:type="table" w:default="1" w:styleId="45">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90"/>
    <w:unhideWhenUsed/>
    <w:uiPriority w:val="99"/>
    <w:rPr>
      <w:rFonts w:ascii="Tahoma" w:hAnsi="Tahoma"/>
      <w:sz w:val="16"/>
      <w:szCs w:val="16"/>
      <w:lang w:val="zh-CN" w:eastAsia="zh-CN"/>
    </w:rPr>
  </w:style>
  <w:style w:type="paragraph" w:styleId="12">
    <w:name w:val="Body Text"/>
    <w:basedOn w:val="1"/>
    <w:link w:val="159"/>
    <w:uiPriority w:val="0"/>
    <w:pPr>
      <w:jc w:val="center"/>
    </w:pPr>
    <w:rPr>
      <w:rFonts w:ascii=".VnTime" w:hAnsi=".VnTime"/>
      <w:b/>
      <w:bCs/>
      <w:sz w:val="26"/>
    </w:rPr>
  </w:style>
  <w:style w:type="paragraph" w:styleId="13">
    <w:name w:val="Body Text 2"/>
    <w:basedOn w:val="1"/>
    <w:uiPriority w:val="0"/>
    <w:pPr>
      <w:pBdr>
        <w:top w:val="single" w:color="auto" w:sz="4" w:space="8"/>
        <w:left w:val="single" w:color="auto" w:sz="4" w:space="8"/>
        <w:bottom w:val="single" w:color="auto" w:sz="4" w:space="8"/>
        <w:right w:val="single" w:color="auto" w:sz="4" w:space="8"/>
      </w:pBdr>
      <w:shd w:val="clear" w:color="auto" w:fill="C0C0C0"/>
      <w:autoSpaceDE w:val="0"/>
      <w:autoSpaceDN w:val="0"/>
      <w:adjustRightInd w:val="0"/>
      <w:spacing w:before="120"/>
      <w:jc w:val="both"/>
    </w:pPr>
    <w:rPr>
      <w:sz w:val="26"/>
      <w:szCs w:val="26"/>
    </w:rPr>
  </w:style>
  <w:style w:type="paragraph" w:styleId="14">
    <w:name w:val="Body Text 3"/>
    <w:basedOn w:val="1"/>
    <w:uiPriority w:val="0"/>
    <w:pPr>
      <w:pBdr>
        <w:top w:val="single" w:color="auto" w:sz="4" w:space="1"/>
        <w:left w:val="single" w:color="auto" w:sz="4" w:space="4"/>
        <w:bottom w:val="single" w:color="auto" w:sz="4" w:space="1"/>
        <w:right w:val="single" w:color="auto" w:sz="4" w:space="4"/>
      </w:pBdr>
      <w:spacing w:before="120"/>
      <w:jc w:val="both"/>
    </w:pPr>
    <w:rPr>
      <w:sz w:val="26"/>
      <w:szCs w:val="26"/>
    </w:rPr>
  </w:style>
  <w:style w:type="paragraph" w:styleId="15">
    <w:name w:val="Body Text Indent"/>
    <w:basedOn w:val="1"/>
    <w:link w:val="160"/>
    <w:uiPriority w:val="0"/>
    <w:pPr>
      <w:jc w:val="both"/>
    </w:pPr>
    <w:rPr>
      <w:rFonts w:ascii=".VnTime" w:hAnsi=".VnTime"/>
      <w:sz w:val="28"/>
    </w:rPr>
  </w:style>
  <w:style w:type="paragraph" w:styleId="16">
    <w:name w:val="Body Text Indent 2"/>
    <w:basedOn w:val="1"/>
    <w:link w:val="72"/>
    <w:uiPriority w:val="0"/>
    <w:pPr>
      <w:jc w:val="both"/>
    </w:pPr>
    <w:rPr>
      <w:sz w:val="26"/>
      <w:szCs w:val="26"/>
      <w:lang w:val="zh-CN" w:eastAsia="zh-CN"/>
    </w:rPr>
  </w:style>
  <w:style w:type="paragraph" w:styleId="17">
    <w:name w:val="Body Text Indent 3"/>
    <w:basedOn w:val="1"/>
    <w:uiPriority w:val="0"/>
    <w:pPr>
      <w:jc w:val="both"/>
    </w:pPr>
    <w:rPr>
      <w:b/>
      <w:sz w:val="26"/>
      <w:szCs w:val="26"/>
    </w:rPr>
  </w:style>
  <w:style w:type="paragraph" w:styleId="18">
    <w:name w:val="caption"/>
    <w:basedOn w:val="1"/>
    <w:next w:val="1"/>
    <w:qFormat/>
    <w:uiPriority w:val="0"/>
    <w:pPr>
      <w:spacing w:before="120" w:after="120"/>
      <w:jc w:val="center"/>
    </w:pPr>
    <w:rPr>
      <w:b/>
      <w:bCs/>
      <w:szCs w:val="26"/>
    </w:rPr>
  </w:style>
  <w:style w:type="paragraph" w:styleId="19">
    <w:name w:val="annotation text"/>
    <w:basedOn w:val="1"/>
    <w:link w:val="149"/>
    <w:unhideWhenUsed/>
    <w:uiPriority w:val="99"/>
    <w:rPr>
      <w:sz w:val="20"/>
      <w:szCs w:val="20"/>
    </w:rPr>
  </w:style>
  <w:style w:type="paragraph" w:styleId="20">
    <w:name w:val="annotation subject"/>
    <w:basedOn w:val="19"/>
    <w:next w:val="19"/>
    <w:link w:val="150"/>
    <w:unhideWhenUsed/>
    <w:uiPriority w:val="99"/>
    <w:rPr>
      <w:b/>
      <w:bCs/>
    </w:rPr>
  </w:style>
  <w:style w:type="paragraph" w:styleId="21">
    <w:name w:val="Document Map"/>
    <w:basedOn w:val="1"/>
    <w:semiHidden/>
    <w:uiPriority w:val="0"/>
    <w:pPr>
      <w:shd w:val="clear" w:color="auto" w:fill="000080"/>
    </w:pPr>
    <w:rPr>
      <w:rFonts w:ascii="Tahoma" w:hAnsi="Tahoma" w:cs="Tahoma"/>
      <w:sz w:val="20"/>
      <w:szCs w:val="20"/>
    </w:rPr>
  </w:style>
  <w:style w:type="paragraph" w:styleId="22">
    <w:name w:val="footer"/>
    <w:basedOn w:val="1"/>
    <w:link w:val="70"/>
    <w:uiPriority w:val="0"/>
    <w:pPr>
      <w:tabs>
        <w:tab w:val="center" w:pos="4320"/>
        <w:tab w:val="right" w:pos="8640"/>
      </w:tabs>
    </w:pPr>
    <w:rPr>
      <w:lang w:val="zh-CN" w:eastAsia="zh-CN"/>
    </w:rPr>
  </w:style>
  <w:style w:type="paragraph" w:styleId="23">
    <w:name w:val="header"/>
    <w:basedOn w:val="1"/>
    <w:uiPriority w:val="0"/>
    <w:pPr>
      <w:tabs>
        <w:tab w:val="center" w:pos="4320"/>
        <w:tab w:val="right" w:pos="8640"/>
      </w:tabs>
    </w:pPr>
  </w:style>
  <w:style w:type="paragraph" w:styleId="24">
    <w:name w:val="HTML Preformatted"/>
    <w:basedOn w:val="1"/>
    <w:link w:val="15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25">
    <w:name w:val="List Number"/>
    <w:basedOn w:val="1"/>
    <w:uiPriority w:val="0"/>
    <w:pPr>
      <w:tabs>
        <w:tab w:val="left" w:pos="567"/>
      </w:tabs>
      <w:spacing w:before="60" w:after="60"/>
      <w:ind w:left="567" w:hanging="567"/>
      <w:jc w:val="both"/>
    </w:pPr>
    <w:rPr>
      <w:sz w:val="26"/>
    </w:rPr>
  </w:style>
  <w:style w:type="paragraph" w:styleId="26">
    <w:name w:val="List Number 2"/>
    <w:basedOn w:val="1"/>
    <w:uiPriority w:val="0"/>
    <w:pPr>
      <w:tabs>
        <w:tab w:val="left" w:pos="720"/>
      </w:tabs>
      <w:ind w:hanging="360"/>
    </w:pPr>
  </w:style>
  <w:style w:type="paragraph" w:styleId="27">
    <w:name w:val="Normal (Web)"/>
    <w:basedOn w:val="1"/>
    <w:uiPriority w:val="99"/>
    <w:pPr>
      <w:spacing w:before="100" w:beforeAutospacing="1" w:after="100" w:afterAutospacing="1"/>
    </w:pPr>
  </w:style>
  <w:style w:type="paragraph" w:styleId="28">
    <w:name w:val="toc 1"/>
    <w:basedOn w:val="1"/>
    <w:next w:val="1"/>
    <w:uiPriority w:val="39"/>
  </w:style>
  <w:style w:type="paragraph" w:styleId="29">
    <w:name w:val="toc 2"/>
    <w:basedOn w:val="1"/>
    <w:next w:val="1"/>
    <w:uiPriority w:val="39"/>
    <w:pPr>
      <w:tabs>
        <w:tab w:val="left" w:pos="709"/>
        <w:tab w:val="right" w:leader="dot" w:pos="9062"/>
      </w:tabs>
    </w:pPr>
  </w:style>
  <w:style w:type="paragraph" w:styleId="30">
    <w:name w:val="toc 3"/>
    <w:basedOn w:val="1"/>
    <w:next w:val="1"/>
    <w:uiPriority w:val="39"/>
    <w:pPr>
      <w:ind w:left="480"/>
    </w:pPr>
  </w:style>
  <w:style w:type="paragraph" w:styleId="31">
    <w:name w:val="toc 4"/>
    <w:basedOn w:val="1"/>
    <w:next w:val="1"/>
    <w:unhideWhenUsed/>
    <w:uiPriority w:val="39"/>
    <w:pPr>
      <w:spacing w:after="100"/>
      <w:ind w:left="660"/>
    </w:pPr>
    <w:rPr>
      <w:rFonts w:ascii="Calibri" w:hAnsi="Calibri"/>
      <w:sz w:val="22"/>
      <w:szCs w:val="22"/>
    </w:rPr>
  </w:style>
  <w:style w:type="paragraph" w:styleId="32">
    <w:name w:val="toc 5"/>
    <w:basedOn w:val="1"/>
    <w:next w:val="1"/>
    <w:unhideWhenUsed/>
    <w:uiPriority w:val="39"/>
    <w:pPr>
      <w:spacing w:after="100"/>
      <w:ind w:left="880"/>
    </w:pPr>
    <w:rPr>
      <w:rFonts w:ascii="Calibri" w:hAnsi="Calibri"/>
      <w:sz w:val="22"/>
      <w:szCs w:val="22"/>
    </w:rPr>
  </w:style>
  <w:style w:type="paragraph" w:styleId="33">
    <w:name w:val="toc 6"/>
    <w:basedOn w:val="1"/>
    <w:next w:val="1"/>
    <w:unhideWhenUsed/>
    <w:uiPriority w:val="39"/>
    <w:pPr>
      <w:spacing w:after="100"/>
      <w:ind w:left="1100"/>
    </w:pPr>
    <w:rPr>
      <w:rFonts w:ascii="Calibri" w:hAnsi="Calibri"/>
      <w:sz w:val="22"/>
      <w:szCs w:val="22"/>
    </w:rPr>
  </w:style>
  <w:style w:type="paragraph" w:styleId="34">
    <w:name w:val="toc 7"/>
    <w:basedOn w:val="1"/>
    <w:next w:val="1"/>
    <w:unhideWhenUsed/>
    <w:uiPriority w:val="39"/>
    <w:pPr>
      <w:spacing w:after="100"/>
      <w:ind w:left="1320"/>
    </w:pPr>
    <w:rPr>
      <w:rFonts w:ascii="Calibri" w:hAnsi="Calibri"/>
      <w:sz w:val="22"/>
      <w:szCs w:val="22"/>
    </w:rPr>
  </w:style>
  <w:style w:type="paragraph" w:styleId="35">
    <w:name w:val="toc 8"/>
    <w:basedOn w:val="1"/>
    <w:next w:val="1"/>
    <w:unhideWhenUsed/>
    <w:uiPriority w:val="39"/>
    <w:pPr>
      <w:spacing w:after="100"/>
      <w:ind w:left="1540"/>
    </w:pPr>
    <w:rPr>
      <w:rFonts w:ascii="Calibri" w:hAnsi="Calibri"/>
      <w:sz w:val="22"/>
      <w:szCs w:val="22"/>
    </w:rPr>
  </w:style>
  <w:style w:type="paragraph" w:styleId="36">
    <w:name w:val="toc 9"/>
    <w:basedOn w:val="1"/>
    <w:next w:val="1"/>
    <w:unhideWhenUsed/>
    <w:uiPriority w:val="39"/>
    <w:pPr>
      <w:spacing w:after="100"/>
      <w:ind w:left="1760"/>
    </w:pPr>
    <w:rPr>
      <w:rFonts w:ascii="Calibri" w:hAnsi="Calibri"/>
      <w:sz w:val="22"/>
      <w:szCs w:val="22"/>
    </w:rPr>
  </w:style>
  <w:style w:type="character" w:styleId="38">
    <w:name w:val="annotation reference"/>
    <w:unhideWhenUsed/>
    <w:uiPriority w:val="99"/>
    <w:rPr>
      <w:sz w:val="16"/>
      <w:szCs w:val="16"/>
    </w:rPr>
  </w:style>
  <w:style w:type="character" w:styleId="39">
    <w:name w:val="Emphasis"/>
    <w:qFormat/>
    <w:uiPriority w:val="20"/>
    <w:rPr>
      <w:i/>
      <w:iCs/>
    </w:rPr>
  </w:style>
  <w:style w:type="character" w:styleId="40">
    <w:name w:val="FollowedHyperlink"/>
    <w:basedOn w:val="37"/>
    <w:unhideWhenUsed/>
    <w:uiPriority w:val="99"/>
    <w:rPr>
      <w:color w:val="800080" w:themeColor="followedHyperlink"/>
      <w:u w:val="single"/>
      <w14:textFill>
        <w14:solidFill>
          <w14:schemeClr w14:val="folHlink"/>
        </w14:solidFill>
      </w14:textFill>
    </w:rPr>
  </w:style>
  <w:style w:type="character" w:styleId="41">
    <w:name w:val="HTML Code"/>
    <w:basedOn w:val="37"/>
    <w:unhideWhenUsed/>
    <w:uiPriority w:val="99"/>
    <w:rPr>
      <w:rFonts w:ascii="Courier New" w:hAnsi="Courier New" w:eastAsia="Times New Roman" w:cs="Courier New"/>
      <w:sz w:val="20"/>
      <w:szCs w:val="20"/>
    </w:rPr>
  </w:style>
  <w:style w:type="character" w:styleId="42">
    <w:name w:val="Hyperlink"/>
    <w:uiPriority w:val="99"/>
    <w:rPr>
      <w:color w:val="0000FF"/>
      <w:u w:val="single"/>
    </w:rPr>
  </w:style>
  <w:style w:type="character" w:styleId="43">
    <w:name w:val="page number"/>
    <w:basedOn w:val="37"/>
    <w:uiPriority w:val="0"/>
  </w:style>
  <w:style w:type="character" w:styleId="44">
    <w:name w:val="Strong"/>
    <w:qFormat/>
    <w:uiPriority w:val="22"/>
    <w:rPr>
      <w:b/>
      <w:bCs/>
    </w:rPr>
  </w:style>
  <w:style w:type="table" w:styleId="46">
    <w:name w:val="Table Grid"/>
    <w:basedOn w:val="4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7">
    <w:name w:val="Light Shading Accent 1"/>
    <w:basedOn w:val="45"/>
    <w:qFormat/>
    <w:uiPriority w:val="60"/>
    <w:rPr>
      <w:color w:val="365F91"/>
    </w:rPr>
    <w:tblPr>
      <w:tblBorders>
        <w:top w:val="single" w:color="4F81BD" w:sz="8" w:space="0"/>
        <w:bottom w:val="single" w:color="4F81BD" w:sz="8" w:space="0"/>
      </w:tblBorders>
      <w:tblLayout w:type="fixed"/>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cPr>
    </w:tblStylePr>
    <w:tblStylePr w:type="band1Horz">
      <w:tblPr>
        <w:tblLayout w:type="fixed"/>
      </w:tblPr>
      <w:tcPr>
        <w:tcBorders>
          <w:left w:val="nil"/>
          <w:right w:val="nil"/>
          <w:insideH w:val="nil"/>
          <w:insideV w:val="nil"/>
        </w:tcBorders>
        <w:shd w:val="clear" w:color="auto" w:fill="D3DFEE"/>
      </w:tcPr>
    </w:tblStylePr>
  </w:style>
  <w:style w:type="table" w:styleId="48">
    <w:name w:val="Light Shading Accent 5"/>
    <w:basedOn w:val="45"/>
    <w:uiPriority w:val="60"/>
    <w:rPr>
      <w:color w:val="31849B"/>
    </w:rPr>
    <w:tblPr>
      <w:tblBorders>
        <w:top w:val="single" w:color="4BACC6" w:sz="8" w:space="0"/>
        <w:bottom w:val="single" w:color="4BACC6" w:sz="8" w:space="0"/>
      </w:tblBorders>
      <w:tblLayout w:type="fixed"/>
    </w:tblPr>
    <w:tblStylePr w:type="firstRow">
      <w:pPr>
        <w:spacing w:before="0" w:after="0" w:line="240" w:lineRule="auto"/>
      </w:pPr>
      <w:rPr>
        <w:b/>
        <w:bCs/>
      </w:rPr>
      <w:tblPr>
        <w:tblLayout w:type="fixed"/>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blLayout w:type="fixed"/>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1"/>
      </w:tcPr>
    </w:tblStylePr>
    <w:tblStylePr w:type="band1Horz">
      <w:tblPr>
        <w:tblLayout w:type="fixed"/>
      </w:tblPr>
      <w:tcPr>
        <w:tcBorders>
          <w:left w:val="nil"/>
          <w:right w:val="nil"/>
          <w:insideH w:val="nil"/>
          <w:insideV w:val="nil"/>
        </w:tcBorders>
        <w:shd w:val="clear" w:color="auto" w:fill="D2EAF1"/>
      </w:tcPr>
    </w:tblStylePr>
  </w:style>
  <w:style w:type="table" w:styleId="49">
    <w:name w:val="Colorful Shading Accent 5"/>
    <w:basedOn w:val="45"/>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Layout w:type="fixed"/>
    </w:tblPr>
    <w:tcPr>
      <w:shd w:val="clear" w:color="auto" w:fill="EDF6F9"/>
    </w:tcPr>
    <w:tblStylePr w:type="firstRow">
      <w:rPr>
        <w:b/>
        <w:bCs/>
      </w:rPr>
      <w:tblPr>
        <w:tblLayout w:type="fixed"/>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76A7C"/>
      </w:tcPr>
    </w:tblStylePr>
    <w:tblStylePr w:type="firstCol">
      <w:rPr>
        <w:color w:val="FFFFFF"/>
      </w:rPr>
      <w:tblPr>
        <w:tblLayout w:type="fixed"/>
      </w:tblPr>
      <w:tcPr>
        <w:tcBorders>
          <w:top w:val="nil"/>
          <w:left w:val="nil"/>
          <w:bottom w:val="nil"/>
          <w:right w:val="nil"/>
          <w:insideH w:val="single" w:sz="4" w:space="0"/>
          <w:insideV w:val="nil"/>
        </w:tcBorders>
        <w:shd w:val="clear" w:color="auto" w:fill="276A7C"/>
      </w:tcPr>
    </w:tblStylePr>
    <w:tblStylePr w:type="lastCol">
      <w:rPr>
        <w:color w:val="FFFFFF"/>
      </w:rPr>
      <w:tblPr>
        <w:tblLayout w:type="fixed"/>
      </w:tblPr>
      <w:tcPr>
        <w:tcBorders>
          <w:top w:val="nil"/>
          <w:left w:val="nil"/>
          <w:bottom w:val="nil"/>
          <w:right w:val="nil"/>
          <w:insideH w:val="nil"/>
          <w:insideV w:val="nil"/>
        </w:tcBorders>
        <w:shd w:val="clear" w:color="auto" w:fill="276A7C"/>
      </w:tcPr>
    </w:tblStylePr>
    <w:tblStylePr w:type="band1Vert">
      <w:tblPr>
        <w:tblLayout w:type="fixed"/>
      </w:tblPr>
      <w:tcPr>
        <w:shd w:val="clear" w:color="auto" w:fill="B6DDE8"/>
      </w:tcPr>
    </w:tblStylePr>
    <w:tblStylePr w:type="band1Horz">
      <w:tblPr>
        <w:tblLayout w:type="fixed"/>
      </w:tblPr>
      <w:tcPr>
        <w:shd w:val="clear" w:color="auto" w:fill="A5D5E2"/>
      </w:tcPr>
    </w:tblStylePr>
    <w:tblStylePr w:type="neCell">
      <w:rPr>
        <w:color w:val="000000"/>
      </w:rPr>
    </w:tblStylePr>
    <w:tblStylePr w:type="nwCell">
      <w:rPr>
        <w:color w:val="000000"/>
      </w:rPr>
    </w:tblStylePr>
  </w:style>
  <w:style w:type="character" w:customStyle="1" w:styleId="50">
    <w:name w:val="Heading 4 Char"/>
    <w:link w:val="5"/>
    <w:uiPriority w:val="0"/>
    <w:rPr>
      <w:b/>
      <w:sz w:val="26"/>
      <w:szCs w:val="26"/>
    </w:rPr>
  </w:style>
  <w:style w:type="character" w:customStyle="1" w:styleId="51">
    <w:name w:val="Heading 5 Char"/>
    <w:link w:val="6"/>
    <w:uiPriority w:val="0"/>
    <w:rPr>
      <w:rFonts w:ascii="Arial" w:hAnsi="Arial" w:cs="Arial"/>
      <w:b/>
      <w:bCs/>
      <w:sz w:val="26"/>
      <w:szCs w:val="26"/>
      <w:lang w:val="en-GB"/>
    </w:rPr>
  </w:style>
  <w:style w:type="character" w:customStyle="1" w:styleId="52">
    <w:name w:val="Heading 8 Char"/>
    <w:link w:val="9"/>
    <w:uiPriority w:val="0"/>
    <w:rPr>
      <w:i/>
      <w:iCs/>
      <w:sz w:val="26"/>
      <w:szCs w:val="26"/>
      <w:lang w:val="en-GB"/>
    </w:rPr>
  </w:style>
  <w:style w:type="paragraph" w:customStyle="1" w:styleId="53">
    <w:name w:val="Doan binh thuong"/>
    <w:basedOn w:val="1"/>
    <w:uiPriority w:val="0"/>
    <w:pPr>
      <w:spacing w:before="120" w:after="120"/>
      <w:jc w:val="both"/>
    </w:pPr>
    <w:rPr>
      <w:sz w:val="26"/>
      <w:szCs w:val="20"/>
    </w:rPr>
  </w:style>
  <w:style w:type="paragraph" w:customStyle="1" w:styleId="54">
    <w:name w:val="Hinh"/>
    <w:basedOn w:val="1"/>
    <w:uiPriority w:val="0"/>
    <w:pPr>
      <w:spacing w:before="120" w:after="120"/>
      <w:jc w:val="center"/>
    </w:pPr>
    <w:rPr>
      <w:b/>
      <w:sz w:val="26"/>
      <w:szCs w:val="26"/>
    </w:rPr>
  </w:style>
  <w:style w:type="paragraph" w:customStyle="1" w:styleId="55">
    <w:name w:val="Number"/>
    <w:basedOn w:val="1"/>
    <w:uiPriority w:val="0"/>
    <w:pPr>
      <w:spacing w:before="120" w:after="120"/>
    </w:pPr>
    <w:rPr>
      <w:sz w:val="26"/>
      <w:szCs w:val="26"/>
    </w:rPr>
  </w:style>
  <w:style w:type="paragraph" w:customStyle="1" w:styleId="56">
    <w:name w:val="Nut nhon (cap 1)"/>
    <w:basedOn w:val="1"/>
    <w:uiPriority w:val="0"/>
    <w:pPr>
      <w:numPr>
        <w:ilvl w:val="0"/>
        <w:numId w:val="1"/>
      </w:numPr>
      <w:tabs>
        <w:tab w:val="left" w:pos="567"/>
      </w:tabs>
      <w:spacing w:before="120" w:after="120"/>
      <w:jc w:val="both"/>
    </w:pPr>
    <w:rPr>
      <w:bCs/>
      <w:color w:val="3E3E3E"/>
      <w:sz w:val="26"/>
      <w:szCs w:val="20"/>
      <w:lang w:val="vi-VN"/>
    </w:rPr>
  </w:style>
  <w:style w:type="paragraph" w:customStyle="1" w:styleId="57">
    <w:name w:val="Nut tron (cap 3)"/>
    <w:basedOn w:val="1"/>
    <w:uiPriority w:val="0"/>
    <w:pPr>
      <w:spacing w:before="120" w:after="120"/>
      <w:jc w:val="both"/>
    </w:pPr>
    <w:rPr>
      <w:sz w:val="26"/>
      <w:szCs w:val="26"/>
    </w:rPr>
  </w:style>
  <w:style w:type="paragraph" w:customStyle="1" w:styleId="58">
    <w:name w:val="Nut Vuong (cap 2)"/>
    <w:basedOn w:val="1"/>
    <w:uiPriority w:val="0"/>
    <w:pPr>
      <w:numPr>
        <w:ilvl w:val="0"/>
        <w:numId w:val="2"/>
      </w:numPr>
      <w:tabs>
        <w:tab w:val="left" w:pos="1134"/>
        <w:tab w:val="left" w:pos="4320"/>
      </w:tabs>
      <w:spacing w:before="120" w:after="120"/>
      <w:jc w:val="both"/>
    </w:pPr>
    <w:rPr>
      <w:sz w:val="26"/>
      <w:szCs w:val="26"/>
    </w:rPr>
  </w:style>
  <w:style w:type="character" w:customStyle="1" w:styleId="59">
    <w:name w:val="Ten chuong"/>
    <w:uiPriority w:val="0"/>
    <w:rPr>
      <w:rFonts w:ascii="Times New Roman" w:hAnsi="Times New Roman"/>
      <w:b/>
      <w:bCs/>
      <w:sz w:val="40"/>
      <w:szCs w:val="40"/>
    </w:rPr>
  </w:style>
  <w:style w:type="paragraph" w:customStyle="1" w:styleId="60">
    <w:name w:val="Ten tieu de"/>
    <w:basedOn w:val="1"/>
    <w:link w:val="61"/>
    <w:uiPriority w:val="0"/>
    <w:pPr>
      <w:jc w:val="both"/>
    </w:pPr>
    <w:rPr>
      <w:b/>
      <w:sz w:val="28"/>
      <w:szCs w:val="26"/>
      <w:lang w:val="zh-CN" w:eastAsia="zh-CN"/>
    </w:rPr>
  </w:style>
  <w:style w:type="character" w:customStyle="1" w:styleId="61">
    <w:name w:val="Ten tieu de Char"/>
    <w:link w:val="60"/>
    <w:uiPriority w:val="0"/>
    <w:rPr>
      <w:b/>
      <w:sz w:val="28"/>
      <w:szCs w:val="26"/>
    </w:rPr>
  </w:style>
  <w:style w:type="character" w:customStyle="1" w:styleId="62">
    <w:name w:val="In Dam Char"/>
    <w:uiPriority w:val="0"/>
    <w:rPr>
      <w:b/>
      <w:sz w:val="26"/>
      <w:szCs w:val="26"/>
      <w:lang w:val="en-US" w:eastAsia="en-US" w:bidi="ar-SA"/>
    </w:rPr>
  </w:style>
  <w:style w:type="paragraph" w:customStyle="1" w:styleId="63">
    <w:name w:val="Doan cap 2"/>
    <w:basedOn w:val="56"/>
    <w:uiPriority w:val="0"/>
    <w:pPr>
      <w:numPr>
        <w:ilvl w:val="0"/>
        <w:numId w:val="0"/>
      </w:numPr>
      <w:tabs>
        <w:tab w:val="clear" w:pos="1134"/>
      </w:tabs>
      <w:spacing w:before="240"/>
      <w:ind w:left="567"/>
    </w:pPr>
  </w:style>
  <w:style w:type="character" w:customStyle="1" w:styleId="64">
    <w:name w:val="Nut nhon (cap 1) Char"/>
    <w:uiPriority w:val="0"/>
    <w:rPr>
      <w:sz w:val="26"/>
      <w:szCs w:val="26"/>
      <w:lang w:val="en-US" w:eastAsia="en-US" w:bidi="ar-SA"/>
    </w:rPr>
  </w:style>
  <w:style w:type="paragraph" w:customStyle="1" w:styleId="65">
    <w:name w:val="Number cap 2"/>
    <w:basedOn w:val="1"/>
    <w:uiPriority w:val="0"/>
    <w:pPr>
      <w:tabs>
        <w:tab w:val="left" w:pos="1080"/>
      </w:tabs>
      <w:spacing w:before="60" w:after="60"/>
      <w:ind w:left="1078" w:hanging="539"/>
    </w:pPr>
    <w:rPr>
      <w:sz w:val="26"/>
      <w:szCs w:val="26"/>
    </w:rPr>
  </w:style>
  <w:style w:type="character" w:customStyle="1" w:styleId="66">
    <w:name w:val="Doan binh thuong Char"/>
    <w:uiPriority w:val="0"/>
    <w:rPr>
      <w:sz w:val="26"/>
      <w:lang w:val="en-US" w:eastAsia="en-US" w:bidi="ar-SA"/>
    </w:rPr>
  </w:style>
  <w:style w:type="paragraph" w:customStyle="1" w:styleId="67">
    <w:name w:val="Chu y"/>
    <w:basedOn w:val="1"/>
    <w:uiPriority w:val="0"/>
    <w:pPr>
      <w:pBdr>
        <w:top w:val="single" w:color="auto" w:sz="4" w:space="3"/>
        <w:left w:val="single" w:color="auto" w:sz="4" w:space="5"/>
        <w:bottom w:val="single" w:color="auto" w:sz="4" w:space="3"/>
        <w:right w:val="single" w:color="auto" w:sz="4" w:space="5"/>
      </w:pBdr>
      <w:shd w:val="pct10" w:color="auto" w:fill="auto"/>
      <w:spacing w:before="120" w:after="120"/>
      <w:ind w:left="113" w:right="113"/>
      <w:jc w:val="both"/>
    </w:pPr>
    <w:rPr>
      <w:i/>
      <w:sz w:val="26"/>
      <w:szCs w:val="26"/>
    </w:rPr>
  </w:style>
  <w:style w:type="paragraph" w:customStyle="1" w:styleId="68">
    <w:name w:val="number"/>
    <w:basedOn w:val="1"/>
    <w:uiPriority w:val="0"/>
    <w:pPr>
      <w:tabs>
        <w:tab w:val="left" w:pos="540"/>
        <w:tab w:val="left" w:pos="1647"/>
      </w:tabs>
      <w:spacing w:before="120" w:after="60"/>
      <w:ind w:left="1647" w:hanging="567"/>
      <w:jc w:val="both"/>
    </w:pPr>
    <w:rPr>
      <w:sz w:val="26"/>
      <w:szCs w:val="26"/>
    </w:rPr>
  </w:style>
  <w:style w:type="paragraph" w:customStyle="1" w:styleId="69">
    <w:name w:val="Number cap 1"/>
    <w:basedOn w:val="1"/>
    <w:uiPriority w:val="0"/>
    <w:pPr>
      <w:tabs>
        <w:tab w:val="left" w:pos="567"/>
      </w:tabs>
      <w:spacing w:before="120" w:after="120"/>
      <w:ind w:left="567" w:hanging="567"/>
    </w:pPr>
    <w:rPr>
      <w:sz w:val="26"/>
      <w:szCs w:val="26"/>
    </w:rPr>
  </w:style>
  <w:style w:type="character" w:customStyle="1" w:styleId="70">
    <w:name w:val="Footer Char"/>
    <w:link w:val="22"/>
    <w:uiPriority w:val="0"/>
    <w:rPr>
      <w:sz w:val="24"/>
      <w:szCs w:val="24"/>
    </w:rPr>
  </w:style>
  <w:style w:type="character" w:customStyle="1" w:styleId="71">
    <w:name w:val="List Number Char Char"/>
    <w:uiPriority w:val="0"/>
    <w:rPr>
      <w:sz w:val="26"/>
      <w:szCs w:val="24"/>
      <w:lang w:val="en-US" w:eastAsia="en-US" w:bidi="ar-SA"/>
    </w:rPr>
  </w:style>
  <w:style w:type="character" w:customStyle="1" w:styleId="72">
    <w:name w:val="Body Text Indent 2 Char"/>
    <w:link w:val="16"/>
    <w:uiPriority w:val="0"/>
    <w:rPr>
      <w:sz w:val="26"/>
      <w:szCs w:val="26"/>
    </w:rPr>
  </w:style>
  <w:style w:type="paragraph" w:customStyle="1" w:styleId="73">
    <w:name w:val="noi dung"/>
    <w:basedOn w:val="1"/>
    <w:uiPriority w:val="0"/>
    <w:pPr>
      <w:autoSpaceDE w:val="0"/>
      <w:autoSpaceDN w:val="0"/>
      <w:adjustRightInd w:val="0"/>
      <w:spacing w:before="120" w:after="120"/>
      <w:jc w:val="both"/>
    </w:pPr>
    <w:rPr>
      <w:iCs/>
      <w:sz w:val="26"/>
      <w:szCs w:val="26"/>
    </w:rPr>
  </w:style>
  <w:style w:type="paragraph" w:customStyle="1" w:styleId="74">
    <w:name w:val="tieu de anh"/>
    <w:basedOn w:val="1"/>
    <w:uiPriority w:val="0"/>
    <w:pPr>
      <w:jc w:val="center"/>
    </w:pPr>
    <w:rPr>
      <w:b/>
      <w:sz w:val="26"/>
    </w:rPr>
  </w:style>
  <w:style w:type="paragraph" w:customStyle="1" w:styleId="75">
    <w:name w:val="muc1.1.1.1.1"/>
    <w:basedOn w:val="1"/>
    <w:uiPriority w:val="0"/>
    <w:pPr>
      <w:tabs>
        <w:tab w:val="left" w:pos="720"/>
      </w:tabs>
      <w:spacing w:before="120" w:after="120"/>
      <w:ind w:hanging="360"/>
      <w:jc w:val="both"/>
    </w:pPr>
    <w:rPr>
      <w:b/>
      <w:bCs/>
      <w:sz w:val="26"/>
    </w:rPr>
  </w:style>
  <w:style w:type="paragraph" w:customStyle="1" w:styleId="76">
    <w:name w:val="fig"/>
    <w:basedOn w:val="1"/>
    <w:uiPriority w:val="0"/>
    <w:pPr>
      <w:spacing w:before="120" w:after="120"/>
      <w:jc w:val="center"/>
    </w:pPr>
    <w:rPr>
      <w:rFonts w:ascii="Courier New" w:hAnsi="Courier New" w:cs="Courier New"/>
      <w:bCs/>
      <w:sz w:val="20"/>
    </w:rPr>
  </w:style>
  <w:style w:type="paragraph" w:customStyle="1" w:styleId="77">
    <w:name w:val="chuong"/>
    <w:basedOn w:val="1"/>
    <w:uiPriority w:val="0"/>
    <w:pPr>
      <w:tabs>
        <w:tab w:val="left" w:pos="2160"/>
      </w:tabs>
      <w:spacing w:before="120" w:after="120"/>
      <w:ind w:left="113" w:hanging="113"/>
      <w:jc w:val="both"/>
    </w:pPr>
    <w:rPr>
      <w:b/>
      <w:bCs/>
      <w:sz w:val="44"/>
      <w:lang w:val="fr-FR"/>
    </w:rPr>
  </w:style>
  <w:style w:type="paragraph" w:customStyle="1" w:styleId="78">
    <w:name w:val="muc1.1"/>
    <w:basedOn w:val="1"/>
    <w:uiPriority w:val="0"/>
    <w:pPr>
      <w:tabs>
        <w:tab w:val="left" w:pos="720"/>
      </w:tabs>
      <w:spacing w:before="120" w:after="120"/>
      <w:ind w:hanging="720"/>
    </w:pPr>
    <w:rPr>
      <w:b/>
      <w:bCs/>
      <w:sz w:val="36"/>
      <w:lang w:val="fr-FR"/>
    </w:rPr>
  </w:style>
  <w:style w:type="paragraph" w:customStyle="1" w:styleId="79">
    <w:name w:val="muc1.1.1"/>
    <w:basedOn w:val="1"/>
    <w:uiPriority w:val="0"/>
    <w:pPr>
      <w:tabs>
        <w:tab w:val="left" w:pos="720"/>
      </w:tabs>
      <w:spacing w:before="120" w:after="120"/>
    </w:pPr>
    <w:rPr>
      <w:b/>
      <w:bCs/>
      <w:sz w:val="32"/>
      <w:lang w:val="fr-FR"/>
    </w:rPr>
  </w:style>
  <w:style w:type="paragraph" w:customStyle="1" w:styleId="80">
    <w:name w:val="muc1.1.1.1"/>
    <w:basedOn w:val="1"/>
    <w:uiPriority w:val="0"/>
    <w:pPr>
      <w:tabs>
        <w:tab w:val="left" w:pos="1080"/>
      </w:tabs>
      <w:spacing w:before="120" w:after="120"/>
      <w:ind w:left="1080" w:hanging="1080"/>
      <w:jc w:val="both"/>
    </w:pPr>
    <w:rPr>
      <w:b/>
      <w:bCs/>
      <w:sz w:val="28"/>
      <w:lang w:val="fr-FR"/>
    </w:rPr>
  </w:style>
  <w:style w:type="paragraph" w:customStyle="1" w:styleId="81">
    <w:name w:val="muc1.1.1.1.1.1"/>
    <w:basedOn w:val="80"/>
    <w:uiPriority w:val="0"/>
    <w:pPr>
      <w:tabs>
        <w:tab w:val="left" w:pos="1440"/>
        <w:tab w:val="clear" w:pos="1080"/>
      </w:tabs>
      <w:ind w:left="1440" w:hanging="1440"/>
    </w:pPr>
    <w:rPr>
      <w:sz w:val="24"/>
    </w:rPr>
  </w:style>
  <w:style w:type="paragraph" w:customStyle="1" w:styleId="82">
    <w:name w:val="List Paragraph"/>
    <w:basedOn w:val="1"/>
    <w:qFormat/>
    <w:uiPriority w:val="34"/>
    <w:rPr>
      <w:sz w:val="26"/>
    </w:rPr>
  </w:style>
  <w:style w:type="paragraph" w:customStyle="1" w:styleId="83">
    <w:name w:val="TieuDeCap1"/>
    <w:basedOn w:val="1"/>
    <w:link w:val="84"/>
    <w:uiPriority w:val="0"/>
    <w:pPr>
      <w:tabs>
        <w:tab w:val="left" w:pos="900"/>
      </w:tabs>
      <w:spacing w:before="120" w:after="120"/>
      <w:ind w:left="900" w:hanging="900"/>
      <w:jc w:val="both"/>
    </w:pPr>
    <w:rPr>
      <w:b/>
      <w:sz w:val="28"/>
      <w:szCs w:val="26"/>
      <w:lang w:val="zh-CN" w:eastAsia="zh-CN"/>
    </w:rPr>
  </w:style>
  <w:style w:type="character" w:customStyle="1" w:styleId="84">
    <w:name w:val="TieuDeCap1 Char"/>
    <w:link w:val="83"/>
    <w:uiPriority w:val="0"/>
    <w:rPr>
      <w:b/>
      <w:sz w:val="28"/>
      <w:szCs w:val="26"/>
      <w:lang w:val="zh-CN" w:eastAsia="zh-CN"/>
    </w:rPr>
  </w:style>
  <w:style w:type="paragraph" w:customStyle="1" w:styleId="85">
    <w:name w:val="TieuDeCap2"/>
    <w:basedOn w:val="1"/>
    <w:link w:val="86"/>
    <w:uiPriority w:val="0"/>
    <w:pPr>
      <w:numPr>
        <w:ilvl w:val="2"/>
        <w:numId w:val="3"/>
      </w:numPr>
      <w:tabs>
        <w:tab w:val="left" w:pos="720"/>
      </w:tabs>
      <w:spacing w:before="240" w:after="120"/>
      <w:jc w:val="both"/>
    </w:pPr>
    <w:rPr>
      <w:b/>
      <w:sz w:val="28"/>
      <w:szCs w:val="26"/>
      <w:lang w:val="zh-CN" w:eastAsia="zh-CN"/>
    </w:rPr>
  </w:style>
  <w:style w:type="character" w:customStyle="1" w:styleId="86">
    <w:name w:val="TieuDeCap2 Char"/>
    <w:link w:val="85"/>
    <w:uiPriority w:val="0"/>
    <w:rPr>
      <w:b/>
      <w:sz w:val="28"/>
      <w:szCs w:val="26"/>
      <w:lang w:val="zh-CN" w:eastAsia="zh-CN"/>
    </w:rPr>
  </w:style>
  <w:style w:type="paragraph" w:customStyle="1" w:styleId="87">
    <w:name w:val="Tieudecap3"/>
    <w:next w:val="55"/>
    <w:link w:val="88"/>
    <w:qFormat/>
    <w:uiPriority w:val="0"/>
    <w:pPr>
      <w:spacing w:line="276" w:lineRule="auto"/>
      <w:ind w:left="720" w:hanging="360"/>
    </w:pPr>
    <w:rPr>
      <w:rFonts w:ascii="Times New Roman" w:hAnsi="Times New Roman" w:eastAsia="Times New Roman" w:cs="Times New Roman"/>
      <w:b/>
      <w:sz w:val="28"/>
      <w:szCs w:val="26"/>
      <w:lang w:val="en-US" w:eastAsia="en-US" w:bidi="ar-SA"/>
    </w:rPr>
  </w:style>
  <w:style w:type="character" w:customStyle="1" w:styleId="88">
    <w:name w:val="Tieudecap3 Char"/>
    <w:link w:val="87"/>
    <w:uiPriority w:val="0"/>
    <w:rPr>
      <w:b/>
      <w:sz w:val="28"/>
      <w:szCs w:val="26"/>
      <w:lang w:bidi="ar-SA"/>
    </w:rPr>
  </w:style>
  <w:style w:type="paragraph" w:customStyle="1" w:styleId="89">
    <w:name w:val="Style Caption + 12 pt"/>
    <w:basedOn w:val="18"/>
    <w:uiPriority w:val="0"/>
  </w:style>
  <w:style w:type="character" w:customStyle="1" w:styleId="90">
    <w:name w:val="Balloon Text Char"/>
    <w:link w:val="11"/>
    <w:semiHidden/>
    <w:uiPriority w:val="99"/>
    <w:rPr>
      <w:rFonts w:ascii="Tahoma" w:hAnsi="Tahoma" w:cs="Tahoma"/>
      <w:sz w:val="16"/>
      <w:szCs w:val="16"/>
    </w:rPr>
  </w:style>
  <w:style w:type="character" w:customStyle="1" w:styleId="91">
    <w:name w:val="hps"/>
    <w:uiPriority w:val="0"/>
  </w:style>
  <w:style w:type="character" w:customStyle="1" w:styleId="92">
    <w:name w:val="atn"/>
    <w:uiPriority w:val="0"/>
  </w:style>
  <w:style w:type="paragraph" w:customStyle="1" w:styleId="93">
    <w:name w:val="Lenh"/>
    <w:basedOn w:val="1"/>
    <w:qFormat/>
    <w:uiPriority w:val="0"/>
    <w:pPr>
      <w:spacing w:before="240" w:after="120"/>
      <w:jc w:val="both"/>
    </w:pPr>
    <w:rPr>
      <w:rFonts w:ascii="Courier New Bold" w:hAnsi="Courier New Bold"/>
      <w:b/>
      <w:iCs/>
      <w:sz w:val="26"/>
      <w:szCs w:val="26"/>
    </w:rPr>
  </w:style>
  <w:style w:type="paragraph" w:customStyle="1" w:styleId="94">
    <w:name w:val="Buoc"/>
    <w:basedOn w:val="1"/>
    <w:link w:val="95"/>
    <w:qFormat/>
    <w:uiPriority w:val="0"/>
    <w:pPr>
      <w:numPr>
        <w:ilvl w:val="0"/>
        <w:numId w:val="4"/>
      </w:numPr>
      <w:spacing w:line="336" w:lineRule="atLeast"/>
    </w:pPr>
    <w:rPr>
      <w:sz w:val="26"/>
      <w:lang w:eastAsia="zh-CN"/>
    </w:rPr>
  </w:style>
  <w:style w:type="character" w:customStyle="1" w:styleId="95">
    <w:name w:val="Buoc Char"/>
    <w:link w:val="94"/>
    <w:uiPriority w:val="0"/>
    <w:rPr>
      <w:sz w:val="26"/>
      <w:szCs w:val="24"/>
      <w:lang w:eastAsia="zh-CN"/>
    </w:rPr>
  </w:style>
  <w:style w:type="paragraph" w:customStyle="1" w:styleId="96">
    <w:name w:val="CacBuoc"/>
    <w:basedOn w:val="94"/>
    <w:link w:val="97"/>
    <w:uiPriority w:val="0"/>
    <w:pPr>
      <w:spacing w:before="120" w:after="120"/>
      <w:jc w:val="both"/>
    </w:pPr>
    <w:rPr>
      <w:b/>
      <w:szCs w:val="26"/>
    </w:rPr>
  </w:style>
  <w:style w:type="character" w:customStyle="1" w:styleId="97">
    <w:name w:val="CacBuoc Char"/>
    <w:link w:val="96"/>
    <w:uiPriority w:val="0"/>
    <w:rPr>
      <w:b/>
      <w:sz w:val="26"/>
      <w:szCs w:val="26"/>
      <w:lang w:eastAsia="zh-CN"/>
    </w:rPr>
  </w:style>
  <w:style w:type="paragraph" w:customStyle="1" w:styleId="98">
    <w:name w:val="Demuccap1"/>
    <w:basedOn w:val="85"/>
    <w:qFormat/>
    <w:uiPriority w:val="0"/>
    <w:pPr>
      <w:numPr>
        <w:ilvl w:val="1"/>
      </w:numPr>
      <w:spacing w:before="120"/>
      <w:ind w:left="0" w:firstLine="0"/>
    </w:pPr>
    <w:rPr>
      <w:lang w:val="en-US"/>
    </w:rPr>
  </w:style>
  <w:style w:type="paragraph" w:customStyle="1" w:styleId="99">
    <w:name w:val="Demucconcap1"/>
    <w:basedOn w:val="85"/>
    <w:link w:val="100"/>
    <w:qFormat/>
    <w:uiPriority w:val="0"/>
    <w:pPr>
      <w:spacing w:before="120"/>
      <w:ind w:left="1004"/>
      <w:jc w:val="left"/>
    </w:pPr>
    <w:rPr>
      <w:sz w:val="26"/>
      <w:lang w:val="en-US"/>
    </w:rPr>
  </w:style>
  <w:style w:type="character" w:customStyle="1" w:styleId="100">
    <w:name w:val="Demucconcap1 Char"/>
    <w:link w:val="99"/>
    <w:uiPriority w:val="0"/>
    <w:rPr>
      <w:b/>
      <w:sz w:val="26"/>
      <w:szCs w:val="26"/>
      <w:lang w:eastAsia="zh-CN"/>
    </w:rPr>
  </w:style>
  <w:style w:type="paragraph" w:customStyle="1" w:styleId="101">
    <w:name w:val="Dinhdangdoan"/>
    <w:basedOn w:val="85"/>
    <w:link w:val="102"/>
    <w:qFormat/>
    <w:uiPriority w:val="0"/>
    <w:pPr>
      <w:numPr>
        <w:ilvl w:val="0"/>
        <w:numId w:val="0"/>
      </w:numPr>
      <w:tabs>
        <w:tab w:val="clear" w:pos="567"/>
        <w:tab w:val="clear" w:pos="1134"/>
        <w:tab w:val="clear" w:pos="2160"/>
      </w:tabs>
      <w:spacing w:before="120"/>
    </w:pPr>
    <w:rPr>
      <w:b w:val="0"/>
      <w:sz w:val="26"/>
      <w:lang w:val="en-US"/>
    </w:rPr>
  </w:style>
  <w:style w:type="character" w:customStyle="1" w:styleId="102">
    <w:name w:val="Dinhdangdoan Char"/>
    <w:link w:val="101"/>
    <w:uiPriority w:val="0"/>
    <w:rPr>
      <w:b/>
      <w:sz w:val="26"/>
      <w:szCs w:val="26"/>
      <w:lang w:val="zh-CN" w:eastAsia="zh-CN"/>
    </w:rPr>
  </w:style>
  <w:style w:type="paragraph" w:customStyle="1" w:styleId="103">
    <w:name w:val="Daudongcap1"/>
    <w:basedOn w:val="85"/>
    <w:qFormat/>
    <w:uiPriority w:val="0"/>
    <w:pPr>
      <w:numPr>
        <w:ilvl w:val="0"/>
        <w:numId w:val="5"/>
      </w:numPr>
      <w:spacing w:before="0" w:after="0"/>
      <w:ind w:left="1775" w:hanging="357"/>
    </w:pPr>
    <w:rPr>
      <w:b w:val="0"/>
      <w:sz w:val="26"/>
      <w:lang w:val="en-US"/>
    </w:rPr>
  </w:style>
  <w:style w:type="paragraph" w:customStyle="1" w:styleId="104">
    <w:name w:val="Daudongcap2"/>
    <w:basedOn w:val="85"/>
    <w:qFormat/>
    <w:uiPriority w:val="0"/>
    <w:pPr>
      <w:numPr>
        <w:ilvl w:val="0"/>
        <w:numId w:val="6"/>
      </w:numPr>
      <w:spacing w:before="120"/>
    </w:pPr>
    <w:rPr>
      <w:b w:val="0"/>
      <w:sz w:val="26"/>
      <w:lang w:val="en-US"/>
    </w:rPr>
  </w:style>
  <w:style w:type="paragraph" w:customStyle="1" w:styleId="105">
    <w:name w:val="Code"/>
    <w:basedOn w:val="101"/>
    <w:link w:val="106"/>
    <w:qFormat/>
    <w:uiPriority w:val="0"/>
    <w:pPr>
      <w:pBdr>
        <w:top w:val="single" w:color="BFBFBF" w:sz="4" w:space="4"/>
        <w:left w:val="single" w:color="BFBFBF" w:sz="4" w:space="4"/>
        <w:bottom w:val="single" w:color="BFBFBF" w:sz="4" w:space="4"/>
        <w:right w:val="single" w:color="BFBFBF" w:sz="4" w:space="4"/>
      </w:pBdr>
      <w:shd w:val="clear" w:color="auto" w:fill="D9D9D9"/>
      <w:ind w:left="144" w:right="144"/>
    </w:pPr>
    <w:rPr>
      <w:rFonts w:ascii="Courier New" w:hAnsi="Courier New" w:cs="Courier New"/>
      <w:sz w:val="20"/>
      <w:szCs w:val="22"/>
      <w:lang w:val="fr-FR"/>
    </w:rPr>
  </w:style>
  <w:style w:type="character" w:customStyle="1" w:styleId="106">
    <w:name w:val="Code Char"/>
    <w:link w:val="105"/>
    <w:uiPriority w:val="0"/>
    <w:rPr>
      <w:rFonts w:ascii="Courier New" w:hAnsi="Courier New" w:cs="Courier New"/>
      <w:szCs w:val="22"/>
      <w:shd w:val="clear" w:color="auto" w:fill="D9D9D9"/>
      <w:lang w:val="fr-FR" w:eastAsia="zh-CN"/>
    </w:rPr>
  </w:style>
  <w:style w:type="paragraph" w:customStyle="1" w:styleId="107">
    <w:name w:val="DinhDangConCap2"/>
    <w:basedOn w:val="99"/>
    <w:link w:val="124"/>
    <w:qFormat/>
    <w:uiPriority w:val="0"/>
    <w:pPr>
      <w:numPr>
        <w:ilvl w:val="3"/>
      </w:numPr>
    </w:pPr>
    <w:rPr>
      <w:lang w:val="fr-FR"/>
    </w:rPr>
  </w:style>
  <w:style w:type="paragraph" w:customStyle="1" w:styleId="108">
    <w:name w:val="TOC Heading"/>
    <w:basedOn w:val="2"/>
    <w:next w:val="1"/>
    <w:unhideWhenUsed/>
    <w:qFormat/>
    <w:uiPriority w:val="39"/>
    <w:pPr>
      <w:keepLines/>
      <w:spacing w:before="480"/>
      <w:outlineLvl w:val="9"/>
    </w:pPr>
    <w:rPr>
      <w:rFonts w:ascii="Cambria" w:hAnsi="Cambria"/>
      <w:color w:val="365F91"/>
      <w:szCs w:val="28"/>
    </w:rPr>
  </w:style>
  <w:style w:type="character" w:customStyle="1" w:styleId="109">
    <w:name w:val="DinhDangConCap2 Char"/>
    <w:basedOn w:val="100"/>
    <w:uiPriority w:val="0"/>
    <w:rPr>
      <w:sz w:val="26"/>
      <w:szCs w:val="26"/>
      <w:lang w:eastAsia="zh-CN"/>
    </w:rPr>
  </w:style>
  <w:style w:type="paragraph" w:customStyle="1" w:styleId="110">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customStyle="1" w:styleId="111">
    <w:name w:val="Hinh ảnh comment"/>
    <w:basedOn w:val="101"/>
    <w:link w:val="112"/>
    <w:qFormat/>
    <w:uiPriority w:val="0"/>
    <w:pPr>
      <w:jc w:val="center"/>
    </w:pPr>
    <w:rPr>
      <w:b/>
    </w:rPr>
  </w:style>
  <w:style w:type="character" w:customStyle="1" w:styleId="112">
    <w:name w:val="Hinh ảnh comment Char"/>
    <w:basedOn w:val="102"/>
    <w:link w:val="111"/>
    <w:uiPriority w:val="0"/>
    <w:rPr>
      <w:sz w:val="26"/>
      <w:szCs w:val="26"/>
      <w:lang w:val="zh-CN" w:eastAsia="zh-CN"/>
    </w:rPr>
  </w:style>
  <w:style w:type="paragraph" w:customStyle="1" w:styleId="113">
    <w:name w:val="a - Vi Du"/>
    <w:basedOn w:val="101"/>
    <w:link w:val="115"/>
    <w:uiPriority w:val="0"/>
    <w:pPr>
      <w:numPr>
        <w:numId w:val="7"/>
      </w:numPr>
      <w:ind w:left="0" w:firstLine="0"/>
    </w:pPr>
  </w:style>
  <w:style w:type="paragraph" w:customStyle="1" w:styleId="114">
    <w:name w:val="Ten Chuong"/>
    <w:basedOn w:val="3"/>
    <w:link w:val="118"/>
    <w:qFormat/>
    <w:uiPriority w:val="0"/>
    <w:pPr>
      <w:tabs>
        <w:tab w:val="right" w:leader="dot" w:pos="9214"/>
      </w:tabs>
      <w:spacing w:before="40" w:after="40"/>
      <w:jc w:val="right"/>
    </w:pPr>
    <w:rPr>
      <w:sz w:val="52"/>
    </w:rPr>
  </w:style>
  <w:style w:type="character" w:customStyle="1" w:styleId="115">
    <w:name w:val="a - Vi Du Char"/>
    <w:link w:val="113"/>
    <w:uiPriority w:val="0"/>
    <w:rPr>
      <w:sz w:val="26"/>
      <w:szCs w:val="26"/>
      <w:lang w:eastAsia="zh-CN"/>
    </w:rPr>
  </w:style>
  <w:style w:type="paragraph" w:customStyle="1" w:styleId="116">
    <w:name w:val="a - Cau 1"/>
    <w:basedOn w:val="101"/>
    <w:link w:val="120"/>
    <w:qFormat/>
    <w:uiPriority w:val="0"/>
    <w:pPr>
      <w:numPr>
        <w:numId w:val="8"/>
      </w:numPr>
    </w:pPr>
  </w:style>
  <w:style w:type="character" w:customStyle="1" w:styleId="117">
    <w:name w:val="Heading 2 Char"/>
    <w:link w:val="3"/>
    <w:uiPriority w:val="0"/>
    <w:rPr>
      <w:b/>
      <w:sz w:val="26"/>
      <w:szCs w:val="26"/>
    </w:rPr>
  </w:style>
  <w:style w:type="character" w:customStyle="1" w:styleId="118">
    <w:name w:val="Ten Chuong Char"/>
    <w:basedOn w:val="117"/>
    <w:link w:val="114"/>
    <w:uiPriority w:val="0"/>
    <w:rPr>
      <w:sz w:val="26"/>
      <w:szCs w:val="26"/>
    </w:rPr>
  </w:style>
  <w:style w:type="paragraph" w:customStyle="1" w:styleId="119">
    <w:name w:val="a - Hinh 1"/>
    <w:basedOn w:val="101"/>
    <w:link w:val="122"/>
    <w:uiPriority w:val="0"/>
    <w:pPr>
      <w:numPr>
        <w:numId w:val="9"/>
      </w:numPr>
      <w:jc w:val="center"/>
    </w:pPr>
  </w:style>
  <w:style w:type="character" w:customStyle="1" w:styleId="120">
    <w:name w:val="a - Cau 1 Char"/>
    <w:link w:val="116"/>
    <w:uiPriority w:val="0"/>
    <w:rPr>
      <w:sz w:val="26"/>
      <w:szCs w:val="26"/>
      <w:lang w:eastAsia="zh-CN"/>
    </w:rPr>
  </w:style>
  <w:style w:type="paragraph" w:customStyle="1" w:styleId="121">
    <w:name w:val="DinhDangConCap3"/>
    <w:basedOn w:val="107"/>
    <w:link w:val="125"/>
    <w:qFormat/>
    <w:uiPriority w:val="0"/>
    <w:pPr>
      <w:numPr>
        <w:ilvl w:val="4"/>
      </w:numPr>
    </w:pPr>
    <w:rPr>
      <w:sz w:val="24"/>
    </w:rPr>
  </w:style>
  <w:style w:type="character" w:customStyle="1" w:styleId="122">
    <w:name w:val="a - Hinh 1 Char"/>
    <w:link w:val="119"/>
    <w:uiPriority w:val="0"/>
    <w:rPr>
      <w:sz w:val="26"/>
      <w:szCs w:val="26"/>
      <w:lang w:eastAsia="zh-CN"/>
    </w:rPr>
  </w:style>
  <w:style w:type="paragraph" w:customStyle="1" w:styleId="123">
    <w:name w:val="Hinh 1.1"/>
    <w:link w:val="127"/>
    <w:qFormat/>
    <w:uiPriority w:val="0"/>
    <w:pPr>
      <w:numPr>
        <w:ilvl w:val="0"/>
        <w:numId w:val="10"/>
      </w:numPr>
      <w:spacing w:line="276" w:lineRule="auto"/>
      <w:jc w:val="center"/>
    </w:pPr>
    <w:rPr>
      <w:rFonts w:ascii="Times New Roman" w:hAnsi="Times New Roman" w:eastAsia="Times New Roman" w:cs="Times New Roman"/>
      <w:sz w:val="26"/>
      <w:szCs w:val="26"/>
      <w:lang w:val="en-US" w:eastAsia="zh-CN" w:bidi="ar-SA"/>
    </w:rPr>
  </w:style>
  <w:style w:type="character" w:customStyle="1" w:styleId="124">
    <w:name w:val="DinhDangConCap2 Char1"/>
    <w:link w:val="107"/>
    <w:uiPriority w:val="0"/>
    <w:rPr>
      <w:b/>
      <w:sz w:val="26"/>
      <w:szCs w:val="26"/>
      <w:lang w:val="fr-FR" w:eastAsia="zh-CN"/>
    </w:rPr>
  </w:style>
  <w:style w:type="character" w:customStyle="1" w:styleId="125">
    <w:name w:val="DinhDangConCap3 Char"/>
    <w:basedOn w:val="124"/>
    <w:link w:val="121"/>
    <w:qFormat/>
    <w:uiPriority w:val="0"/>
    <w:rPr>
      <w:sz w:val="24"/>
      <w:szCs w:val="26"/>
      <w:lang w:val="fr-FR" w:eastAsia="zh-CN"/>
    </w:rPr>
  </w:style>
  <w:style w:type="paragraph" w:customStyle="1" w:styleId="126">
    <w:name w:val="Hinh 2.x"/>
    <w:link w:val="129"/>
    <w:qFormat/>
    <w:uiPriority w:val="0"/>
    <w:pPr>
      <w:numPr>
        <w:ilvl w:val="0"/>
        <w:numId w:val="11"/>
      </w:numPr>
      <w:spacing w:after="120" w:line="276" w:lineRule="auto"/>
      <w:jc w:val="center"/>
    </w:pPr>
    <w:rPr>
      <w:rFonts w:ascii="Times New Roman" w:hAnsi="Times New Roman" w:eastAsia="Times New Roman" w:cs="Times New Roman"/>
      <w:sz w:val="26"/>
      <w:szCs w:val="26"/>
      <w:lang w:val="en-US" w:eastAsia="en-US" w:bidi="ar-SA"/>
    </w:rPr>
  </w:style>
  <w:style w:type="character" w:customStyle="1" w:styleId="127">
    <w:name w:val="Hinh 1.1 Char"/>
    <w:link w:val="123"/>
    <w:uiPriority w:val="0"/>
    <w:rPr>
      <w:sz w:val="26"/>
      <w:szCs w:val="26"/>
      <w:lang w:eastAsia="zh-CN"/>
    </w:rPr>
  </w:style>
  <w:style w:type="paragraph" w:customStyle="1" w:styleId="128">
    <w:name w:val="Ghi chu"/>
    <w:basedOn w:val="101"/>
    <w:link w:val="131"/>
    <w:qFormat/>
    <w:uiPriority w:val="0"/>
    <w:pPr>
      <w:numPr>
        <w:numId w:val="12"/>
      </w:numPr>
      <w:pBdr>
        <w:top w:val="single" w:color="7F7F7F" w:sz="4" w:space="5"/>
        <w:left w:val="single" w:color="7F7F7F" w:sz="4" w:space="5"/>
        <w:bottom w:val="single" w:color="7F7F7F" w:sz="4" w:space="5"/>
        <w:right w:val="single" w:color="7F7F7F" w:sz="4" w:space="5"/>
      </w:pBdr>
      <w:shd w:val="clear" w:color="auto" w:fill="F2F2F2"/>
      <w:ind w:right="360"/>
    </w:pPr>
    <w:rPr>
      <w:i/>
    </w:rPr>
  </w:style>
  <w:style w:type="character" w:customStyle="1" w:styleId="129">
    <w:name w:val="Hinh 2.x Char"/>
    <w:link w:val="126"/>
    <w:uiPriority w:val="0"/>
    <w:rPr>
      <w:sz w:val="26"/>
      <w:szCs w:val="26"/>
    </w:rPr>
  </w:style>
  <w:style w:type="paragraph" w:customStyle="1" w:styleId="130">
    <w:name w:val="Vi du 2.x"/>
    <w:basedOn w:val="101"/>
    <w:link w:val="133"/>
    <w:qFormat/>
    <w:uiPriority w:val="0"/>
    <w:pPr>
      <w:numPr>
        <w:numId w:val="13"/>
      </w:numPr>
    </w:pPr>
  </w:style>
  <w:style w:type="character" w:customStyle="1" w:styleId="131">
    <w:name w:val="Ghi chu Char"/>
    <w:link w:val="128"/>
    <w:uiPriority w:val="0"/>
    <w:rPr>
      <w:i/>
      <w:sz w:val="26"/>
      <w:szCs w:val="26"/>
      <w:shd w:val="clear" w:color="auto" w:fill="F2F2F2"/>
      <w:lang w:eastAsia="zh-CN"/>
    </w:rPr>
  </w:style>
  <w:style w:type="paragraph" w:customStyle="1" w:styleId="132">
    <w:name w:val="Bài tập 2.x"/>
    <w:link w:val="135"/>
    <w:qFormat/>
    <w:uiPriority w:val="0"/>
    <w:pPr>
      <w:numPr>
        <w:ilvl w:val="0"/>
        <w:numId w:val="14"/>
      </w:numPr>
      <w:spacing w:before="120" w:after="120" w:line="276" w:lineRule="auto"/>
      <w:ind w:left="0" w:firstLine="0"/>
      <w:jc w:val="both"/>
    </w:pPr>
    <w:rPr>
      <w:rFonts w:ascii="Times New Roman" w:hAnsi="Times New Roman" w:eastAsia="Times New Roman" w:cs="Times New Roman"/>
      <w:sz w:val="26"/>
      <w:szCs w:val="26"/>
      <w:lang w:val="en-US" w:eastAsia="en-US" w:bidi="ar-SA"/>
    </w:rPr>
  </w:style>
  <w:style w:type="character" w:customStyle="1" w:styleId="133">
    <w:name w:val="Vi du 2.x Char"/>
    <w:link w:val="130"/>
    <w:uiPriority w:val="0"/>
    <w:rPr>
      <w:sz w:val="26"/>
      <w:szCs w:val="26"/>
      <w:lang w:eastAsia="zh-CN"/>
    </w:rPr>
  </w:style>
  <w:style w:type="table" w:customStyle="1" w:styleId="134">
    <w:name w:val="Table Du Lieu"/>
    <w:basedOn w:val="45"/>
    <w:qFormat/>
    <w:uiPriority w:val="99"/>
    <w:rPr>
      <w:sz w:val="26"/>
    </w:rPr>
    <w:tblPr>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Layout w:type="fixed"/>
    </w:tblPr>
    <w:tcPr>
      <w:shd w:val="clear" w:color="auto" w:fill="auto"/>
    </w:tcPr>
    <w:tblStylePr w:type="firstRow">
      <w:pPr>
        <w:wordWrap/>
        <w:spacing w:before="120" w:beforeLines="0" w:beforeAutospacing="0" w:after="120" w:afterLines="0" w:afterAutospacing="0"/>
        <w:jc w:val="center"/>
      </w:pPr>
      <w:rPr>
        <w:b/>
      </w:rPr>
      <w:tblPr>
        <w:tblLayout w:type="fixed"/>
        <w:tblCellMar>
          <w:top w:w="72" w:type="dxa"/>
          <w:left w:w="72" w:type="dxa"/>
          <w:bottom w:w="58" w:type="dxa"/>
          <w:right w:w="72" w:type="dxa"/>
        </w:tblCellMar>
      </w:tblPr>
      <w:tcPr>
        <w:shd w:val="clear" w:color="auto" w:fill="92D050"/>
      </w:tcPr>
    </w:tblStylePr>
    <w:tblStylePr w:type="lastRow">
      <w:tblPr>
        <w:tblLayout w:type="fixed"/>
        <w:tblCellMar>
          <w:top w:w="72" w:type="dxa"/>
          <w:left w:w="72" w:type="dxa"/>
          <w:bottom w:w="72" w:type="dxa"/>
          <w:right w:w="72" w:type="dxa"/>
        </w:tblCellMar>
      </w:tblPr>
    </w:tblStylePr>
    <w:tblStylePr w:type="firstCol">
      <w:tcPr>
        <w:shd w:val="clear" w:color="auto" w:fill="BDFF8B"/>
      </w:tcPr>
    </w:tblStylePr>
    <w:tblStylePr w:type="band1Horz">
      <w:pPr>
        <w:wordWrap/>
        <w:jc w:val="both"/>
      </w:pPr>
      <w:tblPr>
        <w:tblLayout w:type="fixed"/>
        <w:tblCellMar>
          <w:top w:w="43" w:type="dxa"/>
          <w:left w:w="72" w:type="dxa"/>
          <w:bottom w:w="43" w:type="dxa"/>
          <w:right w:w="72" w:type="dxa"/>
        </w:tblCellMar>
      </w:tblPr>
      <w:tcPr>
        <w:shd w:val="clear" w:color="auto" w:fill="EDFFDD"/>
      </w:tcPr>
    </w:tblStylePr>
    <w:tblStylePr w:type="band2Horz">
      <w:pPr>
        <w:wordWrap/>
        <w:jc w:val="both"/>
      </w:pPr>
      <w:tblPr>
        <w:tblLayout w:type="fixed"/>
        <w:tblCellMar>
          <w:top w:w="43" w:type="dxa"/>
          <w:left w:w="72" w:type="dxa"/>
          <w:bottom w:w="43" w:type="dxa"/>
          <w:right w:w="72" w:type="dxa"/>
        </w:tblCellMar>
      </w:tblPr>
      <w:tcPr>
        <w:shd w:val="clear" w:color="auto" w:fill="D1FFAF"/>
      </w:tcPr>
    </w:tblStylePr>
  </w:style>
  <w:style w:type="character" w:customStyle="1" w:styleId="135">
    <w:name w:val="Bài tập 2.x Char"/>
    <w:link w:val="132"/>
    <w:uiPriority w:val="0"/>
    <w:rPr>
      <w:sz w:val="26"/>
      <w:szCs w:val="26"/>
    </w:rPr>
  </w:style>
  <w:style w:type="paragraph" w:customStyle="1" w:styleId="136">
    <w:name w:val="Bảng 2.x"/>
    <w:link w:val="137"/>
    <w:qFormat/>
    <w:uiPriority w:val="0"/>
    <w:pPr>
      <w:numPr>
        <w:ilvl w:val="0"/>
        <w:numId w:val="15"/>
      </w:numPr>
      <w:spacing w:before="120" w:after="120" w:line="276" w:lineRule="auto"/>
      <w:ind w:left="0" w:firstLine="144"/>
      <w:jc w:val="center"/>
    </w:pPr>
    <w:rPr>
      <w:rFonts w:ascii="Times New Roman" w:hAnsi="Times New Roman" w:eastAsia="Times New Roman" w:cs="Times New Roman"/>
      <w:sz w:val="26"/>
      <w:szCs w:val="26"/>
      <w:lang w:val="en-US" w:eastAsia="en-US" w:bidi="ar-SA"/>
    </w:rPr>
  </w:style>
  <w:style w:type="character" w:customStyle="1" w:styleId="137">
    <w:name w:val="Bảng 2.x Char"/>
    <w:link w:val="136"/>
    <w:uiPriority w:val="0"/>
    <w:rPr>
      <w:sz w:val="26"/>
      <w:szCs w:val="26"/>
    </w:rPr>
  </w:style>
  <w:style w:type="character" w:customStyle="1" w:styleId="138">
    <w:name w:val="apple-converted-space"/>
    <w:uiPriority w:val="0"/>
  </w:style>
  <w:style w:type="paragraph" w:customStyle="1" w:styleId="139">
    <w:name w:val="Code mau"/>
    <w:basedOn w:val="101"/>
    <w:link w:val="141"/>
    <w:qFormat/>
    <w:uiPriority w:val="0"/>
    <w:pPr>
      <w:pBdr>
        <w:top w:val="single" w:color="D9D9D9" w:sz="4" w:space="4"/>
        <w:left w:val="single" w:color="D9D9D9" w:sz="4" w:space="4"/>
        <w:bottom w:val="single" w:color="D9D9D9" w:sz="4" w:space="4"/>
        <w:right w:val="single" w:color="D9D9D9" w:sz="4" w:space="4"/>
      </w:pBdr>
      <w:shd w:val="clear" w:color="auto" w:fill="EEECE1"/>
      <w:ind w:left="144" w:right="144"/>
    </w:pPr>
    <w:rPr>
      <w:rFonts w:ascii="Courier New" w:hAnsi="Courier New"/>
      <w:sz w:val="20"/>
    </w:rPr>
  </w:style>
  <w:style w:type="paragraph" w:customStyle="1" w:styleId="140">
    <w:name w:val="Bảng 3.x"/>
    <w:basedOn w:val="136"/>
    <w:link w:val="143"/>
    <w:qFormat/>
    <w:uiPriority w:val="0"/>
    <w:pPr>
      <w:numPr>
        <w:numId w:val="16"/>
      </w:numPr>
      <w:ind w:left="0" w:firstLine="144"/>
    </w:pPr>
  </w:style>
  <w:style w:type="character" w:customStyle="1" w:styleId="141">
    <w:name w:val="Code mau Char"/>
    <w:link w:val="139"/>
    <w:uiPriority w:val="0"/>
    <w:rPr>
      <w:rFonts w:ascii="Courier New" w:hAnsi="Courier New"/>
      <w:szCs w:val="26"/>
      <w:shd w:val="clear" w:color="auto" w:fill="EEECE1"/>
      <w:lang w:eastAsia="zh-CN"/>
    </w:rPr>
  </w:style>
  <w:style w:type="paragraph" w:customStyle="1" w:styleId="142">
    <w:name w:val="Hình 3.x"/>
    <w:basedOn w:val="126"/>
    <w:link w:val="145"/>
    <w:qFormat/>
    <w:uiPriority w:val="0"/>
    <w:pPr>
      <w:numPr>
        <w:numId w:val="17"/>
      </w:numPr>
      <w:ind w:left="0" w:firstLine="144"/>
    </w:pPr>
  </w:style>
  <w:style w:type="character" w:customStyle="1" w:styleId="143">
    <w:name w:val="Bảng 3.x Char"/>
    <w:basedOn w:val="137"/>
    <w:link w:val="140"/>
    <w:uiPriority w:val="0"/>
    <w:rPr>
      <w:sz w:val="26"/>
      <w:szCs w:val="26"/>
    </w:rPr>
  </w:style>
  <w:style w:type="paragraph" w:customStyle="1" w:styleId="144">
    <w:name w:val="Ví dụ 3.x"/>
    <w:basedOn w:val="130"/>
    <w:link w:val="147"/>
    <w:qFormat/>
    <w:uiPriority w:val="0"/>
    <w:pPr>
      <w:numPr>
        <w:numId w:val="18"/>
      </w:numPr>
      <w:ind w:left="0" w:firstLine="144"/>
    </w:pPr>
  </w:style>
  <w:style w:type="character" w:customStyle="1" w:styleId="145">
    <w:name w:val="Hình 3.x Char"/>
    <w:basedOn w:val="129"/>
    <w:link w:val="142"/>
    <w:uiPriority w:val="0"/>
    <w:rPr>
      <w:sz w:val="26"/>
      <w:szCs w:val="26"/>
    </w:rPr>
  </w:style>
  <w:style w:type="character" w:customStyle="1" w:styleId="146">
    <w:name w:val="simpara"/>
    <w:uiPriority w:val="0"/>
  </w:style>
  <w:style w:type="character" w:customStyle="1" w:styleId="147">
    <w:name w:val="Ví dụ 3.x Char"/>
    <w:basedOn w:val="133"/>
    <w:link w:val="144"/>
    <w:uiPriority w:val="0"/>
    <w:rPr>
      <w:sz w:val="26"/>
      <w:szCs w:val="26"/>
      <w:lang w:eastAsia="zh-CN"/>
    </w:rPr>
  </w:style>
  <w:style w:type="paragraph" w:customStyle="1" w:styleId="148">
    <w:name w:val="No Spacing"/>
    <w:qFormat/>
    <w:uiPriority w:val="1"/>
    <w:pPr>
      <w:spacing w:line="276" w:lineRule="auto"/>
      <w:ind w:left="720" w:firstLine="414"/>
    </w:pPr>
    <w:rPr>
      <w:rFonts w:ascii="Times New Roman" w:hAnsi="Times New Roman" w:eastAsia="Times New Roman" w:cs="Times New Roman"/>
      <w:sz w:val="24"/>
      <w:szCs w:val="24"/>
      <w:lang w:val="en-US" w:eastAsia="en-US" w:bidi="ar-SA"/>
    </w:rPr>
  </w:style>
  <w:style w:type="character" w:customStyle="1" w:styleId="149">
    <w:name w:val="Comment Text Char"/>
    <w:basedOn w:val="37"/>
    <w:link w:val="19"/>
    <w:semiHidden/>
    <w:qFormat/>
    <w:uiPriority w:val="99"/>
  </w:style>
  <w:style w:type="character" w:customStyle="1" w:styleId="150">
    <w:name w:val="Comment Subject Char"/>
    <w:link w:val="20"/>
    <w:semiHidden/>
    <w:uiPriority w:val="99"/>
    <w:rPr>
      <w:b/>
      <w:bCs/>
    </w:rPr>
  </w:style>
  <w:style w:type="character" w:customStyle="1" w:styleId="151">
    <w:name w:val="function"/>
    <w:qFormat/>
    <w:uiPriority w:val="0"/>
  </w:style>
  <w:style w:type="character" w:customStyle="1" w:styleId="152">
    <w:name w:val="HTML Preformatted Char"/>
    <w:link w:val="24"/>
    <w:uiPriority w:val="99"/>
    <w:rPr>
      <w:rFonts w:ascii="Courier New" w:hAnsi="Courier New" w:cs="Courier New"/>
    </w:rPr>
  </w:style>
  <w:style w:type="paragraph" w:customStyle="1" w:styleId="153">
    <w:name w:val="Bài Tập 3.x"/>
    <w:basedOn w:val="132"/>
    <w:qFormat/>
    <w:uiPriority w:val="0"/>
    <w:pPr>
      <w:numPr>
        <w:ilvl w:val="0"/>
        <w:numId w:val="19"/>
      </w:numPr>
    </w:pPr>
  </w:style>
  <w:style w:type="paragraph" w:customStyle="1" w:styleId="154">
    <w:name w:val="Bài tập 4x"/>
    <w:basedOn w:val="153"/>
    <w:qFormat/>
    <w:uiPriority w:val="0"/>
    <w:pPr>
      <w:numPr>
        <w:numId w:val="20"/>
      </w:numPr>
      <w:ind w:left="0" w:firstLine="0"/>
    </w:pPr>
  </w:style>
  <w:style w:type="paragraph" w:customStyle="1" w:styleId="155">
    <w:name w:val="Bảng 4x"/>
    <w:basedOn w:val="140"/>
    <w:qFormat/>
    <w:uiPriority w:val="0"/>
    <w:pPr>
      <w:numPr>
        <w:numId w:val="21"/>
      </w:numPr>
    </w:pPr>
  </w:style>
  <w:style w:type="paragraph" w:customStyle="1" w:styleId="156">
    <w:name w:val="Hình 4x"/>
    <w:basedOn w:val="142"/>
    <w:qFormat/>
    <w:uiPriority w:val="0"/>
    <w:pPr>
      <w:numPr>
        <w:numId w:val="22"/>
      </w:numPr>
    </w:pPr>
  </w:style>
  <w:style w:type="paragraph" w:customStyle="1" w:styleId="157">
    <w:name w:val="Ví dụ 4x"/>
    <w:basedOn w:val="144"/>
    <w:qFormat/>
    <w:uiPriority w:val="0"/>
    <w:pPr>
      <w:numPr>
        <w:numId w:val="23"/>
      </w:numPr>
    </w:pPr>
  </w:style>
  <w:style w:type="paragraph" w:customStyle="1" w:styleId="158">
    <w:name w:val="Tai lieu tham khao"/>
    <w:basedOn w:val="103"/>
    <w:qFormat/>
    <w:uiPriority w:val="0"/>
    <w:pPr>
      <w:numPr>
        <w:numId w:val="24"/>
      </w:numPr>
      <w:tabs>
        <w:tab w:val="left" w:pos="576"/>
        <w:tab w:val="left" w:pos="990"/>
      </w:tabs>
    </w:pPr>
  </w:style>
  <w:style w:type="character" w:customStyle="1" w:styleId="159">
    <w:name w:val="Body Text Char"/>
    <w:basedOn w:val="37"/>
    <w:link w:val="12"/>
    <w:uiPriority w:val="0"/>
    <w:rPr>
      <w:rFonts w:ascii=".VnTime" w:hAnsi=".VnTime"/>
      <w:b/>
      <w:bCs/>
      <w:sz w:val="26"/>
      <w:szCs w:val="24"/>
    </w:rPr>
  </w:style>
  <w:style w:type="character" w:customStyle="1" w:styleId="160">
    <w:name w:val="Body Text Indent Char"/>
    <w:basedOn w:val="37"/>
    <w:link w:val="15"/>
    <w:uiPriority w:val="0"/>
    <w:rPr>
      <w:rFonts w:ascii=".VnTime" w:hAnsi=".VnTime"/>
      <w:sz w:val="28"/>
      <w:szCs w:val="24"/>
    </w:rPr>
  </w:style>
  <w:style w:type="character" w:customStyle="1" w:styleId="161">
    <w:name w:val="highlt"/>
    <w:basedOn w:val="37"/>
    <w:uiPriority w:val="0"/>
  </w:style>
  <w:style w:type="character" w:customStyle="1" w:styleId="162">
    <w:name w:val="highele"/>
    <w:basedOn w:val="37"/>
    <w:uiPriority w:val="0"/>
  </w:style>
  <w:style w:type="character" w:customStyle="1" w:styleId="163">
    <w:name w:val="highatt"/>
    <w:basedOn w:val="37"/>
    <w:uiPriority w:val="0"/>
  </w:style>
  <w:style w:type="character" w:customStyle="1" w:styleId="164">
    <w:name w:val="highval"/>
    <w:basedOn w:val="37"/>
    <w:uiPriority w:val="0"/>
  </w:style>
  <w:style w:type="character" w:customStyle="1" w:styleId="165">
    <w:name w:val="highgt"/>
    <w:basedOn w:val="37"/>
    <w:uiPriority w:val="0"/>
  </w:style>
  <w:style w:type="character" w:customStyle="1" w:styleId="166">
    <w:name w:val="notranslate"/>
    <w:basedOn w:val="37"/>
    <w:uiPriority w:val="0"/>
  </w:style>
  <w:style w:type="character" w:customStyle="1" w:styleId="167">
    <w:name w:val="Mention1"/>
    <w:basedOn w:val="37"/>
    <w:unhideWhenUsed/>
    <w:uiPriority w:val="99"/>
    <w:rPr>
      <w:color w:val="2B579A"/>
      <w:shd w:val="clear" w:color="auto" w:fill="E6E6E6"/>
    </w:rPr>
  </w:style>
  <w:style w:type="paragraph" w:customStyle="1" w:styleId="168">
    <w:name w:val="Cách 1."/>
    <w:basedOn w:val="94"/>
    <w:link w:val="169"/>
    <w:qFormat/>
    <w:uiPriority w:val="0"/>
    <w:pPr>
      <w:numPr>
        <w:numId w:val="25"/>
      </w:numPr>
    </w:pPr>
  </w:style>
  <w:style w:type="character" w:customStyle="1" w:styleId="169">
    <w:name w:val="Cách 1. Char"/>
    <w:basedOn w:val="95"/>
    <w:link w:val="168"/>
    <w:uiPriority w:val="0"/>
    <w:rPr>
      <w:sz w:val="26"/>
      <w:szCs w:val="24"/>
      <w:lang w:eastAsia="zh-CN"/>
    </w:rPr>
  </w:style>
  <w:style w:type="character" w:customStyle="1" w:styleId="170">
    <w:name w:val="Mention"/>
    <w:basedOn w:val="37"/>
    <w:unhideWhenUsed/>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lyvan/E:\OneDrive_20150630\OneDrive\ta&#768;i li&#234;&#803;u\ASP.NET MVC\GiaoTrinh\DinhDa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DinhDang.dotx</Template>
  <Pages>1</Pages>
  <Words>1056</Words>
  <Characters>6021</Characters>
  <Lines>50</Lines>
  <Paragraphs>14</Paragraphs>
  <TotalTime>0</TotalTime>
  <ScaleCrop>false</ScaleCrop>
  <LinksUpToDate>false</LinksUpToDate>
  <CharactersWithSpaces>7063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2015-07-25T09:34:00Z</dcterms:created>
  <dc:creator>Ngô Tường Dân</dc:creator>
  <cp:lastModifiedBy>lyvan</cp:lastModifiedBy>
  <cp:lastPrinted>2016-03-05T09:45:00Z</cp:lastPrinted>
  <dcterms:modified xsi:type="dcterms:W3CDTF">2017-06-23T21:19:53Z</dcterms:modified>
  <dc:title>Chương 3</dc:title>
  <cp:revision>772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1066-10.1.0.5672</vt:lpwstr>
  </property>
</Properties>
</file>